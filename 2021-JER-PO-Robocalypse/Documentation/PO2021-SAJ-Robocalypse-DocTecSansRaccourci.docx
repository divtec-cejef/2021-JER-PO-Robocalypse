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95779115"/>
        <w:docPartObj>
          <w:docPartGallery w:val="Cover Pages"/>
          <w:docPartUnique/>
        </w:docPartObj>
      </w:sdtPr>
      <w:sdtEndPr/>
      <w:sdtContent>
        <w:p w14:paraId="76A84192" w14:textId="5D78E8CB" w:rsidR="00112B88" w:rsidRDefault="000A6A77" w:rsidP="00E0690F">
          <w:pPr>
            <w:pStyle w:val="Sansinterligne"/>
            <w:sectPr w:rsidR="00112B88" w:rsidSect="000A6A77">
              <w:headerReference w:type="default" r:id="rId9"/>
              <w:footerReference w:type="default" r:id="rId10"/>
              <w:pgSz w:w="11906" w:h="16838"/>
              <w:pgMar w:top="1417" w:right="1417" w:bottom="1417" w:left="1417" w:header="708" w:footer="708" w:gutter="0"/>
              <w:pgNumType w:start="0"/>
              <w:cols w:space="708"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3A295E71" wp14:editId="78B9FCF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9-06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60655B6" w14:textId="7063579D" w:rsidR="000A6A77" w:rsidRDefault="001B533B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06/09/2021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A295E71" id="Groupe 2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S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D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GiGIzVSQAAMo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9-06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60655B6" w14:textId="7063579D" w:rsidR="000A6A77" w:rsidRDefault="001B533B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06/09/2021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3296C5" wp14:editId="122B1A2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B98170" w14:textId="13AEC938" w:rsidR="000A6A77" w:rsidRDefault="00CE1CA0">
                                <w:pPr>
                                  <w:pStyle w:val="Sansinterligne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Aubry Sarah, Alexis Béchir, Jacquet Johan</w:t>
                                    </w:r>
                                  </w:sdtContent>
                                </w:sdt>
                              </w:p>
                              <w:p w14:paraId="37A7581D" w14:textId="1278901D" w:rsidR="000A6A77" w:rsidRDefault="00CE1CA0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DIVTEC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296C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0288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14:paraId="10B98170" w14:textId="13AEC938" w:rsidR="000A6A77" w:rsidRDefault="00CE1CA0">
                          <w:pPr>
                            <w:pStyle w:val="Sansinterligne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Aubry Sarah, Alexis Béchir, Jacquet Johan</w:t>
                              </w:r>
                            </w:sdtContent>
                          </w:sdt>
                        </w:p>
                        <w:p w14:paraId="37A7581D" w14:textId="1278901D" w:rsidR="000A6A77" w:rsidRDefault="00CE1CA0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DIVTEC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A61AF5C" wp14:editId="1A9806E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89C661" w14:textId="185628E7" w:rsidR="000A6A77" w:rsidRDefault="00CE1CA0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B533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Documentation technique</w:t>
                                    </w:r>
                                  </w:sdtContent>
                                </w:sdt>
                              </w:p>
                              <w:p w14:paraId="718C6694" w14:textId="1D475E2A" w:rsidR="000A6A77" w:rsidRDefault="00CE1CA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1B533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Robocalypse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A61AF5C" id="Zone de texte 1" o:spid="_x0000_s1056" type="#_x0000_t202" style="position:absolute;margin-left:0;margin-top:0;width:4in;height:84.25pt;z-index:251659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6589C661" w14:textId="185628E7" w:rsidR="000A6A77" w:rsidRDefault="00CE1CA0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B533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Documentation technique</w:t>
                              </w:r>
                            </w:sdtContent>
                          </w:sdt>
                        </w:p>
                        <w:p w14:paraId="718C6694" w14:textId="1D475E2A" w:rsidR="000A6A77" w:rsidRDefault="00CE1CA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1B533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Robocalypse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960116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AF4436" w14:textId="77777777" w:rsidR="000A6A77" w:rsidRDefault="000A6A7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168FB01C" w14:textId="0901D531" w:rsidR="004F0EBC" w:rsidRDefault="005D37B2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610688" w:history="1">
            <w:r w:rsidR="004F0EBC" w:rsidRPr="00824C3C">
              <w:rPr>
                <w:rStyle w:val="Lienhypertexte"/>
                <w:noProof/>
              </w:rPr>
              <w:t>1</w:t>
            </w:r>
            <w:r w:rsidR="004F0EBC">
              <w:rPr>
                <w:rFonts w:eastAsiaTheme="minorEastAsia"/>
                <w:noProof/>
                <w:lang w:eastAsia="fr-CH"/>
              </w:rPr>
              <w:tab/>
            </w:r>
            <w:r w:rsidR="004F0EBC" w:rsidRPr="00824C3C">
              <w:rPr>
                <w:rStyle w:val="Lienhypertexte"/>
                <w:noProof/>
              </w:rPr>
              <w:t>Mise en route</w:t>
            </w:r>
            <w:r w:rsidR="004F0EBC">
              <w:rPr>
                <w:noProof/>
                <w:webHidden/>
              </w:rPr>
              <w:tab/>
            </w:r>
            <w:r w:rsidR="004F0EBC">
              <w:rPr>
                <w:noProof/>
                <w:webHidden/>
              </w:rPr>
              <w:fldChar w:fldCharType="begin"/>
            </w:r>
            <w:r w:rsidR="004F0EBC">
              <w:rPr>
                <w:noProof/>
                <w:webHidden/>
              </w:rPr>
              <w:instrText xml:space="preserve"> PAGEREF _Toc82610688 \h </w:instrText>
            </w:r>
            <w:r w:rsidR="004F0EBC">
              <w:rPr>
                <w:noProof/>
                <w:webHidden/>
              </w:rPr>
            </w:r>
            <w:r w:rsidR="004F0EBC">
              <w:rPr>
                <w:noProof/>
                <w:webHidden/>
              </w:rPr>
              <w:fldChar w:fldCharType="separate"/>
            </w:r>
            <w:r w:rsidR="004F0EBC">
              <w:rPr>
                <w:noProof/>
                <w:webHidden/>
              </w:rPr>
              <w:t>1</w:t>
            </w:r>
            <w:r w:rsidR="004F0EBC">
              <w:rPr>
                <w:noProof/>
                <w:webHidden/>
              </w:rPr>
              <w:fldChar w:fldCharType="end"/>
            </w:r>
          </w:hyperlink>
        </w:p>
        <w:p w14:paraId="2163EF6D" w14:textId="5F79E52F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89" w:history="1">
            <w:r w:rsidRPr="00824C3C">
              <w:rPr>
                <w:rStyle w:val="Lienhypertexte"/>
                <w:noProof/>
              </w:rPr>
              <w:t>1.1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Nuc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4E67E" w14:textId="5B149E47" w:rsidR="004F0EBC" w:rsidRDefault="004F0EB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0" w:history="1">
            <w:r w:rsidRPr="00824C3C">
              <w:rPr>
                <w:rStyle w:val="Lienhypertexte"/>
                <w:noProof/>
              </w:rPr>
              <w:t>1.1.1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Réseau Robocalypse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B249A" w14:textId="32FC3808" w:rsidR="004F0EBC" w:rsidRDefault="004F0EB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1" w:history="1">
            <w:r w:rsidRPr="00824C3C">
              <w:rPr>
                <w:rStyle w:val="Lienhypertexte"/>
                <w:noProof/>
              </w:rPr>
              <w:t>1.1.2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Connexion Wii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DD98" w14:textId="6B44E601" w:rsidR="004F0EBC" w:rsidRDefault="004F0EB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2" w:history="1">
            <w:r w:rsidRPr="00824C3C">
              <w:rPr>
                <w:rStyle w:val="Lienhypertexte"/>
                <w:noProof/>
              </w:rPr>
              <w:t>1.1.3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Démarrage du 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CEC29" w14:textId="087F9FCA" w:rsidR="004F0EBC" w:rsidRDefault="004F0EBC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3" w:history="1">
            <w:r w:rsidRPr="00824C3C">
              <w:rPr>
                <w:rStyle w:val="Lienhypertexte"/>
                <w:noProof/>
              </w:rPr>
              <w:t>1.1.4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Lancer le Jeu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8F80" w14:textId="62B42159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4" w:history="1">
            <w:r w:rsidRPr="00824C3C">
              <w:rPr>
                <w:rStyle w:val="Lienhypertexte"/>
                <w:noProof/>
              </w:rPr>
              <w:t>1.2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HoloLens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9FA97" w14:textId="6E75321F" w:rsidR="004F0EBC" w:rsidRDefault="004F0EBC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5" w:history="1">
            <w:r w:rsidRPr="00824C3C">
              <w:rPr>
                <w:rStyle w:val="Lienhypertexte"/>
                <w:noProof/>
              </w:rPr>
              <w:t>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Fonctionnement d’une partie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4B92" w14:textId="434095C8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6" w:history="1">
            <w:r w:rsidRPr="00824C3C">
              <w:rPr>
                <w:rStyle w:val="Lienhypertexte"/>
                <w:noProof/>
              </w:rPr>
              <w:t>2.1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Côté Wii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2FC47" w14:textId="11F90689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7" w:history="1">
            <w:r w:rsidRPr="00824C3C">
              <w:rPr>
                <w:rStyle w:val="Lienhypertexte"/>
                <w:noProof/>
              </w:rPr>
              <w:t>2.2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Côté HoloLens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4FA45" w14:textId="35C03AE4" w:rsidR="004F0EBC" w:rsidRDefault="004F0EBC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8" w:history="1">
            <w:r w:rsidRPr="00824C3C">
              <w:rPr>
                <w:rStyle w:val="Lienhypertexte"/>
                <w:noProof/>
              </w:rPr>
              <w:t>3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En cas de problème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2180A" w14:textId="14A81375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699" w:history="1">
            <w:r w:rsidRPr="00824C3C">
              <w:rPr>
                <w:rStyle w:val="Lienhypertexte"/>
                <w:noProof/>
              </w:rPr>
              <w:t>3.1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Wii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0EB7B" w14:textId="3670966A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700" w:history="1">
            <w:r w:rsidRPr="00824C3C">
              <w:rPr>
                <w:rStyle w:val="Lienhypertexte"/>
                <w:noProof/>
              </w:rPr>
              <w:t>3.2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Communication du Nuc et de l’HoloLens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6C232" w14:textId="08596EE2" w:rsidR="004F0EBC" w:rsidRDefault="004F0EBC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82610701" w:history="1">
            <w:r w:rsidRPr="00824C3C">
              <w:rPr>
                <w:rStyle w:val="Lienhypertexte"/>
                <w:noProof/>
              </w:rPr>
              <w:t>3.3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824C3C">
              <w:rPr>
                <w:rStyle w:val="Lienhypertexte"/>
                <w:noProof/>
              </w:rPr>
              <w:t>Autres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_Toc82610701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8AC19" w14:textId="6374E362" w:rsidR="00E0690F" w:rsidRDefault="005D37B2" w:rsidP="00E0690F">
          <w:pPr>
            <w:rPr>
              <w:b/>
              <w:bCs/>
              <w:lang w:val="fr-FR"/>
            </w:rPr>
          </w:pPr>
          <w:r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72CF23C4" w14:textId="682A6103" w:rsidR="0017309D" w:rsidRPr="0017309D" w:rsidRDefault="0017309D" w:rsidP="00E0690F">
      <w:pPr>
        <w:sectPr w:rsidR="0017309D" w:rsidRPr="0017309D" w:rsidSect="000A6A77"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  <w:r>
        <w:tab/>
      </w:r>
    </w:p>
    <w:p w14:paraId="745B2E50" w14:textId="684011C1" w:rsidR="000C1F7D" w:rsidRDefault="000C1F7D" w:rsidP="000C1F7D">
      <w:pPr>
        <w:pStyle w:val="Titre1"/>
      </w:pPr>
      <w:bookmarkStart w:id="4" w:name="_Toc82610688"/>
      <w:r>
        <w:lastRenderedPageBreak/>
        <w:t>Mise en route</w:t>
      </w:r>
      <w:bookmarkEnd w:id="4"/>
    </w:p>
    <w:p w14:paraId="0CF3427F" w14:textId="709F0726" w:rsidR="00C96DF6" w:rsidRDefault="000C1F7D" w:rsidP="00C96DF6">
      <w:pPr>
        <w:pStyle w:val="Titre2"/>
      </w:pPr>
      <w:bookmarkStart w:id="5" w:name="_Toc82610689"/>
      <w:proofErr w:type="spellStart"/>
      <w:r>
        <w:t>Nuc</w:t>
      </w:r>
      <w:bookmarkEnd w:id="5"/>
      <w:proofErr w:type="spellEnd"/>
    </w:p>
    <w:p w14:paraId="1FE2372A" w14:textId="4014A8CF" w:rsidR="00C96DF6" w:rsidRDefault="00C96DF6" w:rsidP="00C96DF6">
      <w:pPr>
        <w:pStyle w:val="Titre3"/>
      </w:pPr>
      <w:bookmarkStart w:id="6" w:name="_Toc82610690"/>
      <w:r>
        <w:t xml:space="preserve">Réseau </w:t>
      </w:r>
      <w:proofErr w:type="spellStart"/>
      <w:r>
        <w:t>Robocalypse</w:t>
      </w:r>
      <w:bookmarkEnd w:id="6"/>
      <w:proofErr w:type="spellEnd"/>
    </w:p>
    <w:p w14:paraId="739CD5A7" w14:textId="3BC46F0F" w:rsidR="00C96DF6" w:rsidRPr="00C96DF6" w:rsidRDefault="00C96DF6" w:rsidP="00C96DF6">
      <w:r>
        <w:t>Vérifiez que l’ordinateur est bien connecté au réseau « </w:t>
      </w:r>
      <w:proofErr w:type="spellStart"/>
      <w:r>
        <w:t>Robocalypse</w:t>
      </w:r>
      <w:proofErr w:type="spellEnd"/>
      <w:r>
        <w:t> »</w:t>
      </w:r>
    </w:p>
    <w:p w14:paraId="0F9C1D3A" w14:textId="61A8658D" w:rsidR="008E5FBC" w:rsidRDefault="000C1F7D" w:rsidP="000C1F7D">
      <w:pPr>
        <w:pStyle w:val="Titre3"/>
      </w:pPr>
      <w:bookmarkStart w:id="7" w:name="_Toc82610691"/>
      <w:r>
        <w:t xml:space="preserve">Connexion Wii </w:t>
      </w:r>
      <w:proofErr w:type="spellStart"/>
      <w:r>
        <w:t>Board</w:t>
      </w:r>
      <w:bookmarkEnd w:id="7"/>
      <w:proofErr w:type="spellEnd"/>
    </w:p>
    <w:p w14:paraId="144CC11F" w14:textId="4E152595" w:rsidR="000C1F7D" w:rsidRDefault="000C1F7D" w:rsidP="000C1F7D">
      <w:r>
        <w:t>Pour commencer</w:t>
      </w:r>
      <w:r w:rsidR="00E132FE">
        <w:t>,</w:t>
      </w:r>
      <w:r>
        <w:t xml:space="preserve"> vérifie</w:t>
      </w:r>
      <w:r w:rsidR="00E132FE">
        <w:t>z</w:t>
      </w:r>
      <w:r>
        <w:t xml:space="preserve"> que la Wii </w:t>
      </w:r>
      <w:proofErr w:type="spellStart"/>
      <w:r>
        <w:t>Board</w:t>
      </w:r>
      <w:proofErr w:type="spellEnd"/>
      <w:r>
        <w:t xml:space="preserve"> ne figure pas</w:t>
      </w:r>
      <w:r w:rsidR="00E848EF">
        <w:t xml:space="preserve"> déjà</w:t>
      </w:r>
      <w:r>
        <w:t xml:space="preserve"> dans les appareils </w:t>
      </w:r>
      <w:r w:rsidR="00A060A4">
        <w:t>Bluetooth</w:t>
      </w:r>
      <w:r>
        <w:t xml:space="preserve"> déjà connecté</w:t>
      </w:r>
      <w:r w:rsidR="004B53F1">
        <w:t>s</w:t>
      </w:r>
      <w:r>
        <w:t>.</w:t>
      </w:r>
    </w:p>
    <w:p w14:paraId="6CE2714A" w14:textId="31B6581B" w:rsidR="000C1F7D" w:rsidRDefault="00BD2C48" w:rsidP="000C1F7D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484003" wp14:editId="2C016989">
                <wp:simplePos x="0" y="0"/>
                <wp:positionH relativeFrom="column">
                  <wp:posOffset>5508625</wp:posOffset>
                </wp:positionH>
                <wp:positionV relativeFrom="paragraph">
                  <wp:posOffset>1982470</wp:posOffset>
                </wp:positionV>
                <wp:extent cx="632460" cy="251460"/>
                <wp:effectExtent l="0" t="0" r="1524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3F74F" id="Rectangle 42" o:spid="_x0000_s1026" style="position:absolute;margin-left:433.75pt;margin-top:156.1pt;width:49.8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" filled="f" strokecolor="red" strokeweight="1.5pt"/>
            </w:pict>
          </mc:Fallback>
        </mc:AlternateContent>
      </w:r>
      <w:r w:rsidR="00496E1F">
        <w:rPr>
          <w:noProof/>
        </w:rPr>
        <w:drawing>
          <wp:anchor distT="0" distB="0" distL="114300" distR="114300" simplePos="0" relativeHeight="251661312" behindDoc="1" locked="0" layoutInCell="1" allowOverlap="1" wp14:anchorId="760D6D57" wp14:editId="0C6FC960">
            <wp:simplePos x="0" y="0"/>
            <wp:positionH relativeFrom="column">
              <wp:posOffset>-313055</wp:posOffset>
            </wp:positionH>
            <wp:positionV relativeFrom="paragraph">
              <wp:posOffset>328930</wp:posOffset>
            </wp:positionV>
            <wp:extent cx="2007696" cy="3740400"/>
            <wp:effectExtent l="0" t="0" r="0" b="0"/>
            <wp:wrapTight wrapText="bothSides">
              <wp:wrapPolygon edited="0">
                <wp:start x="0" y="0"/>
                <wp:lineTo x="0" y="21453"/>
                <wp:lineTo x="21320" y="21453"/>
                <wp:lineTo x="21320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696" cy="3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E1F">
        <w:rPr>
          <w:noProof/>
        </w:rPr>
        <w:drawing>
          <wp:anchor distT="0" distB="0" distL="114300" distR="114300" simplePos="0" relativeHeight="251662336" behindDoc="1" locked="0" layoutInCell="1" allowOverlap="1" wp14:anchorId="3EF1D97F" wp14:editId="7B7B5F1F">
            <wp:simplePos x="0" y="0"/>
            <wp:positionH relativeFrom="column">
              <wp:posOffset>1807845</wp:posOffset>
            </wp:positionH>
            <wp:positionV relativeFrom="paragraph">
              <wp:posOffset>334645</wp:posOffset>
            </wp:positionV>
            <wp:extent cx="4430395" cy="3741420"/>
            <wp:effectExtent l="0" t="0" r="8255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F7D">
        <w:t>All</w:t>
      </w:r>
      <w:r>
        <w:t>ez</w:t>
      </w:r>
      <w:r w:rsidR="000C1F7D">
        <w:t xml:space="preserve"> dans </w:t>
      </w:r>
      <w:r w:rsidR="00B71EF4">
        <w:t>les paramètres</w:t>
      </w:r>
      <w:r w:rsidR="00E132FE">
        <w:t xml:space="preserve"> -&gt;</w:t>
      </w:r>
      <w:r w:rsidR="000C1F7D">
        <w:t xml:space="preserve"> système</w:t>
      </w:r>
      <w:r w:rsidR="00E132FE">
        <w:t xml:space="preserve"> -&gt;</w:t>
      </w:r>
      <w:r w:rsidR="000C1F7D">
        <w:t xml:space="preserve"> Bluetooth et autres paramètres d’appareils </w:t>
      </w:r>
    </w:p>
    <w:p w14:paraId="53B5F132" w14:textId="6E4C8C4D" w:rsidR="000C1F7D" w:rsidRDefault="000C1F7D" w:rsidP="000C1F7D">
      <w:pPr>
        <w:jc w:val="center"/>
      </w:pPr>
    </w:p>
    <w:p w14:paraId="5B0085F6" w14:textId="5E53BB6F" w:rsidR="00236EE5" w:rsidRDefault="00BD2C48" w:rsidP="00236EE5">
      <w:pPr>
        <w:pStyle w:val="Paragraphedeliste"/>
        <w:numPr>
          <w:ilvl w:val="0"/>
          <w:numId w:val="2"/>
        </w:numPr>
      </w:pPr>
      <w:r>
        <w:t>Vérifiez qu</w:t>
      </w:r>
      <w:r w:rsidR="004B53F1">
        <w:t>’</w:t>
      </w:r>
      <w:r w:rsidR="00E132FE">
        <w:t>il n’y ait pas d’</w:t>
      </w:r>
      <w:r>
        <w:t>appareil ayant un nom avec « Nintendo ».</w:t>
      </w:r>
      <w:r w:rsidR="00E132FE">
        <w:t xml:space="preserve"> </w:t>
      </w:r>
      <w:r>
        <w:t>S’il y en a supprimez-les</w:t>
      </w:r>
      <w:r w:rsidR="00E132FE">
        <w:t>.</w:t>
      </w:r>
    </w:p>
    <w:p w14:paraId="490406DB" w14:textId="2F96854E" w:rsidR="00296D28" w:rsidRDefault="00296D28" w:rsidP="00236EE5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A11677" wp14:editId="5D473286">
                <wp:simplePos x="0" y="0"/>
                <wp:positionH relativeFrom="column">
                  <wp:posOffset>266065</wp:posOffset>
                </wp:positionH>
                <wp:positionV relativeFrom="paragraph">
                  <wp:posOffset>969010</wp:posOffset>
                </wp:positionV>
                <wp:extent cx="1028700" cy="106680"/>
                <wp:effectExtent l="0" t="0" r="1905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6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0AF74" id="Rectangle 50" o:spid="_x0000_s1026" style="position:absolute;margin-left:20.95pt;margin-top:76.3pt;width:81pt;height: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CE1490" wp14:editId="2D55FD2A">
                <wp:simplePos x="0" y="0"/>
                <wp:positionH relativeFrom="column">
                  <wp:posOffset>3580765</wp:posOffset>
                </wp:positionH>
                <wp:positionV relativeFrom="paragraph">
                  <wp:posOffset>534670</wp:posOffset>
                </wp:positionV>
                <wp:extent cx="419100" cy="198120"/>
                <wp:effectExtent l="0" t="0" r="19050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12B09" id="Rectangle 49" o:spid="_x0000_s1026" style="position:absolute;margin-left:281.95pt;margin-top:42.1pt;width:33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39F09B31" wp14:editId="4FE49E80">
            <wp:simplePos x="0" y="0"/>
            <wp:positionH relativeFrom="margin">
              <wp:align>right</wp:align>
            </wp:positionH>
            <wp:positionV relativeFrom="paragraph">
              <wp:posOffset>420370</wp:posOffset>
            </wp:positionV>
            <wp:extent cx="5760720" cy="1539240"/>
            <wp:effectExtent l="0" t="0" r="0" b="3810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8AC">
        <w:t>Ensuite, allez dans le panneau de configuration</w:t>
      </w:r>
      <w:r>
        <w:t xml:space="preserve"> et marquez dans la bar</w:t>
      </w:r>
      <w:r w:rsidR="004123CB">
        <w:t>re</w:t>
      </w:r>
      <w:r>
        <w:t xml:space="preserve"> de recherche « Bluetooth »</w:t>
      </w:r>
    </w:p>
    <w:p w14:paraId="4584D649" w14:textId="028AE762" w:rsidR="00296D28" w:rsidRDefault="00296D28" w:rsidP="00296D28">
      <w:pPr>
        <w:ind w:left="360"/>
        <w:jc w:val="center"/>
      </w:pPr>
    </w:p>
    <w:p w14:paraId="35FAFAAE" w14:textId="213B58AA" w:rsidR="00296D28" w:rsidRDefault="00296D28" w:rsidP="002A529B">
      <w:pPr>
        <w:pStyle w:val="Paragraphedeliste"/>
        <w:numPr>
          <w:ilvl w:val="0"/>
          <w:numId w:val="2"/>
        </w:numPr>
      </w:pPr>
      <w:r>
        <w:t>Cliquez sur « ajouter un périphérique Bluetooth »</w:t>
      </w:r>
    </w:p>
    <w:p w14:paraId="7998CABF" w14:textId="7265DE41" w:rsidR="00896773" w:rsidRDefault="00896773" w:rsidP="00896773">
      <w:pPr>
        <w:pStyle w:val="Paragraphedeliste"/>
        <w:numPr>
          <w:ilvl w:val="0"/>
          <w:numId w:val="2"/>
        </w:numPr>
      </w:pPr>
      <w:r>
        <w:t xml:space="preserve">Ensuite cliquez sur le bouton rouge de la Wii </w:t>
      </w:r>
      <w:proofErr w:type="spellStart"/>
      <w:r>
        <w:t>Board</w:t>
      </w:r>
      <w:proofErr w:type="spellEnd"/>
    </w:p>
    <w:p w14:paraId="6E19C965" w14:textId="3F024128" w:rsidR="00296D28" w:rsidRDefault="008F25A6" w:rsidP="008F25A6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65A6A8" wp14:editId="39A1B7A0">
                <wp:simplePos x="0" y="0"/>
                <wp:positionH relativeFrom="column">
                  <wp:posOffset>1794683</wp:posOffset>
                </wp:positionH>
                <wp:positionV relativeFrom="paragraph">
                  <wp:posOffset>933796</wp:posOffset>
                </wp:positionV>
                <wp:extent cx="186805" cy="187037"/>
                <wp:effectExtent l="0" t="0" r="22860" b="2286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05" cy="1870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AC84F" id="Rectangle 54" o:spid="_x0000_s1026" style="position:absolute;margin-left:141.3pt;margin-top:73.55pt;width:14.7pt;height:1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605521D" wp14:editId="0C0E4E5E">
            <wp:extent cx="5760720" cy="259207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CC9C" w14:textId="28618F56" w:rsidR="000014E0" w:rsidRDefault="000014E0" w:rsidP="000014E0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21A364" wp14:editId="771402B0">
                <wp:simplePos x="0" y="0"/>
                <wp:positionH relativeFrom="column">
                  <wp:posOffset>415983</wp:posOffset>
                </wp:positionH>
                <wp:positionV relativeFrom="paragraph">
                  <wp:posOffset>1745615</wp:posOffset>
                </wp:positionV>
                <wp:extent cx="2410460" cy="588645"/>
                <wp:effectExtent l="0" t="0" r="27940" b="2095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460" cy="5886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99F6" id="Rectangle 55" o:spid="_x0000_s1026" style="position:absolute;margin-left:32.75pt;margin-top:137.45pt;width:189.8pt;height:4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3C249B" wp14:editId="45A07EF6">
                <wp:simplePos x="0" y="0"/>
                <wp:positionH relativeFrom="column">
                  <wp:posOffset>4219460</wp:posOffset>
                </wp:positionH>
                <wp:positionV relativeFrom="paragraph">
                  <wp:posOffset>3955761</wp:posOffset>
                </wp:positionV>
                <wp:extent cx="747914" cy="249209"/>
                <wp:effectExtent l="0" t="0" r="14605" b="1778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14" cy="24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932F7" id="Rectangle 56" o:spid="_x0000_s1026" style="position:absolute;margin-left:332.25pt;margin-top:311.5pt;width:58.9pt;height:1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00816816" wp14:editId="50B5928B">
            <wp:simplePos x="0" y="0"/>
            <wp:positionH relativeFrom="margin">
              <wp:align>left</wp:align>
            </wp:positionH>
            <wp:positionV relativeFrom="paragraph">
              <wp:posOffset>328873</wp:posOffset>
            </wp:positionV>
            <wp:extent cx="5760720" cy="3938270"/>
            <wp:effectExtent l="0" t="0" r="0" b="5080"/>
            <wp:wrapTight wrapText="bothSides">
              <wp:wrapPolygon edited="0">
                <wp:start x="0" y="0"/>
                <wp:lineTo x="0" y="21523"/>
                <wp:lineTo x="21500" y="21523"/>
                <wp:lineTo x="21500" y="0"/>
                <wp:lineTo x="0" y="0"/>
              </wp:wrapPolygon>
            </wp:wrapTight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anchor>
        </w:drawing>
      </w:r>
      <w:r w:rsidR="008F25A6">
        <w:t>Vous ve</w:t>
      </w:r>
      <w:r w:rsidR="002772A8">
        <w:t xml:space="preserve">rrez apparaître la Wii </w:t>
      </w:r>
      <w:proofErr w:type="spellStart"/>
      <w:r w:rsidR="002772A8">
        <w:t>Board</w:t>
      </w:r>
      <w:proofErr w:type="spellEnd"/>
      <w:r w:rsidR="002772A8">
        <w:t xml:space="preserve">, </w:t>
      </w:r>
      <w:proofErr w:type="gramStart"/>
      <w:r w:rsidR="002772A8">
        <w:t>Sélectionnez</w:t>
      </w:r>
      <w:r w:rsidR="00881CB7">
        <w:t xml:space="preserve"> </w:t>
      </w:r>
      <w:r w:rsidR="002772A8">
        <w:t>l</w:t>
      </w:r>
      <w:r w:rsidR="000F6FE2">
        <w:t>a</w:t>
      </w:r>
      <w:proofErr w:type="gramEnd"/>
      <w:r w:rsidR="002772A8">
        <w:t xml:space="preserve"> et cliquez sur suivant</w:t>
      </w:r>
    </w:p>
    <w:p w14:paraId="41C493C2" w14:textId="77777777" w:rsidR="00755D99" w:rsidRDefault="00755D99" w:rsidP="00755D99">
      <w:pPr>
        <w:pStyle w:val="Paragraphedeliste"/>
      </w:pPr>
    </w:p>
    <w:p w14:paraId="35A35A84" w14:textId="5C7EF2EA" w:rsidR="002A529B" w:rsidRDefault="00755D99" w:rsidP="00236EE5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27772" wp14:editId="46A236B4">
                <wp:simplePos x="0" y="0"/>
                <wp:positionH relativeFrom="column">
                  <wp:posOffset>4137602</wp:posOffset>
                </wp:positionH>
                <wp:positionV relativeFrom="paragraph">
                  <wp:posOffset>3736975</wp:posOffset>
                </wp:positionV>
                <wp:extent cx="747395" cy="248920"/>
                <wp:effectExtent l="0" t="0" r="14605" b="1778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248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6C069" id="Rectangle 57" o:spid="_x0000_s1026" style="position:absolute;margin-left:325.8pt;margin-top:294.25pt;width:58.85pt;height:1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64790B8" wp14:editId="4B9B0A48">
            <wp:simplePos x="0" y="0"/>
            <wp:positionH relativeFrom="margin">
              <wp:align>center</wp:align>
            </wp:positionH>
            <wp:positionV relativeFrom="paragraph">
              <wp:posOffset>4352348</wp:posOffset>
            </wp:positionV>
            <wp:extent cx="5525135" cy="3796665"/>
            <wp:effectExtent l="0" t="0" r="0" b="0"/>
            <wp:wrapTight wrapText="bothSides">
              <wp:wrapPolygon edited="0">
                <wp:start x="0" y="0"/>
                <wp:lineTo x="0" y="21459"/>
                <wp:lineTo x="21523" y="21459"/>
                <wp:lineTo x="21523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4E0">
        <w:t xml:space="preserve">On vous demandera un code PIN, ne mettez rien et cliquez sur suivant </w:t>
      </w:r>
    </w:p>
    <w:p w14:paraId="326132D2" w14:textId="1C446A65" w:rsidR="00755D99" w:rsidRDefault="00755D99" w:rsidP="00755D99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9209AC1" wp14:editId="2E73F0DF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5417820" cy="3662045"/>
            <wp:effectExtent l="0" t="0" r="0" b="0"/>
            <wp:wrapTight wrapText="bothSides">
              <wp:wrapPolygon edited="0">
                <wp:start x="0" y="0"/>
                <wp:lineTo x="0" y="21461"/>
                <wp:lineTo x="21494" y="21461"/>
                <wp:lineTo x="21494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30D">
        <w:t>Une installation se lance, attendez que l’installation se finisse. La fenêtre se fermera toute seule</w:t>
      </w:r>
    </w:p>
    <w:p w14:paraId="07C52897" w14:textId="2FAF81CE" w:rsidR="002A529B" w:rsidRDefault="00E848EF" w:rsidP="00C5730D">
      <w:pPr>
        <w:pStyle w:val="Paragraphedeliste"/>
        <w:numPr>
          <w:ilvl w:val="0"/>
          <w:numId w:val="2"/>
        </w:numPr>
      </w:pPr>
      <w:r>
        <w:t>L’installation terminé</w:t>
      </w:r>
      <w:r w:rsidR="00E132FE">
        <w:t>e</w:t>
      </w:r>
      <w:r>
        <w:t>, allez s</w:t>
      </w:r>
      <w:r w:rsidR="00C5730D">
        <w:t>ur le bureau</w:t>
      </w:r>
      <w:r w:rsidR="00E132FE">
        <w:t xml:space="preserve"> et</w:t>
      </w:r>
      <w:r w:rsidR="00C5730D">
        <w:t xml:space="preserve"> lance</w:t>
      </w:r>
      <w:r w:rsidR="00E132FE">
        <w:t>z</w:t>
      </w:r>
      <w:r w:rsidR="00C5730D">
        <w:t xml:space="preserve"> le raccourci</w:t>
      </w:r>
      <w:r w:rsidR="00EA0421">
        <w:t xml:space="preserve"> « </w:t>
      </w:r>
      <w:r w:rsidR="00EA0421" w:rsidRPr="00EA0421">
        <w:t>WiiBalanceWalker.exe</w:t>
      </w:r>
      <w:r>
        <w:t xml:space="preserve"> </w:t>
      </w:r>
      <w:r w:rsidR="00EA0421">
        <w:t>»</w:t>
      </w:r>
    </w:p>
    <w:p w14:paraId="62C3CC9B" w14:textId="27C0F5FF" w:rsidR="00EA0421" w:rsidRDefault="00EA0421" w:rsidP="00C5730D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BE3306" wp14:editId="4026D9C6">
                <wp:simplePos x="0" y="0"/>
                <wp:positionH relativeFrom="column">
                  <wp:posOffset>1113155</wp:posOffset>
                </wp:positionH>
                <wp:positionV relativeFrom="paragraph">
                  <wp:posOffset>1871980</wp:posOffset>
                </wp:positionV>
                <wp:extent cx="1162050" cy="336550"/>
                <wp:effectExtent l="0" t="0" r="19050" b="254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3B242" id="Rectangle 62" o:spid="_x0000_s1026" style="position:absolute;margin-left:87.65pt;margin-top:147.4pt;width:91.5pt;height:2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2038F0B7" wp14:editId="16A91599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760720" cy="3398520"/>
            <wp:effectExtent l="0" t="0" r="0" b="0"/>
            <wp:wrapTight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Une fois le programme lancé, cliquez sur « </w:t>
      </w:r>
      <w:proofErr w:type="spellStart"/>
      <w:r>
        <w:t>Connect</w:t>
      </w:r>
      <w:proofErr w:type="spellEnd"/>
      <w:r>
        <w:t xml:space="preserve"> To Wii Balance </w:t>
      </w:r>
      <w:proofErr w:type="spellStart"/>
      <w:r>
        <w:t>Board</w:t>
      </w:r>
      <w:proofErr w:type="spellEnd"/>
      <w:r>
        <w:t> »</w:t>
      </w:r>
    </w:p>
    <w:p w14:paraId="362C0869" w14:textId="6FFD0957" w:rsidR="003B5426" w:rsidRDefault="003B5426" w:rsidP="003B5426">
      <w:pPr>
        <w:pStyle w:val="Paragraphedeliste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D409A7" wp14:editId="7AE5BE9C">
                <wp:simplePos x="0" y="0"/>
                <wp:positionH relativeFrom="column">
                  <wp:posOffset>4046855</wp:posOffset>
                </wp:positionH>
                <wp:positionV relativeFrom="paragraph">
                  <wp:posOffset>2477828</wp:posOffset>
                </wp:positionV>
                <wp:extent cx="1377950" cy="171450"/>
                <wp:effectExtent l="0" t="0" r="1270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4637A" id="Rectangle 64" o:spid="_x0000_s1026" style="position:absolute;margin-left:318.65pt;margin-top:195.1pt;width:108.5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0" behindDoc="1" locked="0" layoutInCell="1" allowOverlap="1" wp14:anchorId="3F7861F0" wp14:editId="69A49A30">
            <wp:simplePos x="0" y="0"/>
            <wp:positionH relativeFrom="margin">
              <wp:align>right</wp:align>
            </wp:positionH>
            <wp:positionV relativeFrom="paragraph">
              <wp:posOffset>543907</wp:posOffset>
            </wp:positionV>
            <wp:extent cx="5756275" cy="3394075"/>
            <wp:effectExtent l="0" t="0" r="0" b="0"/>
            <wp:wrapTight wrapText="bothSides">
              <wp:wrapPolygon edited="0">
                <wp:start x="0" y="0"/>
                <wp:lineTo x="0" y="21459"/>
                <wp:lineTo x="21517" y="21459"/>
                <wp:lineTo x="21517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421">
        <w:t xml:space="preserve">Maintenant la Wii </w:t>
      </w:r>
      <w:proofErr w:type="spellStart"/>
      <w:r w:rsidR="00EA0421">
        <w:t>Board</w:t>
      </w:r>
      <w:proofErr w:type="spellEnd"/>
      <w:r w:rsidR="00EA0421">
        <w:t xml:space="preserve"> est connectée. </w:t>
      </w:r>
      <w:r w:rsidR="00187D46">
        <w:t>Vérifiez que dans</w:t>
      </w:r>
      <w:r w:rsidR="00EA0421">
        <w:t xml:space="preserve"> « Balance Ratio Triggers </w:t>
      </w:r>
      <w:proofErr w:type="spellStart"/>
      <w:r w:rsidR="00187D46">
        <w:t>Left</w:t>
      </w:r>
      <w:proofErr w:type="spellEnd"/>
      <w:r w:rsidR="00187D46">
        <w:t xml:space="preserve"> / Right </w:t>
      </w:r>
      <w:r w:rsidR="00EA0421">
        <w:t>»</w:t>
      </w:r>
      <w:r w:rsidR="00187D46">
        <w:t xml:space="preserve"> la valeur </w:t>
      </w:r>
      <w:r w:rsidR="00C96DF6" w:rsidRPr="00C96DF6">
        <w:rPr>
          <w:b/>
          <w:bCs/>
        </w:rPr>
        <w:t>25</w:t>
      </w:r>
      <w:r w:rsidR="00187D46">
        <w:t xml:space="preserve"> s’y trouve</w:t>
      </w:r>
    </w:p>
    <w:p w14:paraId="28E9E1E7" w14:textId="396D6E44" w:rsidR="00755D99" w:rsidRDefault="00755D9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7E82126" w14:textId="19DD239B" w:rsidR="00236EE5" w:rsidRDefault="00236EE5" w:rsidP="00236EE5">
      <w:pPr>
        <w:pStyle w:val="Titre3"/>
      </w:pPr>
      <w:bookmarkStart w:id="8" w:name="_Toc82610692"/>
      <w:r>
        <w:lastRenderedPageBreak/>
        <w:t>Démarr</w:t>
      </w:r>
      <w:r w:rsidR="00E132FE">
        <w:t>age</w:t>
      </w:r>
      <w:r>
        <w:t xml:space="preserve"> </w:t>
      </w:r>
      <w:r w:rsidR="00E132FE">
        <w:t>du</w:t>
      </w:r>
      <w:r>
        <w:t xml:space="preserve"> serveur</w:t>
      </w:r>
      <w:bookmarkEnd w:id="8"/>
      <w:r>
        <w:t xml:space="preserve"> </w:t>
      </w:r>
    </w:p>
    <w:p w14:paraId="27E707D8" w14:textId="2847618B" w:rsidR="00236EE5" w:rsidRDefault="00236EE5" w:rsidP="00236EE5">
      <w:r>
        <w:t>Pour ouvrir le serveur, vous devez :</w:t>
      </w:r>
    </w:p>
    <w:p w14:paraId="60D1DFD0" w14:textId="07A1B8F5" w:rsidR="00236EE5" w:rsidRDefault="00236EE5" w:rsidP="00236EE5">
      <w:pPr>
        <w:pStyle w:val="Paragraphedeliste"/>
        <w:numPr>
          <w:ilvl w:val="0"/>
          <w:numId w:val="4"/>
        </w:numPr>
      </w:pPr>
      <w:r>
        <w:t>Ouvrir l’application « Visual Code Studio »</w:t>
      </w:r>
      <w:r w:rsidR="007B6EE0">
        <w:t>.</w:t>
      </w:r>
    </w:p>
    <w:p w14:paraId="082C9373" w14:textId="146C9E38" w:rsidR="007B6EE0" w:rsidRDefault="00A8300A" w:rsidP="00EE7DAC">
      <w:pPr>
        <w:pStyle w:val="Paragraphedeliste"/>
        <w:numPr>
          <w:ilvl w:val="0"/>
          <w:numId w:val="4"/>
        </w:numPr>
      </w:pPr>
      <w:r>
        <w:t>C</w:t>
      </w:r>
      <w:r w:rsidR="007B6EE0">
        <w:t xml:space="preserve">liquez </w:t>
      </w:r>
      <w:r w:rsidR="00EE7DAC">
        <w:t xml:space="preserve">sur l’onglet file </w:t>
      </w:r>
      <w:r w:rsidR="00EE7DAC">
        <w:sym w:font="Wingdings" w:char="F0E0"/>
      </w:r>
      <w:r w:rsidR="00EE7DAC">
        <w:t xml:space="preserve"> Open Folder. Ouvrez le dossier « Serveur </w:t>
      </w:r>
      <w:proofErr w:type="spellStart"/>
      <w:r w:rsidR="00EE7DAC">
        <w:t>Robocalypse</w:t>
      </w:r>
      <w:proofErr w:type="spellEnd"/>
      <w:r w:rsidR="00EE7DAC">
        <w:t> »</w:t>
      </w:r>
      <w:r w:rsidR="000014E0">
        <w:t xml:space="preserve"> </w:t>
      </w:r>
    </w:p>
    <w:p w14:paraId="2916D0FE" w14:textId="03E0A0EB" w:rsidR="00EE7DAC" w:rsidRDefault="00407197" w:rsidP="00EE7DA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78BB18" wp14:editId="26739A85">
                <wp:simplePos x="0" y="0"/>
                <wp:positionH relativeFrom="margin">
                  <wp:posOffset>2224289</wp:posOffset>
                </wp:positionH>
                <wp:positionV relativeFrom="paragraph">
                  <wp:posOffset>717319</wp:posOffset>
                </wp:positionV>
                <wp:extent cx="1364673" cy="182188"/>
                <wp:effectExtent l="0" t="0" r="26035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673" cy="182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31E00" id="Rectangle 43" o:spid="_x0000_s1026" style="position:absolute;margin-left:175.15pt;margin-top:56.5pt;width:107.45pt;height:14.3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EE7DAC">
        <w:rPr>
          <w:noProof/>
        </w:rPr>
        <w:drawing>
          <wp:inline distT="0" distB="0" distL="0" distR="0" wp14:anchorId="2ED24672" wp14:editId="00AAAA1E">
            <wp:extent cx="1521957" cy="3569681"/>
            <wp:effectExtent l="0" t="0" r="254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957" cy="356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1909" w14:textId="4DF0D7FC" w:rsidR="00EE7DAC" w:rsidRDefault="00EE7DAC" w:rsidP="00EE7DAC">
      <w:pPr>
        <w:pStyle w:val="Paragraphedeliste"/>
        <w:numPr>
          <w:ilvl w:val="0"/>
          <w:numId w:val="4"/>
        </w:numPr>
      </w:pPr>
      <w:r>
        <w:t>Ensuite, cliqu</w:t>
      </w:r>
      <w:r w:rsidR="009D27A3">
        <w:t>ez</w:t>
      </w:r>
      <w:r>
        <w:t xml:space="preserve"> sur Terminal </w:t>
      </w:r>
      <w:r>
        <w:sym w:font="Wingdings" w:char="F0E0"/>
      </w:r>
      <w:r>
        <w:t xml:space="preserve"> New Terminal</w:t>
      </w:r>
    </w:p>
    <w:p w14:paraId="78FF72EA" w14:textId="37730D72" w:rsidR="00407197" w:rsidRDefault="00407197" w:rsidP="00EA042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81E002" wp14:editId="13B93DAF">
                <wp:simplePos x="0" y="0"/>
                <wp:positionH relativeFrom="column">
                  <wp:posOffset>1980565</wp:posOffset>
                </wp:positionH>
                <wp:positionV relativeFrom="paragraph">
                  <wp:posOffset>227330</wp:posOffset>
                </wp:positionV>
                <wp:extent cx="1813560" cy="251460"/>
                <wp:effectExtent l="0" t="0" r="1524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28B06B" id="Rectangle 44" o:spid="_x0000_s1026" style="position:absolute;margin-left:155.95pt;margin-top:17.9pt;width:142.8pt;height:19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" filled="f" strokecolor="red" strokeweight="1.5pt"/>
            </w:pict>
          </mc:Fallback>
        </mc:AlternateContent>
      </w:r>
      <w:r w:rsidR="00EE7DAC">
        <w:rPr>
          <w:noProof/>
        </w:rPr>
        <w:drawing>
          <wp:inline distT="0" distB="0" distL="0" distR="0" wp14:anchorId="4C075FFD" wp14:editId="67EDD33A">
            <wp:extent cx="1971051" cy="2735580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51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948C" w14:textId="68525B5D" w:rsidR="00E132FE" w:rsidRDefault="00E132FE" w:rsidP="00EA0421">
      <w:pPr>
        <w:jc w:val="center"/>
      </w:pPr>
    </w:p>
    <w:p w14:paraId="3A87E98F" w14:textId="38D5283F" w:rsidR="00E132FE" w:rsidRDefault="00E132FE" w:rsidP="00EA0421">
      <w:pPr>
        <w:jc w:val="center"/>
      </w:pPr>
    </w:p>
    <w:p w14:paraId="6475D559" w14:textId="77777777" w:rsidR="00E132FE" w:rsidRDefault="00E132FE" w:rsidP="00EA0421">
      <w:pPr>
        <w:jc w:val="center"/>
      </w:pPr>
    </w:p>
    <w:p w14:paraId="47D98462" w14:textId="43534153" w:rsidR="00407197" w:rsidRDefault="00AE7BF0" w:rsidP="00407197">
      <w:pPr>
        <w:pStyle w:val="Paragraphedeliste"/>
        <w:numPr>
          <w:ilvl w:val="0"/>
          <w:numId w:val="4"/>
        </w:numPr>
      </w:pPr>
      <w:r>
        <w:t xml:space="preserve">Dans le Terminal en bas de l’écran, écrivez la commande suivante : </w:t>
      </w:r>
      <w:proofErr w:type="spellStart"/>
      <w:r>
        <w:t>node</w:t>
      </w:r>
      <w:proofErr w:type="spellEnd"/>
      <w:r>
        <w:t xml:space="preserve"> index.js</w:t>
      </w:r>
    </w:p>
    <w:p w14:paraId="06476622" w14:textId="643B342E" w:rsidR="00407197" w:rsidRDefault="003B5426" w:rsidP="00407197">
      <w:r>
        <w:rPr>
          <w:noProof/>
        </w:rPr>
        <mc:AlternateContent>
          <mc:Choice Requires="wps">
            <w:drawing>
              <wp:anchor distT="0" distB="0" distL="114300" distR="114300" simplePos="0" relativeHeight="251689471" behindDoc="0" locked="0" layoutInCell="1" allowOverlap="1" wp14:anchorId="7D1E6105" wp14:editId="2708E71B">
                <wp:simplePos x="0" y="0"/>
                <wp:positionH relativeFrom="column">
                  <wp:posOffset>4856769</wp:posOffset>
                </wp:positionH>
                <wp:positionV relativeFrom="paragraph">
                  <wp:posOffset>738159</wp:posOffset>
                </wp:positionV>
                <wp:extent cx="632460" cy="207818"/>
                <wp:effectExtent l="0" t="0" r="15240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78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4AFF0" id="Rectangle 45" o:spid="_x0000_s1026" style="position:absolute;margin-left:382.4pt;margin-top:58.1pt;width:49.8pt;height:16.35pt;z-index:2516894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607A2188" wp14:editId="3B07C152">
            <wp:simplePos x="0" y="0"/>
            <wp:positionH relativeFrom="margin">
              <wp:align>right</wp:align>
            </wp:positionH>
            <wp:positionV relativeFrom="paragraph">
              <wp:posOffset>39312</wp:posOffset>
            </wp:positionV>
            <wp:extent cx="5756275" cy="1184275"/>
            <wp:effectExtent l="0" t="0" r="0" b="0"/>
            <wp:wrapTight wrapText="bothSides">
              <wp:wrapPolygon edited="0">
                <wp:start x="0" y="0"/>
                <wp:lineTo x="0" y="21195"/>
                <wp:lineTo x="21517" y="21195"/>
                <wp:lineTo x="21517" y="0"/>
                <wp:lineTo x="0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32FE">
        <w:t>Contrôlez que vous voyez le message « </w:t>
      </w:r>
      <w:r w:rsidR="00EA0421">
        <w:t xml:space="preserve">Le serveur de </w:t>
      </w:r>
      <w:proofErr w:type="spellStart"/>
      <w:r w:rsidR="00EA0421">
        <w:t>Robocalypse</w:t>
      </w:r>
      <w:proofErr w:type="spellEnd"/>
      <w:r w:rsidR="00EA0421">
        <w:t xml:space="preserve"> est lancé et écoute à http://localhost:8080 »</w:t>
      </w:r>
      <w:r w:rsidR="00E132FE">
        <w:t xml:space="preserve"> à l’écran</w:t>
      </w:r>
      <w:r w:rsidR="00EA0421">
        <w:t xml:space="preserve">. </w:t>
      </w:r>
      <w:r w:rsidR="0051454D">
        <w:t>L</w:t>
      </w:r>
      <w:r w:rsidR="00407197">
        <w:t xml:space="preserve">e serveur est lancé et </w:t>
      </w:r>
      <w:r w:rsidR="00BB4354">
        <w:t>opérationnel</w:t>
      </w:r>
      <w:r w:rsidR="00407197">
        <w:t>.</w:t>
      </w:r>
    </w:p>
    <w:p w14:paraId="2F5F3E73" w14:textId="621F401C" w:rsidR="001C28AC" w:rsidRDefault="001C28AC" w:rsidP="001C28AC">
      <w:pPr>
        <w:pStyle w:val="Titre3"/>
      </w:pPr>
      <w:bookmarkStart w:id="9" w:name="_Toc82610693"/>
      <w:r>
        <w:t>Lancer le Jeu</w:t>
      </w:r>
      <w:bookmarkEnd w:id="9"/>
    </w:p>
    <w:p w14:paraId="440075A9" w14:textId="3EAD76B2" w:rsidR="00031936" w:rsidRPr="00DF261B" w:rsidRDefault="003B5426" w:rsidP="00DF261B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85650B" wp14:editId="3C58EEC4">
                <wp:simplePos x="0" y="0"/>
                <wp:positionH relativeFrom="column">
                  <wp:posOffset>3985665</wp:posOffset>
                </wp:positionH>
                <wp:positionV relativeFrom="paragraph">
                  <wp:posOffset>3096433</wp:posOffset>
                </wp:positionV>
                <wp:extent cx="704850" cy="184150"/>
                <wp:effectExtent l="0" t="0" r="19050" b="254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0DA16" id="Rectangle 66" o:spid="_x0000_s1026" style="position:absolute;margin-left:313.85pt;margin-top:243.8pt;width:55.5pt;height:1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3" behindDoc="1" locked="0" layoutInCell="1" allowOverlap="1" wp14:anchorId="47B34241" wp14:editId="034062CF">
            <wp:simplePos x="0" y="0"/>
            <wp:positionH relativeFrom="margin">
              <wp:align>right</wp:align>
            </wp:positionH>
            <wp:positionV relativeFrom="paragraph">
              <wp:posOffset>415637</wp:posOffset>
            </wp:positionV>
            <wp:extent cx="5756275" cy="3415030"/>
            <wp:effectExtent l="0" t="0" r="0" b="0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1936">
        <w:t>Juste avant de lancer le jeu</w:t>
      </w:r>
      <w:r w:rsidR="00643A18">
        <w:t>,</w:t>
      </w:r>
      <w:r w:rsidR="00031936">
        <w:t xml:space="preserve"> alle</w:t>
      </w:r>
      <w:r w:rsidR="00643A18">
        <w:t>z dans</w:t>
      </w:r>
      <w:r w:rsidR="00031936">
        <w:t xml:space="preserve"> le programme de la Wii </w:t>
      </w:r>
      <w:proofErr w:type="spellStart"/>
      <w:r w:rsidR="00031936">
        <w:t>Board</w:t>
      </w:r>
      <w:proofErr w:type="spellEnd"/>
      <w:r w:rsidR="00031936">
        <w:t xml:space="preserve"> et </w:t>
      </w:r>
      <w:r w:rsidR="00031936" w:rsidRPr="008B021D">
        <w:rPr>
          <w:b/>
          <w:bCs/>
        </w:rPr>
        <w:t>décochez</w:t>
      </w:r>
      <w:r w:rsidR="00031936">
        <w:t xml:space="preserve"> la case « </w:t>
      </w:r>
      <w:proofErr w:type="spellStart"/>
      <w:r w:rsidR="00031936">
        <w:t>Disable</w:t>
      </w:r>
      <w:proofErr w:type="spellEnd"/>
      <w:r w:rsidR="00031936">
        <w:t xml:space="preserve"> </w:t>
      </w:r>
      <w:r w:rsidR="00AD4DCA">
        <w:t>A</w:t>
      </w:r>
      <w:r w:rsidR="00031936">
        <w:t>ll actions »</w:t>
      </w:r>
    </w:p>
    <w:p w14:paraId="03177F8B" w14:textId="5891A366" w:rsidR="006F1644" w:rsidRDefault="00F54ECA" w:rsidP="001C28AC">
      <w:r>
        <w:t>Ensuite, v</w:t>
      </w:r>
      <w:r w:rsidR="001C28AC">
        <w:t>ous pouvez tout simplement cliquer sur le « Robocalypse.exe » sur le bureau</w:t>
      </w:r>
    </w:p>
    <w:p w14:paraId="7884CFC3" w14:textId="2751BC5D" w:rsidR="001C28AC" w:rsidRDefault="006F1644" w:rsidP="001C28AC">
      <w:r>
        <w:br w:type="page"/>
      </w:r>
    </w:p>
    <w:p w14:paraId="0C4C723E" w14:textId="427A24F0" w:rsidR="006F1C12" w:rsidRDefault="00A060A4" w:rsidP="006F1C12">
      <w:pPr>
        <w:pStyle w:val="Titre2"/>
      </w:pPr>
      <w:bookmarkStart w:id="10" w:name="_Toc82610694"/>
      <w:r>
        <w:lastRenderedPageBreak/>
        <w:t>HoloLens</w:t>
      </w:r>
      <w:bookmarkEnd w:id="10"/>
    </w:p>
    <w:p w14:paraId="57FB62F2" w14:textId="53AFB1EE" w:rsidR="006F1C12" w:rsidRDefault="006F1C12" w:rsidP="006F1C12">
      <w:r>
        <w:t>Ouvrez le menu</w:t>
      </w:r>
      <w:r w:rsidR="00643A18">
        <w:t>,</w:t>
      </w:r>
      <w:r>
        <w:t xml:space="preserve"> </w:t>
      </w:r>
      <w:r w:rsidR="009629AD">
        <w:t>vérifie</w:t>
      </w:r>
      <w:r w:rsidR="0002463D">
        <w:t>z</w:t>
      </w:r>
      <w:r w:rsidR="009629AD">
        <w:t xml:space="preserve"> que vous êtes bien connecté au réseau </w:t>
      </w:r>
      <w:proofErr w:type="spellStart"/>
      <w:r w:rsidR="009629AD">
        <w:t>Robocalypse</w:t>
      </w:r>
      <w:proofErr w:type="spellEnd"/>
      <w:r w:rsidR="009629AD">
        <w:t xml:space="preserve"> et lance</w:t>
      </w:r>
      <w:r w:rsidR="0002463D">
        <w:t>z</w:t>
      </w:r>
      <w:r w:rsidR="009629AD">
        <w:t xml:space="preserve"> l’application</w:t>
      </w:r>
      <w:r w:rsidR="0002463D">
        <w:t>.</w:t>
      </w:r>
    </w:p>
    <w:p w14:paraId="08C9F912" w14:textId="28FAF9D3" w:rsidR="009629AD" w:rsidRPr="006F1C12" w:rsidRDefault="009629AD" w:rsidP="00962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ECB66" wp14:editId="2CFF484D">
                <wp:simplePos x="0" y="0"/>
                <wp:positionH relativeFrom="column">
                  <wp:posOffset>1744345</wp:posOffset>
                </wp:positionH>
                <wp:positionV relativeFrom="paragraph">
                  <wp:posOffset>2091690</wp:posOffset>
                </wp:positionV>
                <wp:extent cx="777240" cy="891540"/>
                <wp:effectExtent l="0" t="0" r="22860" b="228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8915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0BAB7" id="Rectangle 47" o:spid="_x0000_s1026" style="position:absolute;margin-left:137.35pt;margin-top:164.7pt;width:61.2pt;height:7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8263DD" wp14:editId="615074E3">
                <wp:simplePos x="0" y="0"/>
                <wp:positionH relativeFrom="column">
                  <wp:posOffset>1866265</wp:posOffset>
                </wp:positionH>
                <wp:positionV relativeFrom="paragraph">
                  <wp:posOffset>156210</wp:posOffset>
                </wp:positionV>
                <wp:extent cx="632460" cy="388620"/>
                <wp:effectExtent l="0" t="0" r="15240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F9A83" id="Rectangle 46" o:spid="_x0000_s1026" style="position:absolute;margin-left:146.95pt;margin-top:12.3pt;width:49.8pt;height:30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908B353" wp14:editId="799BE9E0">
            <wp:extent cx="3405920" cy="3596640"/>
            <wp:effectExtent l="0" t="0" r="4445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8040" cy="35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A1A" w14:textId="6EA4E0C0" w:rsidR="00D44BF9" w:rsidRDefault="00E45899" w:rsidP="00D44BF9">
      <w:r>
        <w:t>Si vous n’êtes pas connecté au réseau</w:t>
      </w:r>
      <w:r w:rsidR="00BA415E">
        <w:t xml:space="preserve"> </w:t>
      </w:r>
      <w:proofErr w:type="spellStart"/>
      <w:r w:rsidR="00BA415E">
        <w:t>Robocalypse</w:t>
      </w:r>
      <w:proofErr w:type="spellEnd"/>
      <w:r>
        <w:t>, faites :</w:t>
      </w:r>
    </w:p>
    <w:p w14:paraId="129333FC" w14:textId="317E8566" w:rsidR="00E83145" w:rsidRDefault="000D101C" w:rsidP="00D44BF9">
      <w:r>
        <w:rPr>
          <w:noProof/>
        </w:rPr>
        <w:drawing>
          <wp:anchor distT="0" distB="0" distL="114300" distR="114300" simplePos="0" relativeHeight="251701248" behindDoc="1" locked="0" layoutInCell="1" allowOverlap="1" wp14:anchorId="650A799E" wp14:editId="768EDCFC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68" name="Vidéo 68" descr="Réseau Hololens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Vidéo 68" descr="Réseau Hololens">
                      <a:hlinkClick r:id="rId25"/>
                    </pic:cNvPr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kiuqtIjLbqk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C32B" w14:textId="7F41C29B" w:rsidR="00D44BF9" w:rsidRDefault="00D44BF9" w:rsidP="00D44BF9"/>
    <w:p w14:paraId="56CA0D8D" w14:textId="77777777" w:rsidR="00D44BF9" w:rsidRDefault="00D44BF9" w:rsidP="00D44BF9"/>
    <w:p w14:paraId="62158D4D" w14:textId="77777777" w:rsidR="00D44BF9" w:rsidRDefault="00D44BF9" w:rsidP="00D44BF9"/>
    <w:p w14:paraId="0FA72A3C" w14:textId="77777777" w:rsidR="00D44BF9" w:rsidRDefault="00D44BF9" w:rsidP="00D44BF9"/>
    <w:p w14:paraId="652C839B" w14:textId="7C5FD5D0" w:rsidR="00D44BF9" w:rsidRDefault="005E40B2" w:rsidP="00D44BF9">
      <w:r>
        <w:object w:dxaOrig="1520" w:dyaOrig="987" w14:anchorId="175DD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27" o:title=""/>
          </v:shape>
          <o:OLEObject Type="Embed" ProgID="Package" ShapeID="_x0000_i1025" DrawAspect="Icon" ObjectID="_1693223439" r:id="rId28"/>
        </w:object>
      </w:r>
    </w:p>
    <w:p w14:paraId="762E6749" w14:textId="466121E3" w:rsidR="00D44BF9" w:rsidRDefault="00D44BF9" w:rsidP="00D44BF9"/>
    <w:p w14:paraId="3E3B0FA2" w14:textId="77777777" w:rsidR="00D44BF9" w:rsidRDefault="00D44BF9" w:rsidP="00D44BF9"/>
    <w:p w14:paraId="442D78A9" w14:textId="77777777" w:rsidR="00D44BF9" w:rsidRDefault="00D44BF9" w:rsidP="00D44BF9"/>
    <w:p w14:paraId="62E4EFE2" w14:textId="3132DD9D" w:rsidR="00D44BF9" w:rsidRDefault="00D44BF9" w:rsidP="00D44BF9"/>
    <w:p w14:paraId="076C8A8F" w14:textId="612D8A63" w:rsidR="004B53F1" w:rsidRDefault="004B53F1" w:rsidP="00D44BF9"/>
    <w:p w14:paraId="029E8D64" w14:textId="77777777" w:rsidR="00D44BF9" w:rsidRDefault="00D44BF9" w:rsidP="00D44BF9"/>
    <w:p w14:paraId="126D1DBA" w14:textId="189CC4A6" w:rsidR="009B5700" w:rsidRDefault="009B5700" w:rsidP="009B5700">
      <w:pPr>
        <w:pStyle w:val="Titre1"/>
      </w:pPr>
      <w:bookmarkStart w:id="11" w:name="_Toc82610695"/>
      <w:r>
        <w:lastRenderedPageBreak/>
        <w:t>Fonctionnement d</w:t>
      </w:r>
      <w:r w:rsidR="002546CB">
        <w:t>’une partie</w:t>
      </w:r>
      <w:bookmarkEnd w:id="11"/>
    </w:p>
    <w:p w14:paraId="0BAA60A0" w14:textId="695D2BBA" w:rsidR="009B5700" w:rsidRDefault="002546CB" w:rsidP="009B5700">
      <w:pPr>
        <w:pStyle w:val="Titre2"/>
      </w:pPr>
      <w:bookmarkStart w:id="12" w:name="_Toc82610696"/>
      <w:r>
        <w:t>Côté</w:t>
      </w:r>
      <w:r w:rsidR="009B5700">
        <w:t xml:space="preserve"> Wii </w:t>
      </w:r>
      <w:proofErr w:type="spellStart"/>
      <w:r w:rsidR="009B5700">
        <w:t>Board</w:t>
      </w:r>
      <w:bookmarkEnd w:id="12"/>
      <w:proofErr w:type="spellEnd"/>
    </w:p>
    <w:p w14:paraId="3663673F" w14:textId="41212307" w:rsidR="00267AD9" w:rsidRPr="00267AD9" w:rsidRDefault="00267AD9" w:rsidP="00267AD9">
      <w:r>
        <w:t>Vous ne pouvez pas cliquer sur le bouton « Jouer » tant que la personne avec l’HoloLens n’a pas fini son petit tutoriel qui consiste à appuyer 3 fois sur une cible</w:t>
      </w:r>
      <w:r w:rsidR="00AB4C8E">
        <w:t>.</w:t>
      </w:r>
    </w:p>
    <w:p w14:paraId="501552FD" w14:textId="0582FC0C" w:rsidR="009B5700" w:rsidRDefault="002546CB" w:rsidP="009B5700">
      <w:r>
        <w:t xml:space="preserve">La personne qui joue avec la Wii </w:t>
      </w:r>
      <w:proofErr w:type="spellStart"/>
      <w:r>
        <w:t>Board</w:t>
      </w:r>
      <w:proofErr w:type="spellEnd"/>
      <w:r>
        <w:t xml:space="preserve"> doit attendre que vous </w:t>
      </w:r>
      <w:proofErr w:type="gramStart"/>
      <w:r>
        <w:t>appuy</w:t>
      </w:r>
      <w:r w:rsidR="0002463D">
        <w:t>ez</w:t>
      </w:r>
      <w:proofErr w:type="gramEnd"/>
      <w:r>
        <w:t xml:space="preserve"> sur le bouton « Jouer » du menu et seulement ensuite elle se place sur la Wii </w:t>
      </w:r>
      <w:proofErr w:type="spellStart"/>
      <w:r>
        <w:t>Board</w:t>
      </w:r>
      <w:proofErr w:type="spellEnd"/>
      <w:r>
        <w:t>.</w:t>
      </w:r>
    </w:p>
    <w:p w14:paraId="01D45B3E" w14:textId="2CCE0A2D" w:rsidR="003E3FE6" w:rsidRDefault="003E3FE6" w:rsidP="009B5700">
      <w:r>
        <w:t xml:space="preserve">Ensuite la partie se lance, la personne </w:t>
      </w:r>
      <w:r w:rsidR="00D56AFB">
        <w:t>esquive</w:t>
      </w:r>
      <w:r>
        <w:t xml:space="preserve"> grâce à la Wii </w:t>
      </w:r>
      <w:proofErr w:type="spellStart"/>
      <w:r>
        <w:t>Board</w:t>
      </w:r>
      <w:proofErr w:type="spellEnd"/>
      <w:r>
        <w:t>. Elle doit communiquer à son partenaire si un obstacle lui barre la route ou si le visage du boss change de couleur.</w:t>
      </w:r>
    </w:p>
    <w:p w14:paraId="2FC97184" w14:textId="23C59920" w:rsidR="003E3FE6" w:rsidRDefault="003E3FE6" w:rsidP="009B5700">
      <w:r>
        <w:t>Leur but est de marquer le plus de point. Pour y arriver, ils peuvent détruire des obstacles et tirer sur le boss (le tir est automatique, il faut seulement mettre la bonne couleur)</w:t>
      </w:r>
      <w:r w:rsidR="00C77022">
        <w:t>.</w:t>
      </w:r>
    </w:p>
    <w:p w14:paraId="6E902E2C" w14:textId="098AE29A" w:rsidR="00C77022" w:rsidRDefault="00C77022" w:rsidP="009B5700">
      <w:r>
        <w:t>À la fin du temps, le boss explose et on est amené sur le menu des scores</w:t>
      </w:r>
      <w:r w:rsidR="00F7214C">
        <w:t xml:space="preserve">. Pour retourner </w:t>
      </w:r>
      <w:r w:rsidR="006B34FB">
        <w:t>au menu principal</w:t>
      </w:r>
      <w:r w:rsidR="00F7214C">
        <w:t xml:space="preserve">, il faut cliquer sur le </w:t>
      </w:r>
      <w:r w:rsidR="00450672" w:rsidRPr="00450672">
        <w:t>hublot</w:t>
      </w:r>
      <w:r w:rsidR="00F7214C">
        <w:t>.</w:t>
      </w:r>
    </w:p>
    <w:p w14:paraId="0207B8CD" w14:textId="3BFA7A0A" w:rsidR="009B5700" w:rsidRDefault="002546CB" w:rsidP="009B5700">
      <w:pPr>
        <w:pStyle w:val="Titre2"/>
      </w:pPr>
      <w:bookmarkStart w:id="13" w:name="_Toc82610697"/>
      <w:r>
        <w:t>Côté</w:t>
      </w:r>
      <w:r w:rsidR="009B5700">
        <w:t xml:space="preserve"> HoloLens</w:t>
      </w:r>
      <w:bookmarkEnd w:id="13"/>
    </w:p>
    <w:p w14:paraId="7EA7D509" w14:textId="17BA5863" w:rsidR="009B5700" w:rsidRDefault="006B34FB" w:rsidP="009B5700">
      <w:r>
        <w:t>La personne met le casque et la partie commencera quand elle aura fait son tutoriel qui consiste à appuyer 3 fois sur une cible.</w:t>
      </w:r>
    </w:p>
    <w:p w14:paraId="76356509" w14:textId="1A2A131E" w:rsidR="00200031" w:rsidRDefault="00200031" w:rsidP="009B5700">
      <w:r>
        <w:t xml:space="preserve">Dès que la personne </w:t>
      </w:r>
      <w:r w:rsidR="00BE022C">
        <w:t>terminée</w:t>
      </w:r>
      <w:r>
        <w:t xml:space="preserve">, elle change de vue et elle voit les différents </w:t>
      </w:r>
      <w:r w:rsidR="00915526">
        <w:t>objets</w:t>
      </w:r>
      <w:r>
        <w:t xml:space="preserve"> </w:t>
      </w:r>
      <w:r w:rsidR="00951B15">
        <w:t>devant elle</w:t>
      </w:r>
      <w:r w:rsidR="0069047A">
        <w:t>.</w:t>
      </w:r>
    </w:p>
    <w:p w14:paraId="73C83D8F" w14:textId="32184828" w:rsidR="00715B88" w:rsidRDefault="00715B88" w:rsidP="009B5700">
      <w:r>
        <w:t xml:space="preserve">La personne doit écouter </w:t>
      </w:r>
      <w:r w:rsidR="00D56AFB">
        <w:t>ce</w:t>
      </w:r>
      <w:r>
        <w:t xml:space="preserve"> que son coéquipier lui demande pour pouvoir marquer le plus de point</w:t>
      </w:r>
    </w:p>
    <w:p w14:paraId="2D380DCB" w14:textId="1BF8731C" w:rsidR="0069047A" w:rsidRDefault="0069047A" w:rsidP="009B5700">
      <w:r>
        <w:t xml:space="preserve">La personne peut toucher les différents objets tels que : </w:t>
      </w:r>
    </w:p>
    <w:p w14:paraId="2564C201" w14:textId="48707D79" w:rsidR="0069047A" w:rsidRDefault="0069047A" w:rsidP="0069047A">
      <w:pPr>
        <w:pStyle w:val="Paragraphedeliste"/>
        <w:numPr>
          <w:ilvl w:val="0"/>
          <w:numId w:val="14"/>
        </w:numPr>
      </w:pPr>
      <w:r>
        <w:t xml:space="preserve">La carotte avec une cible, permet de détruire les </w:t>
      </w:r>
      <w:r w:rsidR="00915526">
        <w:t>carottes</w:t>
      </w:r>
    </w:p>
    <w:p w14:paraId="63D19F1C" w14:textId="062BC5E4" w:rsidR="0069047A" w:rsidRDefault="0069047A" w:rsidP="0069047A">
      <w:pPr>
        <w:pStyle w:val="Paragraphedeliste"/>
        <w:numPr>
          <w:ilvl w:val="0"/>
          <w:numId w:val="14"/>
        </w:numPr>
      </w:pPr>
      <w:r>
        <w:t>La pizza avec une cible, permet de détruire les pizzas en face du joueur</w:t>
      </w:r>
    </w:p>
    <w:p w14:paraId="5853748C" w14:textId="52372897" w:rsidR="0069047A" w:rsidRDefault="0069047A" w:rsidP="0069047A">
      <w:pPr>
        <w:pStyle w:val="Paragraphedeliste"/>
        <w:numPr>
          <w:ilvl w:val="0"/>
          <w:numId w:val="14"/>
        </w:numPr>
      </w:pPr>
      <w:r>
        <w:t>La batterie bleue, change la couleur du tir en bleu (permet de marquer des points si le visage du boss est lui aussi bleu)</w:t>
      </w:r>
    </w:p>
    <w:p w14:paraId="291D0A1D" w14:textId="0131907B" w:rsidR="003774B0" w:rsidRDefault="003774B0" w:rsidP="003774B0">
      <w:pPr>
        <w:pStyle w:val="Paragraphedeliste"/>
        <w:numPr>
          <w:ilvl w:val="0"/>
          <w:numId w:val="14"/>
        </w:numPr>
      </w:pPr>
      <w:r>
        <w:t xml:space="preserve">La batterie </w:t>
      </w:r>
      <w:r w:rsidR="003806A8">
        <w:t>rouge</w:t>
      </w:r>
      <w:r>
        <w:t xml:space="preserve">, change la couleur du tir en </w:t>
      </w:r>
      <w:r w:rsidR="003806A8">
        <w:t>rouge</w:t>
      </w:r>
      <w:r>
        <w:t xml:space="preserve"> (permet de marquer des points si le visage du boss est lui aussi </w:t>
      </w:r>
      <w:r w:rsidR="003806A8">
        <w:t>rouge</w:t>
      </w:r>
      <w:r>
        <w:t>)</w:t>
      </w:r>
    </w:p>
    <w:p w14:paraId="0926E320" w14:textId="2582E965" w:rsidR="009B5700" w:rsidRDefault="00656A5A">
      <w:r>
        <w:t>Quand le temps est écoulé, le joueur est ramené au menu avec le tutoriel de la cible</w:t>
      </w:r>
      <w:r w:rsidR="00007A49">
        <w:t>.</w:t>
      </w:r>
    </w:p>
    <w:p w14:paraId="1A746403" w14:textId="77777777" w:rsidR="009B5700" w:rsidRDefault="009B5700"/>
    <w:p w14:paraId="62B1EFF1" w14:textId="77777777" w:rsidR="009B5700" w:rsidRDefault="009B5700"/>
    <w:p w14:paraId="7AA993A0" w14:textId="77777777" w:rsidR="009B5700" w:rsidRDefault="009B5700"/>
    <w:p w14:paraId="7AB52117" w14:textId="77777777" w:rsidR="009B5700" w:rsidRDefault="009B5700"/>
    <w:p w14:paraId="11BEC4B7" w14:textId="3071040D" w:rsidR="009B5700" w:rsidRDefault="009B5700">
      <w:pPr>
        <w:rPr>
          <w:rFonts w:asciiTheme="majorHAnsi" w:eastAsiaTheme="majorEastAsia" w:hAnsiTheme="majorHAnsi" w:cstheme="majorBidi"/>
          <w:color w:val="FFFFFF" w:themeColor="background1"/>
          <w:sz w:val="32"/>
          <w:szCs w:val="32"/>
        </w:rPr>
      </w:pPr>
      <w:r>
        <w:br w:type="page"/>
      </w:r>
    </w:p>
    <w:p w14:paraId="342283F7" w14:textId="40A19430" w:rsidR="00DD5281" w:rsidRDefault="002A4B6A" w:rsidP="00654133">
      <w:pPr>
        <w:pStyle w:val="Titre1"/>
      </w:pPr>
      <w:bookmarkStart w:id="14" w:name="_Toc82610698"/>
      <w:r>
        <w:lastRenderedPageBreak/>
        <w:t>En cas de problème</w:t>
      </w:r>
      <w:bookmarkEnd w:id="14"/>
      <w:r w:rsidR="00DD5281">
        <w:t xml:space="preserve"> </w:t>
      </w:r>
    </w:p>
    <w:p w14:paraId="020C83DF" w14:textId="2D2D8960" w:rsidR="000937C2" w:rsidRPr="000937C2" w:rsidRDefault="000937C2" w:rsidP="000937C2">
      <w:r>
        <w:t xml:space="preserve">Voici quelques étapes que vous pouvez faire en cas de problème. Si </w:t>
      </w:r>
      <w:r w:rsidR="00643A18">
        <w:t>c</w:t>
      </w:r>
      <w:r>
        <w:t xml:space="preserve">es étapes ne suffisent pas, vous pouvez nous </w:t>
      </w:r>
      <w:r w:rsidR="00E17862">
        <w:t>envoyer</w:t>
      </w:r>
      <w:r>
        <w:t xml:space="preserve"> un message sur Teams à Alexis Béchir, Aubry Sarah et Jacquet Johan.</w:t>
      </w:r>
    </w:p>
    <w:p w14:paraId="7D0BBF2F" w14:textId="77804F4C" w:rsidR="00230FE9" w:rsidRDefault="00DD5281" w:rsidP="00654133">
      <w:pPr>
        <w:pStyle w:val="Titre2"/>
      </w:pPr>
      <w:bookmarkStart w:id="15" w:name="_Toc82610699"/>
      <w:r>
        <w:t xml:space="preserve">Wii </w:t>
      </w:r>
      <w:proofErr w:type="spellStart"/>
      <w:r>
        <w:t>Board</w:t>
      </w:r>
      <w:bookmarkEnd w:id="15"/>
      <w:proofErr w:type="spellEnd"/>
    </w:p>
    <w:p w14:paraId="5DE1C1A7" w14:textId="0EC9BB48" w:rsidR="00230FE9" w:rsidRDefault="00230FE9" w:rsidP="00884561">
      <w:pPr>
        <w:pStyle w:val="Paragraphedeliste"/>
        <w:numPr>
          <w:ilvl w:val="0"/>
          <w:numId w:val="9"/>
        </w:numPr>
      </w:pPr>
      <w:r>
        <w:t>Redémarrez le PC</w:t>
      </w:r>
      <w:r w:rsidR="00884561">
        <w:t xml:space="preserve"> et</w:t>
      </w:r>
      <w:r w:rsidR="00884561" w:rsidRPr="00884561">
        <w:t xml:space="preserve"> </w:t>
      </w:r>
      <w:r w:rsidR="00884561">
        <w:t xml:space="preserve">Réessayez de connecter la Wii </w:t>
      </w:r>
      <w:proofErr w:type="spellStart"/>
      <w:r w:rsidR="00884561">
        <w:t>Board</w:t>
      </w:r>
      <w:proofErr w:type="spellEnd"/>
    </w:p>
    <w:p w14:paraId="16395E0F" w14:textId="0171A3DB" w:rsidR="00230FE9" w:rsidRDefault="00230FE9" w:rsidP="00230FE9">
      <w:pPr>
        <w:pStyle w:val="Paragraphedeliste"/>
        <w:numPr>
          <w:ilvl w:val="0"/>
          <w:numId w:val="9"/>
        </w:numPr>
      </w:pPr>
      <w:r>
        <w:t xml:space="preserve">Changez les piles de la Wii </w:t>
      </w:r>
      <w:proofErr w:type="spellStart"/>
      <w:r>
        <w:t>Board</w:t>
      </w:r>
      <w:proofErr w:type="spellEnd"/>
      <w:r>
        <w:t xml:space="preserve"> et </w:t>
      </w:r>
      <w:r w:rsidR="00153951">
        <w:t>r</w:t>
      </w:r>
      <w:r>
        <w:t>éessayez</w:t>
      </w:r>
    </w:p>
    <w:p w14:paraId="1E981500" w14:textId="2077C5D9" w:rsidR="00230FE9" w:rsidRDefault="00153951" w:rsidP="00230FE9">
      <w:pPr>
        <w:pStyle w:val="Paragraphedeliste"/>
        <w:numPr>
          <w:ilvl w:val="0"/>
          <w:numId w:val="9"/>
        </w:numPr>
      </w:pPr>
      <w:r>
        <w:t>Prenez</w:t>
      </w:r>
      <w:r w:rsidR="00230FE9">
        <w:t xml:space="preserve"> une autre Wii </w:t>
      </w:r>
      <w:proofErr w:type="spellStart"/>
      <w:r w:rsidR="00230FE9">
        <w:t>Board</w:t>
      </w:r>
      <w:proofErr w:type="spellEnd"/>
      <w:r w:rsidR="00230FE9">
        <w:t xml:space="preserve"> et </w:t>
      </w:r>
      <w:r>
        <w:t>r</w:t>
      </w:r>
      <w:r w:rsidR="00230FE9">
        <w:t>éessayez</w:t>
      </w:r>
    </w:p>
    <w:p w14:paraId="349DC7D8" w14:textId="7321D26B" w:rsidR="00230FE9" w:rsidRDefault="00230FE9" w:rsidP="00230FE9">
      <w:pPr>
        <w:pStyle w:val="Paragraphedeliste"/>
        <w:numPr>
          <w:ilvl w:val="0"/>
          <w:numId w:val="9"/>
        </w:numPr>
      </w:pPr>
      <w:r>
        <w:t xml:space="preserve">Changez les piles de l’autre Wii </w:t>
      </w:r>
      <w:proofErr w:type="spellStart"/>
      <w:r>
        <w:t>Board</w:t>
      </w:r>
      <w:proofErr w:type="spellEnd"/>
      <w:r w:rsidRPr="00230FE9">
        <w:t xml:space="preserve"> </w:t>
      </w:r>
      <w:r>
        <w:t xml:space="preserve">et </w:t>
      </w:r>
      <w:r w:rsidR="00153951">
        <w:t>r</w:t>
      </w:r>
      <w:r>
        <w:t>éessayez</w:t>
      </w:r>
    </w:p>
    <w:p w14:paraId="0E29B3E3" w14:textId="2ABCD726" w:rsidR="00EE1B33" w:rsidRDefault="00EE1B33" w:rsidP="00EE1B33">
      <w:pPr>
        <w:pStyle w:val="Titre2"/>
      </w:pPr>
      <w:bookmarkStart w:id="16" w:name="_Toc82610700"/>
      <w:r>
        <w:t xml:space="preserve">Communication du </w:t>
      </w:r>
      <w:proofErr w:type="spellStart"/>
      <w:r>
        <w:t>Nuc</w:t>
      </w:r>
      <w:proofErr w:type="spellEnd"/>
      <w:r>
        <w:t xml:space="preserve"> et de l’HoloLens</w:t>
      </w:r>
      <w:bookmarkEnd w:id="16"/>
    </w:p>
    <w:p w14:paraId="2F107917" w14:textId="2A176170" w:rsidR="00EE1B33" w:rsidRDefault="00EE1B33" w:rsidP="00EE1B33">
      <w:r>
        <w:t>Si les changements d’armes fait dans l’HoloLens ne font rien dans le jeu.</w:t>
      </w:r>
    </w:p>
    <w:p w14:paraId="5E01CDFE" w14:textId="14D7BD61" w:rsidR="00EE1B33" w:rsidRDefault="00EE1B33" w:rsidP="00EE1B33">
      <w:pPr>
        <w:pStyle w:val="Paragraphedeliste"/>
        <w:numPr>
          <w:ilvl w:val="0"/>
          <w:numId w:val="11"/>
        </w:numPr>
      </w:pPr>
      <w:r>
        <w:t xml:space="preserve">Vérifiez que l’HoloLens et le </w:t>
      </w:r>
      <w:proofErr w:type="spellStart"/>
      <w:r>
        <w:t>Nuc</w:t>
      </w:r>
      <w:proofErr w:type="spellEnd"/>
      <w:r>
        <w:t xml:space="preserve"> sont connecté au réseau </w:t>
      </w:r>
      <w:proofErr w:type="spellStart"/>
      <w:r>
        <w:t>Robocalypse</w:t>
      </w:r>
      <w:proofErr w:type="spellEnd"/>
    </w:p>
    <w:p w14:paraId="3388EEB5" w14:textId="3158FA87" w:rsidR="00EE1B33" w:rsidRDefault="00EE1B33" w:rsidP="00EE1B33">
      <w:pPr>
        <w:pStyle w:val="Paragraphedeliste"/>
        <w:numPr>
          <w:ilvl w:val="0"/>
          <w:numId w:val="11"/>
        </w:numPr>
      </w:pPr>
      <w:r>
        <w:t>Vérifiez que le serveur est bien lancé</w:t>
      </w:r>
    </w:p>
    <w:p w14:paraId="3D8FEAEE" w14:textId="381EAB66" w:rsidR="00EE1B33" w:rsidRDefault="00EE1B33" w:rsidP="00EE1B33">
      <w:r>
        <w:t xml:space="preserve">Si </w:t>
      </w:r>
      <w:r w:rsidR="00153951">
        <w:t>c’est fait et que le problème n’est pas réglé</w:t>
      </w:r>
    </w:p>
    <w:p w14:paraId="0BA2487E" w14:textId="7C64728B" w:rsidR="00153951" w:rsidRDefault="00153951" w:rsidP="00153951">
      <w:pPr>
        <w:pStyle w:val="Paragraphedeliste"/>
        <w:numPr>
          <w:ilvl w:val="0"/>
          <w:numId w:val="12"/>
        </w:numPr>
      </w:pPr>
      <w:r>
        <w:t>Redémarrez le serveur et réessayez</w:t>
      </w:r>
    </w:p>
    <w:p w14:paraId="348B3EC6" w14:textId="3C3D9DB6" w:rsidR="00153951" w:rsidRPr="00EE1B33" w:rsidRDefault="00153951" w:rsidP="00153951">
      <w:pPr>
        <w:pStyle w:val="Paragraphedeliste"/>
        <w:numPr>
          <w:ilvl w:val="0"/>
          <w:numId w:val="12"/>
        </w:numPr>
      </w:pPr>
      <w:r>
        <w:t xml:space="preserve">Redémarrez le </w:t>
      </w:r>
      <w:proofErr w:type="spellStart"/>
      <w:r>
        <w:t>Nuc</w:t>
      </w:r>
      <w:proofErr w:type="spellEnd"/>
      <w:r>
        <w:t xml:space="preserve"> et l’HoloLens </w:t>
      </w:r>
      <w:proofErr w:type="gramStart"/>
      <w:r>
        <w:t>et  réessayez</w:t>
      </w:r>
      <w:proofErr w:type="gramEnd"/>
    </w:p>
    <w:p w14:paraId="4E626FA8" w14:textId="091C2157" w:rsidR="0099646A" w:rsidRDefault="00E17862" w:rsidP="00654133">
      <w:pPr>
        <w:pStyle w:val="Titre2"/>
      </w:pPr>
      <w:bookmarkStart w:id="17" w:name="_Toc82610701"/>
      <w:r>
        <w:t>Autres</w:t>
      </w:r>
      <w:bookmarkEnd w:id="17"/>
    </w:p>
    <w:p w14:paraId="1737C074" w14:textId="141F8167" w:rsidR="00E17862" w:rsidRPr="00E17862" w:rsidRDefault="00E17862" w:rsidP="00E17862">
      <w:r>
        <w:t>Pour tous les</w:t>
      </w:r>
      <w:r w:rsidR="008A099C">
        <w:t xml:space="preserve"> autres</w:t>
      </w:r>
      <w:r>
        <w:t xml:space="preserve"> problèmes qui concern</w:t>
      </w:r>
      <w:r w:rsidR="00CF0A7B">
        <w:t>eraient</w:t>
      </w:r>
      <w:r>
        <w:t xml:space="preserve"> </w:t>
      </w:r>
      <w:r w:rsidR="00654133">
        <w:t>l’HoloLens</w:t>
      </w:r>
      <w:r>
        <w:t xml:space="preserve">, le serveur, </w:t>
      </w:r>
      <w:r w:rsidR="00080D16">
        <w:t xml:space="preserve">ou le </w:t>
      </w:r>
      <w:proofErr w:type="spellStart"/>
      <w:r w:rsidR="00080D16">
        <w:t>Nuc</w:t>
      </w:r>
      <w:proofErr w:type="spellEnd"/>
    </w:p>
    <w:p w14:paraId="7F450285" w14:textId="0D778550" w:rsidR="00654133" w:rsidRDefault="00A92F7A" w:rsidP="00654133">
      <w:pPr>
        <w:pStyle w:val="Paragraphedeliste"/>
        <w:numPr>
          <w:ilvl w:val="0"/>
          <w:numId w:val="10"/>
        </w:numPr>
      </w:pPr>
      <w:r>
        <w:t xml:space="preserve">Redémarrez </w:t>
      </w:r>
      <w:r w:rsidR="000937C2">
        <w:t xml:space="preserve">et </w:t>
      </w:r>
      <w:r w:rsidR="00CF0A7B">
        <w:t>r</w:t>
      </w:r>
      <w:r w:rsidR="000937C2">
        <w:t>éessaye</w:t>
      </w:r>
      <w:r w:rsidR="00CF0A7B">
        <w:t>z</w:t>
      </w:r>
    </w:p>
    <w:sectPr w:rsidR="00654133" w:rsidSect="00B0678C">
      <w:headerReference w:type="default" r:id="rId29"/>
      <w:footerReference w:type="default" r:id="rId30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9C2D4" w14:textId="77777777" w:rsidR="00CE1CA0" w:rsidRDefault="00CE1CA0" w:rsidP="001D343B">
      <w:pPr>
        <w:spacing w:after="0" w:line="240" w:lineRule="auto"/>
      </w:pPr>
      <w:r>
        <w:separator/>
      </w:r>
    </w:p>
  </w:endnote>
  <w:endnote w:type="continuationSeparator" w:id="0">
    <w:p w14:paraId="1588953A" w14:textId="77777777" w:rsidR="00CE1CA0" w:rsidRDefault="00CE1CA0" w:rsidP="001D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62BDE" w14:textId="4C3ECB10" w:rsidR="00736388" w:rsidRPr="00C97EAC" w:rsidRDefault="00C97EAC" w:rsidP="00BB0480">
    <w:pPr>
      <w:pStyle w:val="En-tte"/>
      <w:rPr>
        <w:b/>
        <w:bCs/>
      </w:rPr>
    </w:pPr>
    <w:r>
      <w:rPr>
        <w:b/>
        <w:bCs/>
      </w:rPr>
      <w:fldChar w:fldCharType="begin"/>
    </w:r>
    <w:r>
      <w:rPr>
        <w:b/>
        <w:bCs/>
      </w:rPr>
      <w:instrText xml:space="preserve">SET S1 </w:instrText>
    </w:r>
    <w:r w:rsidR="0021622F">
      <w:rPr>
        <w:b/>
        <w:bCs/>
      </w:rPr>
      <w:fldChar w:fldCharType="begin"/>
    </w:r>
    <w:r w:rsidR="0021622F">
      <w:rPr>
        <w:b/>
        <w:bCs/>
      </w:rPr>
      <w:instrText xml:space="preserve"> SE</w:instrText>
    </w:r>
    <w:bookmarkStart w:id="0" w:name="SECPAGES"/>
    <w:bookmarkStart w:id="1" w:name="DOCPAGES"/>
    <w:bookmarkEnd w:id="0"/>
    <w:bookmarkEnd w:id="1"/>
    <w:r w:rsidR="0021622F">
      <w:rPr>
        <w:b/>
        <w:bCs/>
      </w:rPr>
      <w:instrText xml:space="preserve">CTIONPAGES </w:instrText>
    </w:r>
    <w:r w:rsidR="0021622F">
      <w:rPr>
        <w:b/>
        <w:bCs/>
      </w:rPr>
      <w:fldChar w:fldCharType="separate"/>
    </w:r>
    <w:r w:rsidR="004F0EBC">
      <w:rPr>
        <w:b/>
        <w:bCs/>
        <w:noProof/>
      </w:rPr>
      <w:instrText>1</w:instrText>
    </w:r>
    <w:r w:rsidR="0021622F">
      <w:rPr>
        <w:b/>
        <w:bCs/>
      </w:rPr>
      <w:fldChar w:fldCharType="end"/>
    </w:r>
    <w:r>
      <w:rPr>
        <w:b/>
        <w:bCs/>
      </w:rPr>
      <w:instrText xml:space="preserve"> </w:instrText>
    </w:r>
    <w:r>
      <w:rPr>
        <w:b/>
        <w:bCs/>
      </w:rPr>
      <w:fldChar w:fldCharType="separate"/>
    </w:r>
    <w:bookmarkStart w:id="2" w:name="S"/>
    <w:bookmarkStart w:id="3" w:name="S1"/>
    <w:r w:rsidR="004F0EBC">
      <w:rPr>
        <w:b/>
        <w:bCs/>
        <w:noProof/>
      </w:rPr>
      <w:t>1</w:t>
    </w:r>
    <w:bookmarkEnd w:id="2"/>
    <w:bookmarkEnd w:id="3"/>
    <w:r>
      <w:rPr>
        <w:b/>
        <w:bCs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73E48" w14:textId="77777777" w:rsidR="00C97EAC" w:rsidRPr="00611691" w:rsidRDefault="00CE1CA0" w:rsidP="00C97EAC">
    <w:pPr>
      <w:pStyle w:val="Pieddepage"/>
      <w:rPr>
        <w:lang w:val="fr-FR"/>
      </w:rPr>
    </w:pPr>
    <w:r>
      <w:pict w14:anchorId="26BA5973">
        <v:rect id="_x0000_i1026" style="width:453.6pt;height:1.85pt;mso-position-vertical:absolute" o:hralign="center" o:hrstd="t" o:hrnoshade="t" o:hr="t" fillcolor="black [3213]" stroked="f"/>
      </w:pict>
    </w:r>
  </w:p>
  <w:p w14:paraId="43FCF8D8" w14:textId="7D890720" w:rsidR="00611691" w:rsidRPr="00611691" w:rsidRDefault="00BC7D47">
    <w:pPr>
      <w:pStyle w:val="Pieddepage"/>
      <w:rPr>
        <w:lang w:val="fr-FR"/>
      </w:rPr>
    </w:pP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PAGE  \* Arabic  \* MERGEFORMAT</w:instrText>
    </w:r>
    <w:r w:rsidRPr="00BC7D47">
      <w:rPr>
        <w:b/>
        <w:bCs/>
        <w:lang w:val="fr-FR"/>
      </w:rPr>
      <w:fldChar w:fldCharType="separate"/>
    </w:r>
    <w:r w:rsidRPr="00BC7D47">
      <w:rPr>
        <w:b/>
        <w:bCs/>
        <w:lang w:val="fr-FR"/>
      </w:rPr>
      <w:t>1</w:t>
    </w:r>
    <w:r w:rsidRPr="00BC7D47">
      <w:rPr>
        <w:b/>
        <w:bCs/>
        <w:lang w:val="fr-FR"/>
      </w:rPr>
      <w:fldChar w:fldCharType="end"/>
    </w:r>
    <w:r w:rsidRPr="00BC7D47">
      <w:rPr>
        <w:lang w:val="fr-FR"/>
      </w:rPr>
      <w:t xml:space="preserve"> </w:t>
    </w:r>
    <w:r>
      <w:rPr>
        <w:lang w:val="fr-FR"/>
      </w:rPr>
      <w:t>/</w:t>
    </w:r>
    <w:r w:rsidRPr="00BC7D47">
      <w:rPr>
        <w:lang w:val="fr-FR"/>
      </w:rPr>
      <w:t xml:space="preserve"> </w:t>
    </w:r>
    <w:r w:rsidR="00133D63">
      <w:rPr>
        <w:b/>
        <w:bCs/>
        <w:lang w:val="fr-FR"/>
      </w:rPr>
      <w:fldChar w:fldCharType="begin"/>
    </w:r>
    <w:r w:rsidR="006A3081">
      <w:rPr>
        <w:b/>
        <w:bCs/>
        <w:lang w:val="fr-FR"/>
      </w:rPr>
      <w:instrText>=</w:instrText>
    </w:r>
    <w:r w:rsidRPr="00BC7D47">
      <w:rPr>
        <w:b/>
        <w:bCs/>
        <w:lang w:val="fr-FR"/>
      </w:rPr>
      <w:fldChar w:fldCharType="begin"/>
    </w:r>
    <w:r w:rsidRPr="00BC7D47">
      <w:rPr>
        <w:b/>
        <w:bCs/>
        <w:lang w:val="fr-FR"/>
      </w:rPr>
      <w:instrText>NUMPAGES  \* Arabic  \* MERGEFORMAT</w:instrText>
    </w:r>
    <w:r w:rsidRPr="00BC7D47">
      <w:rPr>
        <w:b/>
        <w:bCs/>
        <w:lang w:val="fr-FR"/>
      </w:rPr>
      <w:fldChar w:fldCharType="separate"/>
    </w:r>
    <w:r w:rsidR="004F0EBC">
      <w:rPr>
        <w:b/>
        <w:bCs/>
        <w:noProof/>
        <w:lang w:val="fr-FR"/>
      </w:rPr>
      <w:instrText>11</w:instrText>
    </w:r>
    <w:r w:rsidRPr="00BC7D47">
      <w:rPr>
        <w:b/>
        <w:bCs/>
        <w:lang w:val="fr-FR"/>
      </w:rPr>
      <w:fldChar w:fldCharType="end"/>
    </w:r>
    <w:r w:rsidR="006A3081">
      <w:rPr>
        <w:b/>
        <w:bCs/>
        <w:lang w:val="fr-FR"/>
      </w:rPr>
      <w:instrText>-S</w:instrText>
    </w:r>
    <w:r w:rsidR="00133D63">
      <w:rPr>
        <w:b/>
        <w:bCs/>
        <w:lang w:val="fr-FR"/>
      </w:rPr>
      <w:instrText xml:space="preserve"> </w:instrText>
    </w:r>
    <w:r w:rsidR="00133D63">
      <w:rPr>
        <w:b/>
        <w:bCs/>
        <w:lang w:val="fr-FR"/>
      </w:rPr>
      <w:fldChar w:fldCharType="separate"/>
    </w:r>
    <w:r w:rsidR="004F0EBC">
      <w:rPr>
        <w:b/>
        <w:bCs/>
        <w:noProof/>
        <w:lang w:val="fr-FR"/>
      </w:rPr>
      <w:t>10</w:t>
    </w:r>
    <w:r w:rsidR="00133D63">
      <w:rPr>
        <w:b/>
        <w:bCs/>
        <w:lang w:val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66FE5" w14:textId="77777777" w:rsidR="00CE1CA0" w:rsidRDefault="00CE1CA0" w:rsidP="001D343B">
      <w:pPr>
        <w:spacing w:after="0" w:line="240" w:lineRule="auto"/>
      </w:pPr>
      <w:r>
        <w:separator/>
      </w:r>
    </w:p>
  </w:footnote>
  <w:footnote w:type="continuationSeparator" w:id="0">
    <w:p w14:paraId="79AE1425" w14:textId="77777777" w:rsidR="00CE1CA0" w:rsidRDefault="00CE1CA0" w:rsidP="001D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C8AD7" w14:textId="77777777" w:rsidR="00060F3B" w:rsidRDefault="00060F3B" w:rsidP="00096FF0">
    <w:pPr>
      <w:pStyle w:val="En-tte"/>
      <w:tabs>
        <w:tab w:val="clear" w:pos="4536"/>
        <w:tab w:val="clear" w:pos="9072"/>
        <w:tab w:val="left" w:pos="1131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061" w:type="dxa"/>
      <w:jc w:val="center"/>
      <w:tblLayout w:type="fixed"/>
      <w:tblLook w:val="04A0" w:firstRow="1" w:lastRow="0" w:firstColumn="1" w:lastColumn="0" w:noHBand="0" w:noVBand="1"/>
    </w:tblPr>
    <w:tblGrid>
      <w:gridCol w:w="4106"/>
      <w:gridCol w:w="943"/>
      <w:gridCol w:w="2770"/>
      <w:gridCol w:w="1242"/>
    </w:tblGrid>
    <w:tr w:rsidR="009D3995" w14:paraId="43CF59C7" w14:textId="77777777" w:rsidTr="007F7E28">
      <w:trPr>
        <w:trHeight w:val="695"/>
        <w:jc w:val="center"/>
      </w:trPr>
      <w:tc>
        <w:tcPr>
          <w:tcW w:w="7819" w:type="dxa"/>
          <w:gridSpan w:val="3"/>
          <w:tcBorders>
            <w:top w:val="single" w:sz="4" w:space="0" w:color="auto"/>
          </w:tcBorders>
        </w:tcPr>
        <w:p w14:paraId="44EC50E6" w14:textId="52547D87" w:rsidR="009D3995" w:rsidRPr="004E74D2" w:rsidRDefault="000C1F7D" w:rsidP="009D3995">
          <w:pPr>
            <w:spacing w:before="120"/>
            <w:rPr>
              <w:rFonts w:cstheme="minorHAnsi"/>
              <w:sz w:val="32"/>
              <w:szCs w:val="32"/>
            </w:rPr>
          </w:pPr>
          <w:r>
            <w:rPr>
              <w:rFonts w:cstheme="minorHAnsi"/>
              <w:sz w:val="32"/>
              <w:szCs w:val="32"/>
            </w:rPr>
            <w:t xml:space="preserve">Documentation technique </w:t>
          </w:r>
          <w:proofErr w:type="spellStart"/>
          <w:r>
            <w:rPr>
              <w:rFonts w:cstheme="minorHAnsi"/>
              <w:sz w:val="32"/>
              <w:szCs w:val="32"/>
            </w:rPr>
            <w:t>Robocalypse</w:t>
          </w:r>
          <w:proofErr w:type="spellEnd"/>
        </w:p>
      </w:tc>
      <w:tc>
        <w:tcPr>
          <w:tcW w:w="1242" w:type="dxa"/>
          <w:vMerge w:val="restart"/>
          <w:vAlign w:val="center"/>
        </w:tcPr>
        <w:p w14:paraId="38E85345" w14:textId="49EDE016" w:rsidR="009D3995" w:rsidRDefault="00BA415E" w:rsidP="009D3995">
          <w:pPr>
            <w:pStyle w:val="En-tte"/>
            <w:jc w:val="center"/>
          </w:pPr>
          <w:r>
            <w:rPr>
              <w:noProof/>
            </w:rPr>
            <w:drawing>
              <wp:inline distT="0" distB="0" distL="0" distR="0" wp14:anchorId="2D2F05B5" wp14:editId="2071D465">
                <wp:extent cx="651510" cy="651510"/>
                <wp:effectExtent l="0" t="0" r="0" b="0"/>
                <wp:docPr id="70" name="Imag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1510" cy="65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1" layoutInCell="1" allowOverlap="1" wp14:anchorId="7DD9A773" wp14:editId="097B4310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55706D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D9A773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57" type="#_x0000_t202" style="position:absolute;left:0;text-align:left;margin-left:251.4pt;margin-top:450.5pt;width:213.45pt;height:21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" fillcolor="white [3201]" strokeweight=".5pt">
                    <v:textbox>
                      <w:txbxContent>
                        <w:p w14:paraId="655706D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0BFF32D9" wp14:editId="584E5A4A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7" name="Zone de text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711FE3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FF32D9" id="Zone de texte 37" o:spid="_x0000_s1058" type="#_x0000_t202" style="position:absolute;left:0;text-align:left;margin-left:251.4pt;margin-top:450.5pt;width:213.45pt;height:214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" fillcolor="white [3201]" strokeweight=".5pt">
                    <v:textbox>
                      <w:txbxContent>
                        <w:p w14:paraId="24711FE3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="009D39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1" layoutInCell="1" allowOverlap="1" wp14:anchorId="50EAB035" wp14:editId="5676CD99">
                    <wp:simplePos x="0" y="0"/>
                    <wp:positionH relativeFrom="column">
                      <wp:posOffset>3192780</wp:posOffset>
                    </wp:positionH>
                    <wp:positionV relativeFrom="page">
                      <wp:posOffset>5721350</wp:posOffset>
                    </wp:positionV>
                    <wp:extent cx="2710800" cy="2721600"/>
                    <wp:effectExtent l="0" t="0" r="13970" b="22225"/>
                    <wp:wrapNone/>
                    <wp:docPr id="35" name="Zone de text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10800" cy="2721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D1BB4CF" w14:textId="77777777" w:rsidR="009D3995" w:rsidRDefault="009D3995" w:rsidP="009D399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EAB035" id="Zone de texte 35" o:spid="_x0000_s1059" type="#_x0000_t202" style="position:absolute;left:0;text-align:left;margin-left:251.4pt;margin-top:450.5pt;width:213.45pt;height:21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" fillcolor="white [3201]" strokeweight=".5pt">
                    <v:textbox>
                      <w:txbxContent>
                        <w:p w14:paraId="2D1BB4CF" w14:textId="77777777" w:rsidR="009D3995" w:rsidRDefault="009D3995" w:rsidP="009D399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</w:tr>
    <w:tr w:rsidR="009D3995" w14:paraId="228B3F73" w14:textId="77777777" w:rsidTr="007F7E28">
      <w:trPr>
        <w:jc w:val="center"/>
      </w:trPr>
      <w:tc>
        <w:tcPr>
          <w:tcW w:w="4106" w:type="dxa"/>
          <w:vAlign w:val="center"/>
        </w:tcPr>
        <w:p w14:paraId="04B40DB9" w14:textId="071FECE3" w:rsidR="009D3995" w:rsidRDefault="009D3995" w:rsidP="008E5FBC">
          <w:pPr>
            <w:pStyle w:val="En-tte"/>
          </w:pP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FILENAME \* MERGEFORMAT </w:instrText>
          </w:r>
          <w:r>
            <w:rPr>
              <w:sz w:val="20"/>
            </w:rPr>
            <w:fldChar w:fldCharType="separate"/>
          </w:r>
          <w:r w:rsidR="009B62A3">
            <w:rPr>
              <w:noProof/>
              <w:sz w:val="20"/>
            </w:rPr>
            <w:t>PO2021-SAJ-Robocalypse-DocTechnique.docx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 \* MERGEFORMAT </w:instrText>
          </w:r>
          <w:r>
            <w:rPr>
              <w:sz w:val="20"/>
            </w:rPr>
            <w:fldChar w:fldCharType="end"/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COMMENTS  \* FirstCap  \* MERGEFORMAT </w:instrText>
          </w:r>
          <w:r>
            <w:rPr>
              <w:sz w:val="20"/>
            </w:rPr>
            <w:fldChar w:fldCharType="end"/>
          </w:r>
        </w:p>
      </w:tc>
      <w:tc>
        <w:tcPr>
          <w:tcW w:w="943" w:type="dxa"/>
          <w:vAlign w:val="center"/>
        </w:tcPr>
        <w:p w14:paraId="0A7F314D" w14:textId="7D816382" w:rsidR="009D3995" w:rsidRDefault="007F7E28" w:rsidP="008E5FBC">
          <w:pPr>
            <w:pStyle w:val="En-tte"/>
            <w:jc w:val="center"/>
          </w:pPr>
          <w:r>
            <w:rPr>
              <w:sz w:val="20"/>
            </w:rPr>
            <w:t>SAJ</w:t>
          </w:r>
        </w:p>
      </w:tc>
      <w:tc>
        <w:tcPr>
          <w:tcW w:w="2770" w:type="dxa"/>
          <w:vAlign w:val="center"/>
        </w:tcPr>
        <w:p w14:paraId="4C930833" w14:textId="4E5366D0" w:rsidR="009D3995" w:rsidRPr="000C2881" w:rsidRDefault="009D3995" w:rsidP="00550834">
          <w:pPr>
            <w:pStyle w:val="En-tte"/>
            <w:jc w:val="center"/>
            <w:rPr>
              <w:sz w:val="20"/>
            </w:rPr>
          </w:pPr>
          <w:r w:rsidRPr="000C2881">
            <w:rPr>
              <w:sz w:val="20"/>
            </w:rPr>
            <w:t xml:space="preserve">Mise à jour : </w:t>
          </w:r>
          <w:r w:rsidRPr="000C2881">
            <w:rPr>
              <w:sz w:val="20"/>
            </w:rPr>
            <w:fldChar w:fldCharType="begin"/>
          </w:r>
          <w:r w:rsidRPr="000C2881">
            <w:rPr>
              <w:sz w:val="20"/>
            </w:rPr>
            <w:instrText xml:space="preserve"> DATE  \@ "dd MMM. yy"  \* MERGEFORMAT </w:instrText>
          </w:r>
          <w:r w:rsidRPr="000C2881">
            <w:rPr>
              <w:sz w:val="20"/>
            </w:rPr>
            <w:fldChar w:fldCharType="separate"/>
          </w:r>
          <w:r w:rsidR="00E132FE">
            <w:rPr>
              <w:noProof/>
              <w:sz w:val="20"/>
            </w:rPr>
            <w:t>15 sept. 21</w:t>
          </w:r>
          <w:r w:rsidRPr="000C2881">
            <w:rPr>
              <w:sz w:val="20"/>
            </w:rPr>
            <w:fldChar w:fldCharType="end"/>
          </w:r>
        </w:p>
      </w:tc>
      <w:tc>
        <w:tcPr>
          <w:tcW w:w="1242" w:type="dxa"/>
          <w:vMerge/>
          <w:vAlign w:val="center"/>
        </w:tcPr>
        <w:p w14:paraId="3FAE7354" w14:textId="77777777" w:rsidR="009D3995" w:rsidRDefault="009D3995" w:rsidP="008E5FBC">
          <w:pPr>
            <w:pStyle w:val="En-tte"/>
            <w:jc w:val="center"/>
          </w:pPr>
        </w:p>
      </w:tc>
    </w:tr>
  </w:tbl>
  <w:p w14:paraId="530DE1C3" w14:textId="77777777" w:rsidR="005F2905" w:rsidRDefault="005F290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204D"/>
    <w:multiLevelType w:val="hybridMultilevel"/>
    <w:tmpl w:val="B634993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4737D"/>
    <w:multiLevelType w:val="hybridMultilevel"/>
    <w:tmpl w:val="C9F2D46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F1552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87CDD"/>
    <w:multiLevelType w:val="hybridMultilevel"/>
    <w:tmpl w:val="FA32140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57C7C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5010A7"/>
    <w:multiLevelType w:val="hybridMultilevel"/>
    <w:tmpl w:val="F75041E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C4526"/>
    <w:multiLevelType w:val="hybridMultilevel"/>
    <w:tmpl w:val="F97827C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D157C"/>
    <w:multiLevelType w:val="hybridMultilevel"/>
    <w:tmpl w:val="DB26F5E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C9779C"/>
    <w:multiLevelType w:val="hybridMultilevel"/>
    <w:tmpl w:val="F044ED6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C94569"/>
    <w:multiLevelType w:val="hybridMultilevel"/>
    <w:tmpl w:val="182CBA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DF774C"/>
    <w:multiLevelType w:val="hybridMultilevel"/>
    <w:tmpl w:val="73AC0D2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2F6D88"/>
    <w:multiLevelType w:val="hybridMultilevel"/>
    <w:tmpl w:val="DD78D96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1007C2"/>
    <w:multiLevelType w:val="hybridMultilevel"/>
    <w:tmpl w:val="BBAE9CB0"/>
    <w:lvl w:ilvl="0" w:tplc="100C000F">
      <w:start w:val="1"/>
      <w:numFmt w:val="decimal"/>
      <w:lvlText w:val="%1."/>
      <w:lvlJc w:val="left"/>
      <w:pPr>
        <w:ind w:left="1429" w:hanging="360"/>
      </w:pPr>
    </w:lvl>
    <w:lvl w:ilvl="1" w:tplc="100C0019" w:tentative="1">
      <w:start w:val="1"/>
      <w:numFmt w:val="lowerLetter"/>
      <w:lvlText w:val="%2."/>
      <w:lvlJc w:val="left"/>
      <w:pPr>
        <w:ind w:left="2149" w:hanging="360"/>
      </w:pPr>
    </w:lvl>
    <w:lvl w:ilvl="2" w:tplc="100C001B" w:tentative="1">
      <w:start w:val="1"/>
      <w:numFmt w:val="lowerRoman"/>
      <w:lvlText w:val="%3."/>
      <w:lvlJc w:val="right"/>
      <w:pPr>
        <w:ind w:left="2869" w:hanging="180"/>
      </w:pPr>
    </w:lvl>
    <w:lvl w:ilvl="3" w:tplc="100C000F" w:tentative="1">
      <w:start w:val="1"/>
      <w:numFmt w:val="decimal"/>
      <w:lvlText w:val="%4."/>
      <w:lvlJc w:val="left"/>
      <w:pPr>
        <w:ind w:left="3589" w:hanging="360"/>
      </w:pPr>
    </w:lvl>
    <w:lvl w:ilvl="4" w:tplc="100C0019" w:tentative="1">
      <w:start w:val="1"/>
      <w:numFmt w:val="lowerLetter"/>
      <w:lvlText w:val="%5."/>
      <w:lvlJc w:val="left"/>
      <w:pPr>
        <w:ind w:left="4309" w:hanging="360"/>
      </w:pPr>
    </w:lvl>
    <w:lvl w:ilvl="5" w:tplc="100C001B" w:tentative="1">
      <w:start w:val="1"/>
      <w:numFmt w:val="lowerRoman"/>
      <w:lvlText w:val="%6."/>
      <w:lvlJc w:val="right"/>
      <w:pPr>
        <w:ind w:left="5029" w:hanging="180"/>
      </w:pPr>
    </w:lvl>
    <w:lvl w:ilvl="6" w:tplc="100C000F" w:tentative="1">
      <w:start w:val="1"/>
      <w:numFmt w:val="decimal"/>
      <w:lvlText w:val="%7."/>
      <w:lvlJc w:val="left"/>
      <w:pPr>
        <w:ind w:left="5749" w:hanging="360"/>
      </w:pPr>
    </w:lvl>
    <w:lvl w:ilvl="7" w:tplc="100C0019" w:tentative="1">
      <w:start w:val="1"/>
      <w:numFmt w:val="lowerLetter"/>
      <w:lvlText w:val="%8."/>
      <w:lvlJc w:val="left"/>
      <w:pPr>
        <w:ind w:left="6469" w:hanging="360"/>
      </w:pPr>
    </w:lvl>
    <w:lvl w:ilvl="8" w:tplc="10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9F8647B"/>
    <w:multiLevelType w:val="hybridMultilevel"/>
    <w:tmpl w:val="271A7E7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11"/>
  </w:num>
  <w:num w:numId="5">
    <w:abstractNumId w:val="9"/>
  </w:num>
  <w:num w:numId="6">
    <w:abstractNumId w:val="6"/>
  </w:num>
  <w:num w:numId="7">
    <w:abstractNumId w:val="2"/>
  </w:num>
  <w:num w:numId="8">
    <w:abstractNumId w:val="8"/>
  </w:num>
  <w:num w:numId="9">
    <w:abstractNumId w:val="7"/>
  </w:num>
  <w:num w:numId="10">
    <w:abstractNumId w:val="5"/>
  </w:num>
  <w:num w:numId="11">
    <w:abstractNumId w:val="0"/>
  </w:num>
  <w:num w:numId="12">
    <w:abstractNumId w:val="1"/>
  </w:num>
  <w:num w:numId="13">
    <w:abstractNumId w:val="13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33B"/>
    <w:rsid w:val="000014E0"/>
    <w:rsid w:val="00007A49"/>
    <w:rsid w:val="00012099"/>
    <w:rsid w:val="0002463D"/>
    <w:rsid w:val="00031936"/>
    <w:rsid w:val="00052D32"/>
    <w:rsid w:val="00052E51"/>
    <w:rsid w:val="00054985"/>
    <w:rsid w:val="00060F3B"/>
    <w:rsid w:val="00080D16"/>
    <w:rsid w:val="000937C2"/>
    <w:rsid w:val="00096FF0"/>
    <w:rsid w:val="000A1933"/>
    <w:rsid w:val="000A6A77"/>
    <w:rsid w:val="000C08DA"/>
    <w:rsid w:val="000C1F7D"/>
    <w:rsid w:val="000D101C"/>
    <w:rsid w:val="000E3F15"/>
    <w:rsid w:val="000F6FE2"/>
    <w:rsid w:val="001035C0"/>
    <w:rsid w:val="00112B88"/>
    <w:rsid w:val="00113187"/>
    <w:rsid w:val="00125CCC"/>
    <w:rsid w:val="00133D63"/>
    <w:rsid w:val="00153951"/>
    <w:rsid w:val="00154F89"/>
    <w:rsid w:val="0017309D"/>
    <w:rsid w:val="00181F15"/>
    <w:rsid w:val="00182267"/>
    <w:rsid w:val="00187D46"/>
    <w:rsid w:val="00192D3F"/>
    <w:rsid w:val="001B533B"/>
    <w:rsid w:val="001C28AC"/>
    <w:rsid w:val="001D343B"/>
    <w:rsid w:val="001D51DB"/>
    <w:rsid w:val="001F42F1"/>
    <w:rsid w:val="00200031"/>
    <w:rsid w:val="0020628E"/>
    <w:rsid w:val="002132B2"/>
    <w:rsid w:val="0021622F"/>
    <w:rsid w:val="00230FE9"/>
    <w:rsid w:val="00234419"/>
    <w:rsid w:val="00236EE5"/>
    <w:rsid w:val="002546CB"/>
    <w:rsid w:val="00267AD9"/>
    <w:rsid w:val="002772A8"/>
    <w:rsid w:val="00286336"/>
    <w:rsid w:val="00294F32"/>
    <w:rsid w:val="00296D28"/>
    <w:rsid w:val="002A0BF2"/>
    <w:rsid w:val="002A4B6A"/>
    <w:rsid w:val="002A529B"/>
    <w:rsid w:val="002F4A71"/>
    <w:rsid w:val="002F7B2E"/>
    <w:rsid w:val="00316798"/>
    <w:rsid w:val="00321679"/>
    <w:rsid w:val="00327229"/>
    <w:rsid w:val="00333EE4"/>
    <w:rsid w:val="003626A6"/>
    <w:rsid w:val="00370B05"/>
    <w:rsid w:val="00373475"/>
    <w:rsid w:val="003760EA"/>
    <w:rsid w:val="003774B0"/>
    <w:rsid w:val="003806A8"/>
    <w:rsid w:val="003A05C0"/>
    <w:rsid w:val="003B5426"/>
    <w:rsid w:val="003D09CA"/>
    <w:rsid w:val="003E3FE6"/>
    <w:rsid w:val="003F6911"/>
    <w:rsid w:val="00401DAA"/>
    <w:rsid w:val="0040222E"/>
    <w:rsid w:val="00402275"/>
    <w:rsid w:val="00407197"/>
    <w:rsid w:val="004123CB"/>
    <w:rsid w:val="00423718"/>
    <w:rsid w:val="00437F64"/>
    <w:rsid w:val="00443305"/>
    <w:rsid w:val="00450672"/>
    <w:rsid w:val="00465616"/>
    <w:rsid w:val="00474BD8"/>
    <w:rsid w:val="004837DE"/>
    <w:rsid w:val="00492BE0"/>
    <w:rsid w:val="00494C12"/>
    <w:rsid w:val="004957B3"/>
    <w:rsid w:val="00496E1F"/>
    <w:rsid w:val="004B53F1"/>
    <w:rsid w:val="004C420F"/>
    <w:rsid w:val="004E24D3"/>
    <w:rsid w:val="004F0EBC"/>
    <w:rsid w:val="004F5F63"/>
    <w:rsid w:val="00512BBA"/>
    <w:rsid w:val="0051454D"/>
    <w:rsid w:val="005216CB"/>
    <w:rsid w:val="00527038"/>
    <w:rsid w:val="00550834"/>
    <w:rsid w:val="005548C1"/>
    <w:rsid w:val="005745A4"/>
    <w:rsid w:val="005B2487"/>
    <w:rsid w:val="005C63C7"/>
    <w:rsid w:val="005D37B2"/>
    <w:rsid w:val="005E40B2"/>
    <w:rsid w:val="005F1DFA"/>
    <w:rsid w:val="005F2905"/>
    <w:rsid w:val="00611691"/>
    <w:rsid w:val="00643A18"/>
    <w:rsid w:val="00654133"/>
    <w:rsid w:val="00655D15"/>
    <w:rsid w:val="00656A5A"/>
    <w:rsid w:val="00663B04"/>
    <w:rsid w:val="006768F1"/>
    <w:rsid w:val="0069047A"/>
    <w:rsid w:val="00694636"/>
    <w:rsid w:val="006A3081"/>
    <w:rsid w:val="006A4976"/>
    <w:rsid w:val="006B34FB"/>
    <w:rsid w:val="006B6D5A"/>
    <w:rsid w:val="006D4EBF"/>
    <w:rsid w:val="006E16C5"/>
    <w:rsid w:val="006F1644"/>
    <w:rsid w:val="006F1C12"/>
    <w:rsid w:val="006F2453"/>
    <w:rsid w:val="006F6AC0"/>
    <w:rsid w:val="00712DC4"/>
    <w:rsid w:val="00715B88"/>
    <w:rsid w:val="00715CB4"/>
    <w:rsid w:val="00723269"/>
    <w:rsid w:val="00724A1A"/>
    <w:rsid w:val="00735AAC"/>
    <w:rsid w:val="00736388"/>
    <w:rsid w:val="00755D99"/>
    <w:rsid w:val="00773DE1"/>
    <w:rsid w:val="00776ACC"/>
    <w:rsid w:val="00787B9C"/>
    <w:rsid w:val="00790217"/>
    <w:rsid w:val="007B4FCE"/>
    <w:rsid w:val="007B6A83"/>
    <w:rsid w:val="007B6EE0"/>
    <w:rsid w:val="007B76F4"/>
    <w:rsid w:val="007C1C3B"/>
    <w:rsid w:val="007C595F"/>
    <w:rsid w:val="007F7E28"/>
    <w:rsid w:val="00823C72"/>
    <w:rsid w:val="00826211"/>
    <w:rsid w:val="00833DF2"/>
    <w:rsid w:val="00853FD6"/>
    <w:rsid w:val="00863DC1"/>
    <w:rsid w:val="008743A0"/>
    <w:rsid w:val="0087453A"/>
    <w:rsid w:val="00881CB7"/>
    <w:rsid w:val="00884561"/>
    <w:rsid w:val="00896773"/>
    <w:rsid w:val="008A099C"/>
    <w:rsid w:val="008B021D"/>
    <w:rsid w:val="008E0926"/>
    <w:rsid w:val="008E5FBC"/>
    <w:rsid w:val="008F07D9"/>
    <w:rsid w:val="008F25A6"/>
    <w:rsid w:val="00902EB2"/>
    <w:rsid w:val="00915526"/>
    <w:rsid w:val="00940103"/>
    <w:rsid w:val="00951B15"/>
    <w:rsid w:val="009629AD"/>
    <w:rsid w:val="00962B29"/>
    <w:rsid w:val="00964E33"/>
    <w:rsid w:val="00965C57"/>
    <w:rsid w:val="0099646A"/>
    <w:rsid w:val="009967EE"/>
    <w:rsid w:val="009A38AE"/>
    <w:rsid w:val="009B5700"/>
    <w:rsid w:val="009B62A3"/>
    <w:rsid w:val="009C1E78"/>
    <w:rsid w:val="009D27A3"/>
    <w:rsid w:val="009D3995"/>
    <w:rsid w:val="009E6044"/>
    <w:rsid w:val="009E6A99"/>
    <w:rsid w:val="00A060A4"/>
    <w:rsid w:val="00A8300A"/>
    <w:rsid w:val="00A92F7A"/>
    <w:rsid w:val="00A93F51"/>
    <w:rsid w:val="00A97727"/>
    <w:rsid w:val="00AA0976"/>
    <w:rsid w:val="00AA17C4"/>
    <w:rsid w:val="00AA69EA"/>
    <w:rsid w:val="00AB4C8E"/>
    <w:rsid w:val="00AD4DCA"/>
    <w:rsid w:val="00AD5E58"/>
    <w:rsid w:val="00AE7BF0"/>
    <w:rsid w:val="00B0678C"/>
    <w:rsid w:val="00B118F5"/>
    <w:rsid w:val="00B11F45"/>
    <w:rsid w:val="00B1790F"/>
    <w:rsid w:val="00B3780C"/>
    <w:rsid w:val="00B6450C"/>
    <w:rsid w:val="00B71EF4"/>
    <w:rsid w:val="00BA415E"/>
    <w:rsid w:val="00BB0480"/>
    <w:rsid w:val="00BB4354"/>
    <w:rsid w:val="00BC57E8"/>
    <w:rsid w:val="00BC7D47"/>
    <w:rsid w:val="00BD2C48"/>
    <w:rsid w:val="00BE022C"/>
    <w:rsid w:val="00BF32CA"/>
    <w:rsid w:val="00BF5BC8"/>
    <w:rsid w:val="00C0060B"/>
    <w:rsid w:val="00C0248F"/>
    <w:rsid w:val="00C45507"/>
    <w:rsid w:val="00C53722"/>
    <w:rsid w:val="00C5730D"/>
    <w:rsid w:val="00C73827"/>
    <w:rsid w:val="00C77022"/>
    <w:rsid w:val="00C96DF6"/>
    <w:rsid w:val="00C97EAC"/>
    <w:rsid w:val="00CC1CF3"/>
    <w:rsid w:val="00CD23B0"/>
    <w:rsid w:val="00CE1CA0"/>
    <w:rsid w:val="00CE540B"/>
    <w:rsid w:val="00CF0A7B"/>
    <w:rsid w:val="00CF6B96"/>
    <w:rsid w:val="00D01901"/>
    <w:rsid w:val="00D233C4"/>
    <w:rsid w:val="00D31F16"/>
    <w:rsid w:val="00D44075"/>
    <w:rsid w:val="00D44BF9"/>
    <w:rsid w:val="00D5256A"/>
    <w:rsid w:val="00D549E3"/>
    <w:rsid w:val="00D56AFB"/>
    <w:rsid w:val="00D609C5"/>
    <w:rsid w:val="00D65C45"/>
    <w:rsid w:val="00D90A9A"/>
    <w:rsid w:val="00DA246C"/>
    <w:rsid w:val="00DB3A70"/>
    <w:rsid w:val="00DB6E0B"/>
    <w:rsid w:val="00DD2F2F"/>
    <w:rsid w:val="00DD5281"/>
    <w:rsid w:val="00DF261B"/>
    <w:rsid w:val="00E0690F"/>
    <w:rsid w:val="00E132FE"/>
    <w:rsid w:val="00E17862"/>
    <w:rsid w:val="00E442D7"/>
    <w:rsid w:val="00E45485"/>
    <w:rsid w:val="00E45899"/>
    <w:rsid w:val="00E5398D"/>
    <w:rsid w:val="00E53ECC"/>
    <w:rsid w:val="00E5662E"/>
    <w:rsid w:val="00E708A3"/>
    <w:rsid w:val="00E71A89"/>
    <w:rsid w:val="00E83145"/>
    <w:rsid w:val="00E848EF"/>
    <w:rsid w:val="00EA0421"/>
    <w:rsid w:val="00EE1B33"/>
    <w:rsid w:val="00EE7DAC"/>
    <w:rsid w:val="00F23BB3"/>
    <w:rsid w:val="00F467F2"/>
    <w:rsid w:val="00F54ECA"/>
    <w:rsid w:val="00F7214C"/>
    <w:rsid w:val="00F800CE"/>
    <w:rsid w:val="00F8114E"/>
    <w:rsid w:val="00FC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7145923"/>
  <w15:chartTrackingRefBased/>
  <w15:docId w15:val="{619F786E-128E-4605-AA5F-4B0DD3468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C1F7D"/>
    <w:pPr>
      <w:keepNext/>
      <w:keepLines/>
      <w:numPr>
        <w:numId w:val="1"/>
      </w:numPr>
      <w:shd w:val="clear" w:color="auto" w:fill="4472C4" w:themeFill="accent1"/>
      <w:spacing w:before="240" w:after="240"/>
      <w:ind w:left="431" w:hanging="431"/>
      <w:outlineLvl w:val="0"/>
    </w:pPr>
    <w:rPr>
      <w:rFonts w:asciiTheme="majorHAnsi" w:eastAsiaTheme="majorEastAsia" w:hAnsiTheme="majorHAnsi" w:cstheme="majorBidi"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C1F7D"/>
    <w:pPr>
      <w:keepNext/>
      <w:keepLines/>
      <w:numPr>
        <w:ilvl w:val="1"/>
        <w:numId w:val="1"/>
      </w:numPr>
      <w:spacing w:before="120" w:after="120"/>
      <w:ind w:left="578" w:hanging="578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C1F7D"/>
    <w:pPr>
      <w:keepNext/>
      <w:keepLines/>
      <w:numPr>
        <w:ilvl w:val="2"/>
        <w:numId w:val="1"/>
      </w:numPr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D343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D343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D343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D343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D343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D343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C1F7D"/>
    <w:rPr>
      <w:rFonts w:asciiTheme="majorHAnsi" w:eastAsiaTheme="majorEastAsia" w:hAnsiTheme="majorHAnsi" w:cstheme="majorBidi"/>
      <w:color w:val="FFFFFF" w:themeColor="background1"/>
      <w:sz w:val="32"/>
      <w:szCs w:val="32"/>
      <w:shd w:val="clear" w:color="auto" w:fill="4472C4" w:themeFill="accent1"/>
    </w:rPr>
  </w:style>
  <w:style w:type="paragraph" w:styleId="Sansinterligne">
    <w:name w:val="No Spacing"/>
    <w:link w:val="SansinterligneCar"/>
    <w:uiPriority w:val="1"/>
    <w:qFormat/>
    <w:rsid w:val="001D343B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D343B"/>
    <w:rPr>
      <w:rFonts w:eastAsiaTheme="minorEastAsia"/>
      <w:lang w:eastAsia="fr-CH"/>
    </w:rPr>
  </w:style>
  <w:style w:type="paragraph" w:styleId="En-tte">
    <w:name w:val="header"/>
    <w:basedOn w:val="Normal"/>
    <w:link w:val="En-tt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343B"/>
  </w:style>
  <w:style w:type="paragraph" w:styleId="Pieddepage">
    <w:name w:val="footer"/>
    <w:basedOn w:val="Normal"/>
    <w:link w:val="PieddepageCar"/>
    <w:uiPriority w:val="99"/>
    <w:unhideWhenUsed/>
    <w:rsid w:val="001D34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343B"/>
  </w:style>
  <w:style w:type="character" w:customStyle="1" w:styleId="Titre2Car">
    <w:name w:val="Titre 2 Car"/>
    <w:basedOn w:val="Policepardfaut"/>
    <w:link w:val="Titre2"/>
    <w:uiPriority w:val="9"/>
    <w:rsid w:val="000C1F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0C1F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1D34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D34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D34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D34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1D34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1D34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D343B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1D343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D343B"/>
    <w:rPr>
      <w:color w:val="0563C1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F29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F29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extedelespacerserv">
    <w:name w:val="Placeholder Text"/>
    <w:basedOn w:val="Policepardfaut"/>
    <w:uiPriority w:val="99"/>
    <w:semiHidden/>
    <w:rsid w:val="005F2905"/>
    <w:rPr>
      <w:color w:val="808080"/>
    </w:rPr>
  </w:style>
  <w:style w:type="table" w:styleId="Grilledutableau">
    <w:name w:val="Table Grid"/>
    <w:basedOn w:val="TableauNormal"/>
    <w:uiPriority w:val="39"/>
    <w:rsid w:val="009D39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962B29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663B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0C1F7D"/>
    <w:pPr>
      <w:ind w:left="720"/>
      <w:contextualSpacing/>
    </w:pPr>
  </w:style>
  <w:style w:type="paragraph" w:styleId="TM2">
    <w:name w:val="toc 2"/>
    <w:basedOn w:val="Normal"/>
    <w:next w:val="Normal"/>
    <w:autoRedefine/>
    <w:uiPriority w:val="39"/>
    <w:unhideWhenUsed/>
    <w:rsid w:val="00E0690F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E0690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embed/kiuqtIjLbqk?feature=oembed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oleObject" Target="embeddings/oleObject1.bin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6.emf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cqjoh\OneDrive%20-%20DIVTEC\ICT\Module%20Termin&#233;e\Module%20214\Modele\Modele%20M214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58EE24-8539-48DE-9FF6-AB221E664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 M214.dotx</Template>
  <TotalTime>210</TotalTime>
  <Pages>12</Pages>
  <Words>915</Words>
  <Characters>5033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technique</vt:lpstr>
    </vt:vector>
  </TitlesOfParts>
  <Company>DIVTEC</Company>
  <LinksUpToDate>false</LinksUpToDate>
  <CharactersWithSpaces>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technique</dc:title>
  <dc:subject>Robocalypse</dc:subject>
  <dc:creator>Aubry Sarah, Alexis Béchir, Jacquet Johan</dc:creator>
  <cp:keywords/>
  <dc:description/>
  <cp:lastModifiedBy>Raval Jérôme</cp:lastModifiedBy>
  <cp:revision>9</cp:revision>
  <dcterms:created xsi:type="dcterms:W3CDTF">2021-09-15T09:34:00Z</dcterms:created>
  <dcterms:modified xsi:type="dcterms:W3CDTF">2021-09-15T13:04:00Z</dcterms:modified>
</cp:coreProperties>
</file>