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vsdx" ContentType="application/vnd.ms-visio.drawing"/>
  <Default Extension="xlsx" ContentType="application/vnd.openxmlformats-officedocument.spreadsheetml.sheet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2621DFB" w14:textId="570F2A79" w:rsidR="00A00C2D" w:rsidRPr="00110E5C" w:rsidRDefault="00C41B87" w:rsidP="00730971">
      <w:pPr>
        <w:pBdr>
          <w:bottom w:val="single" w:sz="4" w:space="1" w:color="auto"/>
        </w:pBdr>
        <w:tabs>
          <w:tab w:val="left" w:leader="underscore" w:pos="5280"/>
        </w:tabs>
        <w:spacing w:before="120"/>
        <w:jc w:val="both"/>
        <w:rPr>
          <w:rFonts w:asciiTheme="minorHAnsi" w:hAnsiTheme="minorHAnsi" w:cstheme="minorHAnsi"/>
          <w:b/>
          <w:color w:val="003366"/>
          <w:sz w:val="72"/>
          <w:szCs w:val="72"/>
        </w:rPr>
      </w:pPr>
      <w:r>
        <w:rPr>
          <w:rFonts w:asciiTheme="minorHAnsi" w:hAnsiTheme="minorHAnsi" w:cstheme="minorHAnsi"/>
          <w:b/>
          <w:noProof/>
          <w:color w:val="003366"/>
          <w:sz w:val="72"/>
          <w:szCs w:val="72"/>
        </w:rPr>
        <w:drawing>
          <wp:anchor distT="0" distB="0" distL="114300" distR="114300" simplePos="0" relativeHeight="251659267" behindDoc="1" locked="0" layoutInCell="1" allowOverlap="1" wp14:anchorId="06759108" wp14:editId="2DBE9BB9">
            <wp:simplePos x="0" y="0"/>
            <wp:positionH relativeFrom="column">
              <wp:posOffset>5025390</wp:posOffset>
            </wp:positionH>
            <wp:positionV relativeFrom="paragraph">
              <wp:posOffset>163830</wp:posOffset>
            </wp:positionV>
            <wp:extent cx="678180" cy="1012825"/>
            <wp:effectExtent l="0" t="0" r="7620" b="0"/>
            <wp:wrapTight wrapText="bothSides">
              <wp:wrapPolygon edited="0">
                <wp:start x="6067" y="0"/>
                <wp:lineTo x="2427" y="1625"/>
                <wp:lineTo x="0" y="4469"/>
                <wp:lineTo x="0" y="15438"/>
                <wp:lineTo x="2427" y="21126"/>
                <wp:lineTo x="3034" y="21126"/>
                <wp:lineTo x="18202" y="21126"/>
                <wp:lineTo x="19416" y="19501"/>
                <wp:lineTo x="21236" y="7719"/>
                <wp:lineTo x="21236" y="2031"/>
                <wp:lineTo x="16382" y="0"/>
                <wp:lineTo x="6067" y="0"/>
              </wp:wrapPolygon>
            </wp:wrapTight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180" cy="101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Theme="minorHAnsi" w:hAnsiTheme="minorHAnsi" w:cstheme="minorHAnsi"/>
          <w:b/>
          <w:color w:val="003366"/>
          <w:sz w:val="72"/>
          <w:szCs w:val="72"/>
        </w:rPr>
        <w:t>HoloLens et Wii Board</w:t>
      </w:r>
    </w:p>
    <w:p w14:paraId="5924DEE7" w14:textId="5AD8E1B1" w:rsidR="000C11F2" w:rsidRDefault="00624DDA" w:rsidP="00677C98">
      <w:pPr>
        <w:tabs>
          <w:tab w:val="left" w:leader="underscore" w:pos="5280"/>
        </w:tabs>
        <w:rPr>
          <w:rFonts w:asciiTheme="minorHAnsi" w:hAnsiTheme="minorHAnsi" w:cstheme="minorHAnsi"/>
          <w:b/>
          <w:color w:val="999999"/>
          <w:sz w:val="48"/>
          <w:szCs w:val="48"/>
        </w:rPr>
      </w:pPr>
      <w:r>
        <w:rPr>
          <w:rFonts w:asciiTheme="minorHAnsi" w:hAnsiTheme="minorHAnsi" w:cstheme="minorHAnsi"/>
          <w:b/>
          <w:color w:val="999999"/>
          <w:sz w:val="48"/>
          <w:szCs w:val="48"/>
        </w:rPr>
        <w:t>Projet dans lequel les joueurs devront coopérer pour vaincre le vil Mr.Robot</w:t>
      </w:r>
    </w:p>
    <w:p w14:paraId="3FC7E1AF" w14:textId="77777777" w:rsidR="00624DDA" w:rsidRDefault="00624DDA" w:rsidP="00677C98">
      <w:pPr>
        <w:tabs>
          <w:tab w:val="left" w:leader="underscore" w:pos="5280"/>
        </w:tabs>
      </w:pPr>
    </w:p>
    <w:p w14:paraId="76883103" w14:textId="77777777" w:rsidR="0021683D" w:rsidRDefault="0021683D" w:rsidP="00DD5958">
      <w:pPr>
        <w:jc w:val="both"/>
      </w:pPr>
    </w:p>
    <w:p w14:paraId="61CD2BE9" w14:textId="77777777" w:rsidR="007173B8" w:rsidRDefault="007173B8" w:rsidP="007173B8"/>
    <w:p w14:paraId="171A722C" w14:textId="77777777" w:rsidR="007173B8" w:rsidRDefault="007173B8" w:rsidP="007173B8"/>
    <w:p w14:paraId="6C9AC45E" w14:textId="77777777" w:rsidR="007173B8" w:rsidRDefault="007173B8" w:rsidP="007173B8"/>
    <w:p w14:paraId="086C47CF" w14:textId="77777777" w:rsidR="007173B8" w:rsidRDefault="007173B8" w:rsidP="007173B8"/>
    <w:p w14:paraId="3D0B74D7" w14:textId="77777777" w:rsidR="007173B8" w:rsidRDefault="007173B8" w:rsidP="007173B8"/>
    <w:p w14:paraId="7B8E2F1F" w14:textId="77777777" w:rsidR="007173B8" w:rsidRDefault="007173B8" w:rsidP="007173B8"/>
    <w:p w14:paraId="18B2C25B" w14:textId="77777777" w:rsidR="007173B8" w:rsidRDefault="007173B8" w:rsidP="007173B8"/>
    <w:p w14:paraId="1CD6EDE9" w14:textId="77777777" w:rsidR="007173B8" w:rsidRDefault="007173B8" w:rsidP="007173B8"/>
    <w:p w14:paraId="7C71B6BE" w14:textId="77777777" w:rsidR="007173B8" w:rsidRDefault="007173B8" w:rsidP="007173B8"/>
    <w:p w14:paraId="317C9295" w14:textId="77777777" w:rsidR="007173B8" w:rsidRDefault="007173B8" w:rsidP="007173B8"/>
    <w:p w14:paraId="131025D7" w14:textId="77777777" w:rsidR="007173B8" w:rsidRDefault="007173B8" w:rsidP="007173B8"/>
    <w:p w14:paraId="6D88560F" w14:textId="77777777" w:rsidR="007173B8" w:rsidRDefault="007173B8" w:rsidP="007173B8"/>
    <w:p w14:paraId="225A7D0E" w14:textId="77777777" w:rsidR="007173B8" w:rsidRDefault="007173B8" w:rsidP="007173B8"/>
    <w:p w14:paraId="047C4274" w14:textId="77777777" w:rsidR="007173B8" w:rsidRDefault="007173B8" w:rsidP="007173B8"/>
    <w:p w14:paraId="2E0E10BE" w14:textId="77777777" w:rsidR="007173B8" w:rsidRDefault="007173B8" w:rsidP="007173B8"/>
    <w:p w14:paraId="6CA51021" w14:textId="77777777" w:rsidR="007173B8" w:rsidRDefault="007173B8" w:rsidP="007173B8"/>
    <w:p w14:paraId="1368AA4B" w14:textId="77777777" w:rsidR="007173B8" w:rsidRDefault="007173B8" w:rsidP="007173B8"/>
    <w:p w14:paraId="3159ACBB" w14:textId="77777777" w:rsidR="007173B8" w:rsidRDefault="007173B8" w:rsidP="007173B8"/>
    <w:p w14:paraId="58443F39" w14:textId="77777777" w:rsidR="007173B8" w:rsidRDefault="007173B8" w:rsidP="007173B8"/>
    <w:p w14:paraId="4D3A5DE0" w14:textId="77777777" w:rsidR="00730971" w:rsidRDefault="00730971" w:rsidP="00730971"/>
    <w:p w14:paraId="533030FE" w14:textId="77777777" w:rsidR="00730971" w:rsidRDefault="00730971" w:rsidP="00730971"/>
    <w:p w14:paraId="7AD45936" w14:textId="77777777" w:rsidR="00730971" w:rsidRDefault="00730971" w:rsidP="00730971"/>
    <w:p w14:paraId="199216F3" w14:textId="6999AA65" w:rsidR="005F4F5A" w:rsidRDefault="00730971" w:rsidP="007173B8">
      <w:pPr>
        <w:jc w:val="center"/>
        <w:rPr>
          <w:b/>
          <w:color w:val="0070C0"/>
          <w:sz w:val="72"/>
          <w:szCs w:val="72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58240" behindDoc="0" locked="0" layoutInCell="1" allowOverlap="1" wp14:anchorId="4026FCD9" wp14:editId="27B94C6E">
                <wp:simplePos x="0" y="0"/>
                <wp:positionH relativeFrom="margin">
                  <wp:align>center</wp:align>
                </wp:positionH>
                <wp:positionV relativeFrom="paragraph">
                  <wp:posOffset>2038350</wp:posOffset>
                </wp:positionV>
                <wp:extent cx="2360930" cy="1365250"/>
                <wp:effectExtent l="0" t="0" r="9525" b="6350"/>
                <wp:wrapSquare wrapText="bothSides"/>
                <wp:docPr id="217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3652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D4976DD" w14:textId="458167BE" w:rsidR="0063495A" w:rsidRDefault="0063495A" w:rsidP="00C41B87">
                            <w:r w:rsidRPr="00730971">
                              <w:rPr>
                                <w:b/>
                              </w:rPr>
                              <w:t>Auteur :</w:t>
                            </w:r>
                            <w:r w:rsidRPr="00730971">
                              <w:rPr>
                                <w:b/>
                              </w:rPr>
                              <w:tab/>
                            </w:r>
                            <w:r>
                              <w:t>Sarah Aubry</w:t>
                            </w:r>
                          </w:p>
                          <w:p w14:paraId="1075B061" w14:textId="16F1CAF7" w:rsidR="0063495A" w:rsidRDefault="0063495A" w:rsidP="00C41B87">
                            <w:r>
                              <w:tab/>
                            </w:r>
                            <w:r>
                              <w:tab/>
                              <w:t>Alexis Béchir</w:t>
                            </w:r>
                          </w:p>
                          <w:p w14:paraId="550414C9" w14:textId="3ECE4B0D" w:rsidR="0063495A" w:rsidRPr="00730971" w:rsidRDefault="0063495A" w:rsidP="00C41B87">
                            <w:pPr>
                              <w:rPr>
                                <w:b/>
                              </w:rPr>
                            </w:pPr>
                            <w:r>
                              <w:tab/>
                            </w:r>
                            <w:r>
                              <w:tab/>
                              <w:t>Johan Jacquet</w:t>
                            </w:r>
                          </w:p>
                          <w:p w14:paraId="1661D53A" w14:textId="77777777" w:rsidR="0063495A" w:rsidRDefault="0063495A"/>
                          <w:p w14:paraId="423DDCD9" w14:textId="603D345D" w:rsidR="0063495A" w:rsidRDefault="0063495A" w:rsidP="00730971">
                            <w:r w:rsidRPr="00730971">
                              <w:rPr>
                                <w:b/>
                              </w:rPr>
                              <w:t>Classe :</w:t>
                            </w:r>
                            <w:r>
                              <w:tab/>
                              <w:t>INF2B</w:t>
                            </w:r>
                          </w:p>
                          <w:p w14:paraId="5A4E554F" w14:textId="77777777" w:rsidR="0063495A" w:rsidRDefault="0063495A"/>
                          <w:p w14:paraId="0A2BA7CC" w14:textId="7B05118C" w:rsidR="0063495A" w:rsidRDefault="0063495A">
                            <w:r w:rsidRPr="00730971">
                              <w:rPr>
                                <w:b/>
                              </w:rPr>
                              <w:t>Date :</w:t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DATE   \* MERGEFORMAT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E64225">
                              <w:rPr>
                                <w:noProof/>
                              </w:rPr>
                              <w:t>30.04.2021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</w:p>
                          <w:p w14:paraId="47D0E665" w14:textId="77777777" w:rsidR="0063495A" w:rsidRDefault="0063495A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026FCD9" id="_x0000_t202" coordsize="21600,21600" o:spt="202" path="m,l,21600r21600,l21600,xe">
                <v:stroke joinstyle="miter"/>
                <v:path gradientshapeok="t" o:connecttype="rect"/>
              </v:shapetype>
              <v:shape id="Zone de texte 2" o:spid="_x0000_s1026" type="#_x0000_t202" style="position:absolute;left:0;text-align:left;margin-left:0;margin-top:160.5pt;width:185.9pt;height:107.5pt;z-index:251658240;visibility:visible;mso-wrap-style:square;mso-width-percent:40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" stroked="f">
                <v:textbox>
                  <w:txbxContent>
                    <w:p w14:paraId="4D4976DD" w14:textId="458167BE" w:rsidR="0063495A" w:rsidRDefault="0063495A" w:rsidP="00C41B87">
                      <w:r w:rsidRPr="00730971">
                        <w:rPr>
                          <w:b/>
                        </w:rPr>
                        <w:t>Auteur :</w:t>
                      </w:r>
                      <w:r w:rsidRPr="00730971">
                        <w:rPr>
                          <w:b/>
                        </w:rPr>
                        <w:tab/>
                      </w:r>
                      <w:r>
                        <w:t>Sarah Aubry</w:t>
                      </w:r>
                    </w:p>
                    <w:p w14:paraId="1075B061" w14:textId="16F1CAF7" w:rsidR="0063495A" w:rsidRDefault="0063495A" w:rsidP="00C41B87">
                      <w:r>
                        <w:tab/>
                      </w:r>
                      <w:r>
                        <w:tab/>
                        <w:t>Alexis Béchir</w:t>
                      </w:r>
                    </w:p>
                    <w:p w14:paraId="550414C9" w14:textId="3ECE4B0D" w:rsidR="0063495A" w:rsidRPr="00730971" w:rsidRDefault="0063495A" w:rsidP="00C41B87">
                      <w:pPr>
                        <w:rPr>
                          <w:b/>
                        </w:rPr>
                      </w:pPr>
                      <w:r>
                        <w:tab/>
                      </w:r>
                      <w:r>
                        <w:tab/>
                        <w:t>Johan Jacquet</w:t>
                      </w:r>
                    </w:p>
                    <w:p w14:paraId="1661D53A" w14:textId="77777777" w:rsidR="0063495A" w:rsidRDefault="0063495A"/>
                    <w:p w14:paraId="423DDCD9" w14:textId="603D345D" w:rsidR="0063495A" w:rsidRDefault="0063495A" w:rsidP="00730971">
                      <w:r w:rsidRPr="00730971">
                        <w:rPr>
                          <w:b/>
                        </w:rPr>
                        <w:t>Classe :</w:t>
                      </w:r>
                      <w:r>
                        <w:tab/>
                        <w:t>INF2B</w:t>
                      </w:r>
                    </w:p>
                    <w:p w14:paraId="5A4E554F" w14:textId="77777777" w:rsidR="0063495A" w:rsidRDefault="0063495A"/>
                    <w:p w14:paraId="0A2BA7CC" w14:textId="7B05118C" w:rsidR="0063495A" w:rsidRDefault="0063495A">
                      <w:r w:rsidRPr="00730971">
                        <w:rPr>
                          <w:b/>
                        </w:rPr>
                        <w:t>Date :</w:t>
                      </w:r>
                      <w:r>
                        <w:tab/>
                      </w:r>
                      <w:r>
                        <w:tab/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DATE   \* MERGEFORMAT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E64225">
                        <w:rPr>
                          <w:noProof/>
                        </w:rPr>
                        <w:t>30.04.2021</w:t>
                      </w:r>
                      <w:r>
                        <w:rPr>
                          <w:noProof/>
                        </w:rPr>
                        <w:fldChar w:fldCharType="end"/>
                      </w:r>
                    </w:p>
                    <w:p w14:paraId="47D0E665" w14:textId="77777777" w:rsidR="0063495A" w:rsidRDefault="0063495A"/>
                  </w:txbxContent>
                </v:textbox>
                <w10:wrap type="square" anchorx="margin"/>
              </v:shape>
            </w:pict>
          </mc:Fallback>
        </mc:AlternateContent>
      </w:r>
      <w:r w:rsidR="00C41B87">
        <w:rPr>
          <w:b/>
          <w:color w:val="0070C0"/>
          <w:sz w:val="72"/>
          <w:szCs w:val="72"/>
        </w:rPr>
        <w:t>Robocalypse</w:t>
      </w:r>
    </w:p>
    <w:p w14:paraId="3F6F5DC2" w14:textId="708AD81F" w:rsidR="00F97D61" w:rsidRDefault="00F97D61" w:rsidP="007173B8">
      <w:pPr>
        <w:jc w:val="center"/>
      </w:pPr>
      <w:r>
        <w:br w:type="page"/>
      </w:r>
    </w:p>
    <w:p w14:paraId="2E6CC01B" w14:textId="77777777" w:rsidR="0021683D" w:rsidRPr="00F97D61" w:rsidRDefault="0021683D" w:rsidP="003922FE">
      <w:pPr>
        <w:pStyle w:val="Titre1"/>
        <w:numPr>
          <w:ilvl w:val="0"/>
          <w:numId w:val="0"/>
        </w:numPr>
        <w:ind w:left="432" w:hanging="432"/>
        <w:jc w:val="center"/>
      </w:pPr>
      <w:bookmarkStart w:id="0" w:name="_Toc408825898"/>
      <w:bookmarkStart w:id="1" w:name="_Toc4407642"/>
      <w:bookmarkStart w:id="2" w:name="_Toc5006892"/>
      <w:bookmarkStart w:id="3" w:name="_Toc5008889"/>
      <w:bookmarkStart w:id="4" w:name="_Toc70597154"/>
      <w:r w:rsidRPr="00F97D61">
        <w:lastRenderedPageBreak/>
        <w:t>Table des matières</w:t>
      </w:r>
      <w:bookmarkEnd w:id="0"/>
      <w:bookmarkEnd w:id="1"/>
      <w:bookmarkEnd w:id="2"/>
      <w:bookmarkEnd w:id="3"/>
      <w:bookmarkEnd w:id="4"/>
    </w:p>
    <w:p w14:paraId="6F1646B9" w14:textId="4977D720" w:rsidR="003922FE" w:rsidRDefault="003922FE" w:rsidP="00D132C7"/>
    <w:sdt>
      <w:sdtPr>
        <w:rPr>
          <w:rFonts w:ascii="Arial" w:eastAsia="Times New Roman" w:hAnsi="Arial" w:cs="Times New Roman"/>
          <w:color w:val="auto"/>
          <w:sz w:val="20"/>
          <w:szCs w:val="22"/>
          <w:lang w:val="fr-FR"/>
        </w:rPr>
        <w:id w:val="34241926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A5C806F" w14:textId="61011165" w:rsidR="00F94140" w:rsidRPr="00846DED" w:rsidRDefault="00F94140">
          <w:pPr>
            <w:pStyle w:val="En-ttedetabledesmatires"/>
            <w:rPr>
              <w:color w:val="auto"/>
            </w:rPr>
          </w:pPr>
          <w:r w:rsidRPr="00846DED">
            <w:rPr>
              <w:color w:val="auto"/>
              <w:lang w:val="fr-FR"/>
            </w:rPr>
            <w:t>Table des matières</w:t>
          </w:r>
        </w:p>
        <w:p w14:paraId="4E8FFF52" w14:textId="06E7D0B7" w:rsidR="00D32A49" w:rsidRDefault="00F94140">
          <w:pPr>
            <w:pStyle w:val="TM1"/>
            <w:tabs>
              <w:tab w:val="right" w:leader="dot" w:pos="9628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sz w:val="22"/>
              <w:szCs w:val="22"/>
            </w:rPr>
          </w:pPr>
          <w:r>
            <w:rPr>
              <w:lang w:val="fr-FR"/>
            </w:rPr>
            <w:fldChar w:fldCharType="begin"/>
          </w:r>
          <w:r>
            <w:rPr>
              <w:lang w:val="fr-FR"/>
            </w:rPr>
            <w:instrText xml:space="preserve"> TOC \o "1-3" \h \z \u </w:instrText>
          </w:r>
          <w:r>
            <w:rPr>
              <w:lang w:val="fr-FR"/>
            </w:rPr>
            <w:fldChar w:fldCharType="separate"/>
          </w:r>
          <w:hyperlink w:anchor="_Toc70597154" w:history="1">
            <w:r w:rsidR="00D32A49" w:rsidRPr="00F14C44">
              <w:rPr>
                <w:rStyle w:val="Lienhypertexte"/>
                <w:noProof/>
              </w:rPr>
              <w:t>Table des matières</w:t>
            </w:r>
            <w:r w:rsidR="00D32A49">
              <w:rPr>
                <w:noProof/>
                <w:webHidden/>
              </w:rPr>
              <w:tab/>
            </w:r>
            <w:r w:rsidR="00D32A49">
              <w:rPr>
                <w:noProof/>
                <w:webHidden/>
              </w:rPr>
              <w:fldChar w:fldCharType="begin"/>
            </w:r>
            <w:r w:rsidR="00D32A49">
              <w:rPr>
                <w:noProof/>
                <w:webHidden/>
              </w:rPr>
              <w:instrText xml:space="preserve"> PAGEREF _Toc70597154 \h </w:instrText>
            </w:r>
            <w:r w:rsidR="00D32A49">
              <w:rPr>
                <w:noProof/>
                <w:webHidden/>
              </w:rPr>
            </w:r>
            <w:r w:rsidR="00D32A49">
              <w:rPr>
                <w:noProof/>
                <w:webHidden/>
              </w:rPr>
              <w:fldChar w:fldCharType="separate"/>
            </w:r>
            <w:r w:rsidR="00D32A49">
              <w:rPr>
                <w:noProof/>
                <w:webHidden/>
              </w:rPr>
              <w:t>2</w:t>
            </w:r>
            <w:r w:rsidR="00D32A49">
              <w:rPr>
                <w:noProof/>
                <w:webHidden/>
              </w:rPr>
              <w:fldChar w:fldCharType="end"/>
            </w:r>
          </w:hyperlink>
        </w:p>
        <w:p w14:paraId="0542CB0E" w14:textId="6A7F2B90" w:rsidR="00D32A49" w:rsidRDefault="00CC5421">
          <w:pPr>
            <w:pStyle w:val="TM1"/>
            <w:tabs>
              <w:tab w:val="left" w:pos="400"/>
              <w:tab w:val="right" w:leader="dot" w:pos="9628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sz w:val="22"/>
              <w:szCs w:val="22"/>
            </w:rPr>
          </w:pPr>
          <w:hyperlink w:anchor="_Toc70597155" w:history="1">
            <w:r w:rsidR="00D32A49" w:rsidRPr="00F14C44">
              <w:rPr>
                <w:rStyle w:val="Lienhypertexte"/>
                <w:noProof/>
              </w:rPr>
              <w:t>1</w:t>
            </w:r>
            <w:r w:rsidR="00D32A49">
              <w:rPr>
                <w:rFonts w:eastAsiaTheme="minorEastAsia" w:cstheme="minorBidi"/>
                <w:b w:val="0"/>
                <w:bCs w:val="0"/>
                <w:i w:val="0"/>
                <w:iCs w:val="0"/>
                <w:noProof/>
                <w:sz w:val="22"/>
                <w:szCs w:val="22"/>
              </w:rPr>
              <w:tab/>
            </w:r>
            <w:r w:rsidR="00D32A49" w:rsidRPr="00F14C44">
              <w:rPr>
                <w:rStyle w:val="Lienhypertexte"/>
                <w:noProof/>
              </w:rPr>
              <w:t>Présentation du projet</w:t>
            </w:r>
            <w:r w:rsidR="00D32A49">
              <w:rPr>
                <w:noProof/>
                <w:webHidden/>
              </w:rPr>
              <w:tab/>
            </w:r>
            <w:r w:rsidR="00D32A49">
              <w:rPr>
                <w:noProof/>
                <w:webHidden/>
              </w:rPr>
              <w:fldChar w:fldCharType="begin"/>
            </w:r>
            <w:r w:rsidR="00D32A49">
              <w:rPr>
                <w:noProof/>
                <w:webHidden/>
              </w:rPr>
              <w:instrText xml:space="preserve"> PAGEREF _Toc70597155 \h </w:instrText>
            </w:r>
            <w:r w:rsidR="00D32A49">
              <w:rPr>
                <w:noProof/>
                <w:webHidden/>
              </w:rPr>
            </w:r>
            <w:r w:rsidR="00D32A49">
              <w:rPr>
                <w:noProof/>
                <w:webHidden/>
              </w:rPr>
              <w:fldChar w:fldCharType="separate"/>
            </w:r>
            <w:r w:rsidR="00D32A49">
              <w:rPr>
                <w:noProof/>
                <w:webHidden/>
              </w:rPr>
              <w:t>3</w:t>
            </w:r>
            <w:r w:rsidR="00D32A49">
              <w:rPr>
                <w:noProof/>
                <w:webHidden/>
              </w:rPr>
              <w:fldChar w:fldCharType="end"/>
            </w:r>
          </w:hyperlink>
        </w:p>
        <w:p w14:paraId="6E747887" w14:textId="13891A43" w:rsidR="00D32A49" w:rsidRDefault="00CC5421">
          <w:pPr>
            <w:pStyle w:val="TM2"/>
            <w:tabs>
              <w:tab w:val="left" w:pos="800"/>
              <w:tab w:val="right" w:leader="dot" w:pos="9628"/>
            </w:tabs>
            <w:rPr>
              <w:rFonts w:eastAsiaTheme="minorEastAsia" w:cstheme="minorBidi"/>
              <w:b w:val="0"/>
              <w:bCs w:val="0"/>
              <w:noProof/>
            </w:rPr>
          </w:pPr>
          <w:hyperlink w:anchor="_Toc70597156" w:history="1">
            <w:r w:rsidR="00D32A49" w:rsidRPr="00F14C44">
              <w:rPr>
                <w:rStyle w:val="Lienhypertexte"/>
                <w:noProof/>
              </w:rPr>
              <w:t>1.1</w:t>
            </w:r>
            <w:r w:rsidR="00D32A49">
              <w:rPr>
                <w:rFonts w:eastAsiaTheme="minorEastAsia" w:cstheme="minorBidi"/>
                <w:b w:val="0"/>
                <w:bCs w:val="0"/>
                <w:noProof/>
              </w:rPr>
              <w:tab/>
            </w:r>
            <w:r w:rsidR="00D32A49" w:rsidRPr="00F14C44">
              <w:rPr>
                <w:rStyle w:val="Lienhypertexte"/>
                <w:noProof/>
              </w:rPr>
              <w:t>Introduction</w:t>
            </w:r>
            <w:r w:rsidR="00D32A49">
              <w:rPr>
                <w:noProof/>
                <w:webHidden/>
              </w:rPr>
              <w:tab/>
            </w:r>
            <w:r w:rsidR="00D32A49">
              <w:rPr>
                <w:noProof/>
                <w:webHidden/>
              </w:rPr>
              <w:fldChar w:fldCharType="begin"/>
            </w:r>
            <w:r w:rsidR="00D32A49">
              <w:rPr>
                <w:noProof/>
                <w:webHidden/>
              </w:rPr>
              <w:instrText xml:space="preserve"> PAGEREF _Toc70597156 \h </w:instrText>
            </w:r>
            <w:r w:rsidR="00D32A49">
              <w:rPr>
                <w:noProof/>
                <w:webHidden/>
              </w:rPr>
            </w:r>
            <w:r w:rsidR="00D32A49">
              <w:rPr>
                <w:noProof/>
                <w:webHidden/>
              </w:rPr>
              <w:fldChar w:fldCharType="separate"/>
            </w:r>
            <w:r w:rsidR="00D32A49">
              <w:rPr>
                <w:noProof/>
                <w:webHidden/>
              </w:rPr>
              <w:t>3</w:t>
            </w:r>
            <w:r w:rsidR="00D32A49">
              <w:rPr>
                <w:noProof/>
                <w:webHidden/>
              </w:rPr>
              <w:fldChar w:fldCharType="end"/>
            </w:r>
          </w:hyperlink>
        </w:p>
        <w:p w14:paraId="0540C5D6" w14:textId="35C26C92" w:rsidR="00D32A49" w:rsidRDefault="00CC5421">
          <w:pPr>
            <w:pStyle w:val="TM2"/>
            <w:tabs>
              <w:tab w:val="left" w:pos="800"/>
              <w:tab w:val="right" w:leader="dot" w:pos="9628"/>
            </w:tabs>
            <w:rPr>
              <w:rFonts w:eastAsiaTheme="minorEastAsia" w:cstheme="minorBidi"/>
              <w:b w:val="0"/>
              <w:bCs w:val="0"/>
              <w:noProof/>
            </w:rPr>
          </w:pPr>
          <w:hyperlink w:anchor="_Toc70597157" w:history="1">
            <w:r w:rsidR="00D32A49" w:rsidRPr="00F14C44">
              <w:rPr>
                <w:rStyle w:val="Lienhypertexte"/>
                <w:noProof/>
              </w:rPr>
              <w:t>1.2</w:t>
            </w:r>
            <w:r w:rsidR="00D32A49">
              <w:rPr>
                <w:rFonts w:eastAsiaTheme="minorEastAsia" w:cstheme="minorBidi"/>
                <w:b w:val="0"/>
                <w:bCs w:val="0"/>
                <w:noProof/>
              </w:rPr>
              <w:tab/>
            </w:r>
            <w:r w:rsidR="00D32A49" w:rsidRPr="00F14C44">
              <w:rPr>
                <w:rStyle w:val="Lienhypertexte"/>
                <w:noProof/>
              </w:rPr>
              <w:t>Objectif</w:t>
            </w:r>
            <w:r w:rsidR="00D32A49">
              <w:rPr>
                <w:noProof/>
                <w:webHidden/>
              </w:rPr>
              <w:tab/>
            </w:r>
            <w:r w:rsidR="00D32A49">
              <w:rPr>
                <w:noProof/>
                <w:webHidden/>
              </w:rPr>
              <w:fldChar w:fldCharType="begin"/>
            </w:r>
            <w:r w:rsidR="00D32A49">
              <w:rPr>
                <w:noProof/>
                <w:webHidden/>
              </w:rPr>
              <w:instrText xml:space="preserve"> PAGEREF _Toc70597157 \h </w:instrText>
            </w:r>
            <w:r w:rsidR="00D32A49">
              <w:rPr>
                <w:noProof/>
                <w:webHidden/>
              </w:rPr>
            </w:r>
            <w:r w:rsidR="00D32A49">
              <w:rPr>
                <w:noProof/>
                <w:webHidden/>
              </w:rPr>
              <w:fldChar w:fldCharType="separate"/>
            </w:r>
            <w:r w:rsidR="00D32A49">
              <w:rPr>
                <w:noProof/>
                <w:webHidden/>
              </w:rPr>
              <w:t>3</w:t>
            </w:r>
            <w:r w:rsidR="00D32A49">
              <w:rPr>
                <w:noProof/>
                <w:webHidden/>
              </w:rPr>
              <w:fldChar w:fldCharType="end"/>
            </w:r>
          </w:hyperlink>
        </w:p>
        <w:p w14:paraId="20F260B6" w14:textId="449FD646" w:rsidR="00D32A49" w:rsidRDefault="00CC5421">
          <w:pPr>
            <w:pStyle w:val="TM2"/>
            <w:tabs>
              <w:tab w:val="left" w:pos="800"/>
              <w:tab w:val="right" w:leader="dot" w:pos="9628"/>
            </w:tabs>
            <w:rPr>
              <w:rFonts w:eastAsiaTheme="minorEastAsia" w:cstheme="minorBidi"/>
              <w:b w:val="0"/>
              <w:bCs w:val="0"/>
              <w:noProof/>
            </w:rPr>
          </w:pPr>
          <w:hyperlink w:anchor="_Toc70597158" w:history="1">
            <w:r w:rsidR="00D32A49" w:rsidRPr="00F14C44">
              <w:rPr>
                <w:rStyle w:val="Lienhypertexte"/>
                <w:noProof/>
              </w:rPr>
              <w:t>1.3</w:t>
            </w:r>
            <w:r w:rsidR="00D32A49">
              <w:rPr>
                <w:rFonts w:eastAsiaTheme="minorEastAsia" w:cstheme="minorBidi"/>
                <w:b w:val="0"/>
                <w:bCs w:val="0"/>
                <w:noProof/>
              </w:rPr>
              <w:tab/>
            </w:r>
            <w:r w:rsidR="00D32A49" w:rsidRPr="00F14C44">
              <w:rPr>
                <w:rStyle w:val="Lienhypertexte"/>
                <w:noProof/>
              </w:rPr>
              <w:t>Interaction de l’utilisateur</w:t>
            </w:r>
            <w:r w:rsidR="00D32A49">
              <w:rPr>
                <w:noProof/>
                <w:webHidden/>
              </w:rPr>
              <w:tab/>
            </w:r>
            <w:r w:rsidR="00D32A49">
              <w:rPr>
                <w:noProof/>
                <w:webHidden/>
              </w:rPr>
              <w:fldChar w:fldCharType="begin"/>
            </w:r>
            <w:r w:rsidR="00D32A49">
              <w:rPr>
                <w:noProof/>
                <w:webHidden/>
              </w:rPr>
              <w:instrText xml:space="preserve"> PAGEREF _Toc70597158 \h </w:instrText>
            </w:r>
            <w:r w:rsidR="00D32A49">
              <w:rPr>
                <w:noProof/>
                <w:webHidden/>
              </w:rPr>
            </w:r>
            <w:r w:rsidR="00D32A49">
              <w:rPr>
                <w:noProof/>
                <w:webHidden/>
              </w:rPr>
              <w:fldChar w:fldCharType="separate"/>
            </w:r>
            <w:r w:rsidR="00D32A49">
              <w:rPr>
                <w:noProof/>
                <w:webHidden/>
              </w:rPr>
              <w:t>3</w:t>
            </w:r>
            <w:r w:rsidR="00D32A49">
              <w:rPr>
                <w:noProof/>
                <w:webHidden/>
              </w:rPr>
              <w:fldChar w:fldCharType="end"/>
            </w:r>
          </w:hyperlink>
        </w:p>
        <w:p w14:paraId="0D74E1EA" w14:textId="58309CEA" w:rsidR="00D32A49" w:rsidRDefault="00CC5421">
          <w:pPr>
            <w:pStyle w:val="TM2"/>
            <w:tabs>
              <w:tab w:val="left" w:pos="800"/>
              <w:tab w:val="right" w:leader="dot" w:pos="9628"/>
            </w:tabs>
            <w:rPr>
              <w:rFonts w:eastAsiaTheme="minorEastAsia" w:cstheme="minorBidi"/>
              <w:b w:val="0"/>
              <w:bCs w:val="0"/>
              <w:noProof/>
            </w:rPr>
          </w:pPr>
          <w:hyperlink w:anchor="_Toc70597159" w:history="1">
            <w:r w:rsidR="00D32A49" w:rsidRPr="00F14C44">
              <w:rPr>
                <w:rStyle w:val="Lienhypertexte"/>
                <w:rFonts w:eastAsia="Calibri"/>
                <w:noProof/>
              </w:rPr>
              <w:t>1.4</w:t>
            </w:r>
            <w:r w:rsidR="00D32A49">
              <w:rPr>
                <w:rFonts w:eastAsiaTheme="minorEastAsia" w:cstheme="minorBidi"/>
                <w:b w:val="0"/>
                <w:bCs w:val="0"/>
                <w:noProof/>
              </w:rPr>
              <w:tab/>
            </w:r>
            <w:r w:rsidR="00D32A49" w:rsidRPr="00F14C44">
              <w:rPr>
                <w:rStyle w:val="Lienhypertexte"/>
                <w:rFonts w:eastAsia="Calibri"/>
                <w:noProof/>
              </w:rPr>
              <w:t>Que fait-il, que peut-il faire ?</w:t>
            </w:r>
            <w:r w:rsidR="00D32A49">
              <w:rPr>
                <w:noProof/>
                <w:webHidden/>
              </w:rPr>
              <w:tab/>
            </w:r>
            <w:r w:rsidR="00D32A49">
              <w:rPr>
                <w:noProof/>
                <w:webHidden/>
              </w:rPr>
              <w:fldChar w:fldCharType="begin"/>
            </w:r>
            <w:r w:rsidR="00D32A49">
              <w:rPr>
                <w:noProof/>
                <w:webHidden/>
              </w:rPr>
              <w:instrText xml:space="preserve"> PAGEREF _Toc70597159 \h </w:instrText>
            </w:r>
            <w:r w:rsidR="00D32A49">
              <w:rPr>
                <w:noProof/>
                <w:webHidden/>
              </w:rPr>
            </w:r>
            <w:r w:rsidR="00D32A49">
              <w:rPr>
                <w:noProof/>
                <w:webHidden/>
              </w:rPr>
              <w:fldChar w:fldCharType="separate"/>
            </w:r>
            <w:r w:rsidR="00D32A49">
              <w:rPr>
                <w:noProof/>
                <w:webHidden/>
              </w:rPr>
              <w:t>3</w:t>
            </w:r>
            <w:r w:rsidR="00D32A49">
              <w:rPr>
                <w:noProof/>
                <w:webHidden/>
              </w:rPr>
              <w:fldChar w:fldCharType="end"/>
            </w:r>
          </w:hyperlink>
        </w:p>
        <w:p w14:paraId="580B7F89" w14:textId="114BE87C" w:rsidR="00D32A49" w:rsidRDefault="00CC5421">
          <w:pPr>
            <w:pStyle w:val="TM2"/>
            <w:tabs>
              <w:tab w:val="left" w:pos="800"/>
              <w:tab w:val="right" w:leader="dot" w:pos="9628"/>
            </w:tabs>
            <w:rPr>
              <w:rFonts w:eastAsiaTheme="minorEastAsia" w:cstheme="minorBidi"/>
              <w:b w:val="0"/>
              <w:bCs w:val="0"/>
              <w:noProof/>
            </w:rPr>
          </w:pPr>
          <w:hyperlink w:anchor="_Toc70597160" w:history="1">
            <w:r w:rsidR="00D32A49" w:rsidRPr="00F14C44">
              <w:rPr>
                <w:rStyle w:val="Lienhypertexte"/>
                <w:noProof/>
              </w:rPr>
              <w:t>1.5</w:t>
            </w:r>
            <w:r w:rsidR="00D32A49">
              <w:rPr>
                <w:rFonts w:eastAsiaTheme="minorEastAsia" w:cstheme="minorBidi"/>
                <w:b w:val="0"/>
                <w:bCs w:val="0"/>
                <w:noProof/>
              </w:rPr>
              <w:tab/>
            </w:r>
            <w:r w:rsidR="00D32A49" w:rsidRPr="00F14C44">
              <w:rPr>
                <w:rStyle w:val="Lienhypertexte"/>
                <w:noProof/>
              </w:rPr>
              <w:t>Comment répond le programme</w:t>
            </w:r>
            <w:r w:rsidR="00D32A49">
              <w:rPr>
                <w:noProof/>
                <w:webHidden/>
              </w:rPr>
              <w:tab/>
            </w:r>
            <w:r w:rsidR="00D32A49">
              <w:rPr>
                <w:noProof/>
                <w:webHidden/>
              </w:rPr>
              <w:fldChar w:fldCharType="begin"/>
            </w:r>
            <w:r w:rsidR="00D32A49">
              <w:rPr>
                <w:noProof/>
                <w:webHidden/>
              </w:rPr>
              <w:instrText xml:space="preserve"> PAGEREF _Toc70597160 \h </w:instrText>
            </w:r>
            <w:r w:rsidR="00D32A49">
              <w:rPr>
                <w:noProof/>
                <w:webHidden/>
              </w:rPr>
            </w:r>
            <w:r w:rsidR="00D32A49">
              <w:rPr>
                <w:noProof/>
                <w:webHidden/>
              </w:rPr>
              <w:fldChar w:fldCharType="separate"/>
            </w:r>
            <w:r w:rsidR="00D32A49">
              <w:rPr>
                <w:noProof/>
                <w:webHidden/>
              </w:rPr>
              <w:t>3</w:t>
            </w:r>
            <w:r w:rsidR="00D32A49">
              <w:rPr>
                <w:noProof/>
                <w:webHidden/>
              </w:rPr>
              <w:fldChar w:fldCharType="end"/>
            </w:r>
          </w:hyperlink>
        </w:p>
        <w:p w14:paraId="4C288715" w14:textId="52C4D820" w:rsidR="00D32A49" w:rsidRDefault="00CC5421">
          <w:pPr>
            <w:pStyle w:val="TM1"/>
            <w:tabs>
              <w:tab w:val="left" w:pos="400"/>
              <w:tab w:val="right" w:leader="dot" w:pos="9628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sz w:val="22"/>
              <w:szCs w:val="22"/>
            </w:rPr>
          </w:pPr>
          <w:hyperlink w:anchor="_Toc70597161" w:history="1">
            <w:r w:rsidR="00D32A49" w:rsidRPr="00F14C44">
              <w:rPr>
                <w:rStyle w:val="Lienhypertexte"/>
                <w:noProof/>
              </w:rPr>
              <w:t>2</w:t>
            </w:r>
            <w:r w:rsidR="00D32A49">
              <w:rPr>
                <w:rFonts w:eastAsiaTheme="minorEastAsia" w:cstheme="minorBidi"/>
                <w:b w:val="0"/>
                <w:bCs w:val="0"/>
                <w:i w:val="0"/>
                <w:iCs w:val="0"/>
                <w:noProof/>
                <w:sz w:val="22"/>
                <w:szCs w:val="22"/>
              </w:rPr>
              <w:tab/>
            </w:r>
            <w:r w:rsidR="00D32A49" w:rsidRPr="00F14C44">
              <w:rPr>
                <w:rStyle w:val="Lienhypertexte"/>
                <w:noProof/>
              </w:rPr>
              <w:t>Plans</w:t>
            </w:r>
            <w:r w:rsidR="00D32A49">
              <w:rPr>
                <w:noProof/>
                <w:webHidden/>
              </w:rPr>
              <w:tab/>
            </w:r>
            <w:r w:rsidR="00D32A49">
              <w:rPr>
                <w:noProof/>
                <w:webHidden/>
              </w:rPr>
              <w:fldChar w:fldCharType="begin"/>
            </w:r>
            <w:r w:rsidR="00D32A49">
              <w:rPr>
                <w:noProof/>
                <w:webHidden/>
              </w:rPr>
              <w:instrText xml:space="preserve"> PAGEREF _Toc70597161 \h </w:instrText>
            </w:r>
            <w:r w:rsidR="00D32A49">
              <w:rPr>
                <w:noProof/>
                <w:webHidden/>
              </w:rPr>
            </w:r>
            <w:r w:rsidR="00D32A49">
              <w:rPr>
                <w:noProof/>
                <w:webHidden/>
              </w:rPr>
              <w:fldChar w:fldCharType="separate"/>
            </w:r>
            <w:r w:rsidR="00D32A49">
              <w:rPr>
                <w:noProof/>
                <w:webHidden/>
              </w:rPr>
              <w:t>4</w:t>
            </w:r>
            <w:r w:rsidR="00D32A49">
              <w:rPr>
                <w:noProof/>
                <w:webHidden/>
              </w:rPr>
              <w:fldChar w:fldCharType="end"/>
            </w:r>
          </w:hyperlink>
        </w:p>
        <w:p w14:paraId="49D30213" w14:textId="0772A04E" w:rsidR="00D32A49" w:rsidRDefault="00CC5421">
          <w:pPr>
            <w:pStyle w:val="TM2"/>
            <w:tabs>
              <w:tab w:val="left" w:pos="800"/>
              <w:tab w:val="right" w:leader="dot" w:pos="9628"/>
            </w:tabs>
            <w:rPr>
              <w:rFonts w:eastAsiaTheme="minorEastAsia" w:cstheme="minorBidi"/>
              <w:b w:val="0"/>
              <w:bCs w:val="0"/>
              <w:noProof/>
            </w:rPr>
          </w:pPr>
          <w:hyperlink w:anchor="_Toc70597162" w:history="1">
            <w:r w:rsidR="00D32A49" w:rsidRPr="00F14C44">
              <w:rPr>
                <w:rStyle w:val="Lienhypertexte"/>
                <w:noProof/>
              </w:rPr>
              <w:t>2.1</w:t>
            </w:r>
            <w:r w:rsidR="00D32A49">
              <w:rPr>
                <w:rFonts w:eastAsiaTheme="minorEastAsia" w:cstheme="minorBidi"/>
                <w:b w:val="0"/>
                <w:bCs w:val="0"/>
                <w:noProof/>
              </w:rPr>
              <w:tab/>
            </w:r>
            <w:r w:rsidR="00D32A49" w:rsidRPr="00F14C44">
              <w:rPr>
                <w:rStyle w:val="Lienhypertexte"/>
                <w:noProof/>
              </w:rPr>
              <w:t>Plan du stand</w:t>
            </w:r>
            <w:r w:rsidR="00D32A49">
              <w:rPr>
                <w:noProof/>
                <w:webHidden/>
              </w:rPr>
              <w:tab/>
            </w:r>
            <w:r w:rsidR="00D32A49">
              <w:rPr>
                <w:noProof/>
                <w:webHidden/>
              </w:rPr>
              <w:fldChar w:fldCharType="begin"/>
            </w:r>
            <w:r w:rsidR="00D32A49">
              <w:rPr>
                <w:noProof/>
                <w:webHidden/>
              </w:rPr>
              <w:instrText xml:space="preserve"> PAGEREF _Toc70597162 \h </w:instrText>
            </w:r>
            <w:r w:rsidR="00D32A49">
              <w:rPr>
                <w:noProof/>
                <w:webHidden/>
              </w:rPr>
            </w:r>
            <w:r w:rsidR="00D32A49">
              <w:rPr>
                <w:noProof/>
                <w:webHidden/>
              </w:rPr>
              <w:fldChar w:fldCharType="separate"/>
            </w:r>
            <w:r w:rsidR="00D32A49">
              <w:rPr>
                <w:noProof/>
                <w:webHidden/>
              </w:rPr>
              <w:t>4</w:t>
            </w:r>
            <w:r w:rsidR="00D32A49">
              <w:rPr>
                <w:noProof/>
                <w:webHidden/>
              </w:rPr>
              <w:fldChar w:fldCharType="end"/>
            </w:r>
          </w:hyperlink>
        </w:p>
        <w:p w14:paraId="3F037DC0" w14:textId="529B8C53" w:rsidR="00D32A49" w:rsidRDefault="00CC5421">
          <w:pPr>
            <w:pStyle w:val="TM2"/>
            <w:tabs>
              <w:tab w:val="left" w:pos="800"/>
              <w:tab w:val="right" w:leader="dot" w:pos="9628"/>
            </w:tabs>
            <w:rPr>
              <w:rFonts w:eastAsiaTheme="minorEastAsia" w:cstheme="minorBidi"/>
              <w:b w:val="0"/>
              <w:bCs w:val="0"/>
              <w:noProof/>
            </w:rPr>
          </w:pPr>
          <w:hyperlink w:anchor="_Toc70597163" w:history="1">
            <w:r w:rsidR="00D32A49" w:rsidRPr="00F14C44">
              <w:rPr>
                <w:rStyle w:val="Lienhypertexte"/>
                <w:noProof/>
              </w:rPr>
              <w:t>2.2</w:t>
            </w:r>
            <w:r w:rsidR="00D32A49">
              <w:rPr>
                <w:rFonts w:eastAsiaTheme="minorEastAsia" w:cstheme="minorBidi"/>
                <w:b w:val="0"/>
                <w:bCs w:val="0"/>
                <w:noProof/>
              </w:rPr>
              <w:tab/>
            </w:r>
            <w:r w:rsidR="00D32A49" w:rsidRPr="00F14C44">
              <w:rPr>
                <w:rStyle w:val="Lienhypertexte"/>
                <w:noProof/>
              </w:rPr>
              <w:t>Plan du jeu</w:t>
            </w:r>
            <w:r w:rsidR="00D32A49">
              <w:rPr>
                <w:noProof/>
                <w:webHidden/>
              </w:rPr>
              <w:tab/>
            </w:r>
            <w:r w:rsidR="00D32A49">
              <w:rPr>
                <w:noProof/>
                <w:webHidden/>
              </w:rPr>
              <w:fldChar w:fldCharType="begin"/>
            </w:r>
            <w:r w:rsidR="00D32A49">
              <w:rPr>
                <w:noProof/>
                <w:webHidden/>
              </w:rPr>
              <w:instrText xml:space="preserve"> PAGEREF _Toc70597163 \h </w:instrText>
            </w:r>
            <w:r w:rsidR="00D32A49">
              <w:rPr>
                <w:noProof/>
                <w:webHidden/>
              </w:rPr>
            </w:r>
            <w:r w:rsidR="00D32A49">
              <w:rPr>
                <w:noProof/>
                <w:webHidden/>
              </w:rPr>
              <w:fldChar w:fldCharType="separate"/>
            </w:r>
            <w:r w:rsidR="00D32A49">
              <w:rPr>
                <w:noProof/>
                <w:webHidden/>
              </w:rPr>
              <w:t>4</w:t>
            </w:r>
            <w:r w:rsidR="00D32A49">
              <w:rPr>
                <w:noProof/>
                <w:webHidden/>
              </w:rPr>
              <w:fldChar w:fldCharType="end"/>
            </w:r>
          </w:hyperlink>
        </w:p>
        <w:p w14:paraId="03FC0958" w14:textId="584F8510" w:rsidR="00D32A49" w:rsidRDefault="00CC5421">
          <w:pPr>
            <w:pStyle w:val="TM1"/>
            <w:tabs>
              <w:tab w:val="left" w:pos="400"/>
              <w:tab w:val="right" w:leader="dot" w:pos="9628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sz w:val="22"/>
              <w:szCs w:val="22"/>
            </w:rPr>
          </w:pPr>
          <w:hyperlink w:anchor="_Toc70597164" w:history="1">
            <w:r w:rsidR="00D32A49" w:rsidRPr="00F14C44">
              <w:rPr>
                <w:rStyle w:val="Lienhypertexte"/>
                <w:noProof/>
              </w:rPr>
              <w:t>3</w:t>
            </w:r>
            <w:r w:rsidR="00D32A49">
              <w:rPr>
                <w:rFonts w:eastAsiaTheme="minorEastAsia" w:cstheme="minorBidi"/>
                <w:b w:val="0"/>
                <w:bCs w:val="0"/>
                <w:i w:val="0"/>
                <w:iCs w:val="0"/>
                <w:noProof/>
                <w:sz w:val="22"/>
                <w:szCs w:val="22"/>
              </w:rPr>
              <w:tab/>
            </w:r>
            <w:r w:rsidR="00D32A49" w:rsidRPr="00F14C44">
              <w:rPr>
                <w:rStyle w:val="Lienhypertexte"/>
                <w:noProof/>
              </w:rPr>
              <w:t>Maquette de l’affiche du stand</w:t>
            </w:r>
            <w:r w:rsidR="00D32A49">
              <w:rPr>
                <w:noProof/>
                <w:webHidden/>
              </w:rPr>
              <w:tab/>
            </w:r>
            <w:r w:rsidR="00D32A49">
              <w:rPr>
                <w:noProof/>
                <w:webHidden/>
              </w:rPr>
              <w:fldChar w:fldCharType="begin"/>
            </w:r>
            <w:r w:rsidR="00D32A49">
              <w:rPr>
                <w:noProof/>
                <w:webHidden/>
              </w:rPr>
              <w:instrText xml:space="preserve"> PAGEREF _Toc70597164 \h </w:instrText>
            </w:r>
            <w:r w:rsidR="00D32A49">
              <w:rPr>
                <w:noProof/>
                <w:webHidden/>
              </w:rPr>
            </w:r>
            <w:r w:rsidR="00D32A49">
              <w:rPr>
                <w:noProof/>
                <w:webHidden/>
              </w:rPr>
              <w:fldChar w:fldCharType="separate"/>
            </w:r>
            <w:r w:rsidR="00D32A49">
              <w:rPr>
                <w:noProof/>
                <w:webHidden/>
              </w:rPr>
              <w:t>5</w:t>
            </w:r>
            <w:r w:rsidR="00D32A49">
              <w:rPr>
                <w:noProof/>
                <w:webHidden/>
              </w:rPr>
              <w:fldChar w:fldCharType="end"/>
            </w:r>
          </w:hyperlink>
        </w:p>
        <w:p w14:paraId="76FF193B" w14:textId="3DC9FB89" w:rsidR="00D32A49" w:rsidRDefault="00CC5421">
          <w:pPr>
            <w:pStyle w:val="TM1"/>
            <w:tabs>
              <w:tab w:val="left" w:pos="400"/>
              <w:tab w:val="right" w:leader="dot" w:pos="9628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sz w:val="22"/>
              <w:szCs w:val="22"/>
            </w:rPr>
          </w:pPr>
          <w:hyperlink w:anchor="_Toc70597165" w:history="1">
            <w:r w:rsidR="00D32A49" w:rsidRPr="00F14C44">
              <w:rPr>
                <w:rStyle w:val="Lienhypertexte"/>
                <w:noProof/>
              </w:rPr>
              <w:t>4</w:t>
            </w:r>
            <w:r w:rsidR="00D32A49">
              <w:rPr>
                <w:rFonts w:eastAsiaTheme="minorEastAsia" w:cstheme="minorBidi"/>
                <w:b w:val="0"/>
                <w:bCs w:val="0"/>
                <w:i w:val="0"/>
                <w:iCs w:val="0"/>
                <w:noProof/>
                <w:sz w:val="22"/>
                <w:szCs w:val="22"/>
              </w:rPr>
              <w:tab/>
            </w:r>
            <w:r w:rsidR="00D32A49" w:rsidRPr="00F14C44">
              <w:rPr>
                <w:rStyle w:val="Lienhypertexte"/>
                <w:noProof/>
              </w:rPr>
              <w:t>Collaborateurs</w:t>
            </w:r>
            <w:r w:rsidR="00D32A49">
              <w:rPr>
                <w:noProof/>
                <w:webHidden/>
              </w:rPr>
              <w:tab/>
            </w:r>
            <w:r w:rsidR="00D32A49">
              <w:rPr>
                <w:noProof/>
                <w:webHidden/>
              </w:rPr>
              <w:fldChar w:fldCharType="begin"/>
            </w:r>
            <w:r w:rsidR="00D32A49">
              <w:rPr>
                <w:noProof/>
                <w:webHidden/>
              </w:rPr>
              <w:instrText xml:space="preserve"> PAGEREF _Toc70597165 \h </w:instrText>
            </w:r>
            <w:r w:rsidR="00D32A49">
              <w:rPr>
                <w:noProof/>
                <w:webHidden/>
              </w:rPr>
            </w:r>
            <w:r w:rsidR="00D32A49">
              <w:rPr>
                <w:noProof/>
                <w:webHidden/>
              </w:rPr>
              <w:fldChar w:fldCharType="separate"/>
            </w:r>
            <w:r w:rsidR="00D32A49">
              <w:rPr>
                <w:noProof/>
                <w:webHidden/>
              </w:rPr>
              <w:t>5</w:t>
            </w:r>
            <w:r w:rsidR="00D32A49">
              <w:rPr>
                <w:noProof/>
                <w:webHidden/>
              </w:rPr>
              <w:fldChar w:fldCharType="end"/>
            </w:r>
          </w:hyperlink>
        </w:p>
        <w:p w14:paraId="3377E957" w14:textId="2992D508" w:rsidR="00D32A49" w:rsidRDefault="00CC5421">
          <w:pPr>
            <w:pStyle w:val="TM2"/>
            <w:tabs>
              <w:tab w:val="left" w:pos="800"/>
              <w:tab w:val="right" w:leader="dot" w:pos="9628"/>
            </w:tabs>
            <w:rPr>
              <w:rFonts w:eastAsiaTheme="minorEastAsia" w:cstheme="minorBidi"/>
              <w:b w:val="0"/>
              <w:bCs w:val="0"/>
              <w:noProof/>
            </w:rPr>
          </w:pPr>
          <w:hyperlink w:anchor="_Toc70597166" w:history="1">
            <w:r w:rsidR="00D32A49" w:rsidRPr="00F14C44">
              <w:rPr>
                <w:rStyle w:val="Lienhypertexte"/>
                <w:noProof/>
              </w:rPr>
              <w:t>4.1</w:t>
            </w:r>
            <w:r w:rsidR="00D32A49">
              <w:rPr>
                <w:rFonts w:eastAsiaTheme="minorEastAsia" w:cstheme="minorBidi"/>
                <w:b w:val="0"/>
                <w:bCs w:val="0"/>
                <w:noProof/>
              </w:rPr>
              <w:tab/>
            </w:r>
            <w:r w:rsidR="00D32A49" w:rsidRPr="00F14C44">
              <w:rPr>
                <w:rStyle w:val="Lienhypertexte"/>
                <w:noProof/>
              </w:rPr>
              <w:t>Nom, prénom</w:t>
            </w:r>
            <w:r w:rsidR="00D32A49">
              <w:rPr>
                <w:noProof/>
                <w:webHidden/>
              </w:rPr>
              <w:tab/>
            </w:r>
            <w:r w:rsidR="00D32A49">
              <w:rPr>
                <w:noProof/>
                <w:webHidden/>
              </w:rPr>
              <w:fldChar w:fldCharType="begin"/>
            </w:r>
            <w:r w:rsidR="00D32A49">
              <w:rPr>
                <w:noProof/>
                <w:webHidden/>
              </w:rPr>
              <w:instrText xml:space="preserve"> PAGEREF _Toc70597166 \h </w:instrText>
            </w:r>
            <w:r w:rsidR="00D32A49">
              <w:rPr>
                <w:noProof/>
                <w:webHidden/>
              </w:rPr>
            </w:r>
            <w:r w:rsidR="00D32A49">
              <w:rPr>
                <w:noProof/>
                <w:webHidden/>
              </w:rPr>
              <w:fldChar w:fldCharType="separate"/>
            </w:r>
            <w:r w:rsidR="00D32A49">
              <w:rPr>
                <w:noProof/>
                <w:webHidden/>
              </w:rPr>
              <w:t>5</w:t>
            </w:r>
            <w:r w:rsidR="00D32A49">
              <w:rPr>
                <w:noProof/>
                <w:webHidden/>
              </w:rPr>
              <w:fldChar w:fldCharType="end"/>
            </w:r>
          </w:hyperlink>
        </w:p>
        <w:p w14:paraId="1A3F80A8" w14:textId="6E65FACC" w:rsidR="00D32A49" w:rsidRDefault="00CC5421">
          <w:pPr>
            <w:pStyle w:val="TM2"/>
            <w:tabs>
              <w:tab w:val="left" w:pos="800"/>
              <w:tab w:val="right" w:leader="dot" w:pos="9628"/>
            </w:tabs>
            <w:rPr>
              <w:rFonts w:eastAsiaTheme="minorEastAsia" w:cstheme="minorBidi"/>
              <w:b w:val="0"/>
              <w:bCs w:val="0"/>
              <w:noProof/>
            </w:rPr>
          </w:pPr>
          <w:hyperlink w:anchor="_Toc70597167" w:history="1">
            <w:r w:rsidR="00D32A49" w:rsidRPr="00F14C44">
              <w:rPr>
                <w:rStyle w:val="Lienhypertexte"/>
                <w:rFonts w:ascii="CIDFont+F2" w:eastAsia="Calibri" w:hAnsi="CIDFont+F2" w:cs="CIDFont+F2"/>
                <w:noProof/>
              </w:rPr>
              <w:t>4.2</w:t>
            </w:r>
            <w:r w:rsidR="00D32A49">
              <w:rPr>
                <w:rFonts w:eastAsiaTheme="minorEastAsia" w:cstheme="minorBidi"/>
                <w:b w:val="0"/>
                <w:bCs w:val="0"/>
                <w:noProof/>
              </w:rPr>
              <w:tab/>
            </w:r>
            <w:r w:rsidR="00D32A49" w:rsidRPr="00F14C44">
              <w:rPr>
                <w:rStyle w:val="Lienhypertexte"/>
                <w:rFonts w:ascii="CIDFont+F2" w:eastAsia="Calibri" w:hAnsi="CIDFont+F2" w:cs="CIDFont+F2"/>
                <w:noProof/>
              </w:rPr>
              <w:t>Planning des disponibilités hebdomadaires par apprenti</w:t>
            </w:r>
            <w:r w:rsidR="00D32A49">
              <w:rPr>
                <w:noProof/>
                <w:webHidden/>
              </w:rPr>
              <w:tab/>
            </w:r>
            <w:r w:rsidR="00D32A49">
              <w:rPr>
                <w:noProof/>
                <w:webHidden/>
              </w:rPr>
              <w:fldChar w:fldCharType="begin"/>
            </w:r>
            <w:r w:rsidR="00D32A49">
              <w:rPr>
                <w:noProof/>
                <w:webHidden/>
              </w:rPr>
              <w:instrText xml:space="preserve"> PAGEREF _Toc70597167 \h </w:instrText>
            </w:r>
            <w:r w:rsidR="00D32A49">
              <w:rPr>
                <w:noProof/>
                <w:webHidden/>
              </w:rPr>
            </w:r>
            <w:r w:rsidR="00D32A49">
              <w:rPr>
                <w:noProof/>
                <w:webHidden/>
              </w:rPr>
              <w:fldChar w:fldCharType="separate"/>
            </w:r>
            <w:r w:rsidR="00D32A49">
              <w:rPr>
                <w:noProof/>
                <w:webHidden/>
              </w:rPr>
              <w:t>5</w:t>
            </w:r>
            <w:r w:rsidR="00D32A49">
              <w:rPr>
                <w:noProof/>
                <w:webHidden/>
              </w:rPr>
              <w:fldChar w:fldCharType="end"/>
            </w:r>
          </w:hyperlink>
        </w:p>
        <w:p w14:paraId="11375C8A" w14:textId="776BB4C3" w:rsidR="00D32A49" w:rsidRDefault="00CC5421">
          <w:pPr>
            <w:pStyle w:val="TM2"/>
            <w:tabs>
              <w:tab w:val="left" w:pos="800"/>
              <w:tab w:val="right" w:leader="dot" w:pos="9628"/>
            </w:tabs>
            <w:rPr>
              <w:rFonts w:eastAsiaTheme="minorEastAsia" w:cstheme="minorBidi"/>
              <w:b w:val="0"/>
              <w:bCs w:val="0"/>
              <w:noProof/>
            </w:rPr>
          </w:pPr>
          <w:hyperlink w:anchor="_Toc70597168" w:history="1">
            <w:r w:rsidR="00D32A49" w:rsidRPr="00F14C44">
              <w:rPr>
                <w:rStyle w:val="Lienhypertexte"/>
                <w:rFonts w:ascii="CIDFont+F2" w:eastAsia="Calibri" w:hAnsi="CIDFont+F2" w:cs="CIDFont+F2"/>
                <w:noProof/>
              </w:rPr>
              <w:t>4.3</w:t>
            </w:r>
            <w:r w:rsidR="00D32A49">
              <w:rPr>
                <w:rFonts w:eastAsiaTheme="minorEastAsia" w:cstheme="minorBidi"/>
                <w:b w:val="0"/>
                <w:bCs w:val="0"/>
                <w:noProof/>
              </w:rPr>
              <w:tab/>
            </w:r>
            <w:r w:rsidR="00D32A49" w:rsidRPr="00F14C44">
              <w:rPr>
                <w:rStyle w:val="Lienhypertexte"/>
                <w:rFonts w:ascii="CIDFont+F2" w:eastAsia="Calibri" w:hAnsi="CIDFont+F2" w:cs="CIDFont+F2"/>
                <w:noProof/>
              </w:rPr>
              <w:t>Total d’heures du groupe</w:t>
            </w:r>
            <w:r w:rsidR="00D32A49">
              <w:rPr>
                <w:noProof/>
                <w:webHidden/>
              </w:rPr>
              <w:tab/>
            </w:r>
            <w:r w:rsidR="00D32A49">
              <w:rPr>
                <w:noProof/>
                <w:webHidden/>
              </w:rPr>
              <w:fldChar w:fldCharType="begin"/>
            </w:r>
            <w:r w:rsidR="00D32A49">
              <w:rPr>
                <w:noProof/>
                <w:webHidden/>
              </w:rPr>
              <w:instrText xml:space="preserve"> PAGEREF _Toc70597168 \h </w:instrText>
            </w:r>
            <w:r w:rsidR="00D32A49">
              <w:rPr>
                <w:noProof/>
                <w:webHidden/>
              </w:rPr>
            </w:r>
            <w:r w:rsidR="00D32A49">
              <w:rPr>
                <w:noProof/>
                <w:webHidden/>
              </w:rPr>
              <w:fldChar w:fldCharType="separate"/>
            </w:r>
            <w:r w:rsidR="00D32A49">
              <w:rPr>
                <w:noProof/>
                <w:webHidden/>
              </w:rPr>
              <w:t>5</w:t>
            </w:r>
            <w:r w:rsidR="00D32A49">
              <w:rPr>
                <w:noProof/>
                <w:webHidden/>
              </w:rPr>
              <w:fldChar w:fldCharType="end"/>
            </w:r>
          </w:hyperlink>
        </w:p>
        <w:p w14:paraId="13E5D3C1" w14:textId="6F8B15F4" w:rsidR="00D32A49" w:rsidRDefault="00CC5421">
          <w:pPr>
            <w:pStyle w:val="TM1"/>
            <w:tabs>
              <w:tab w:val="left" w:pos="400"/>
              <w:tab w:val="right" w:leader="dot" w:pos="9628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sz w:val="22"/>
              <w:szCs w:val="22"/>
            </w:rPr>
          </w:pPr>
          <w:hyperlink w:anchor="_Toc70597169" w:history="1">
            <w:r w:rsidR="00D32A49" w:rsidRPr="00F14C44">
              <w:rPr>
                <w:rStyle w:val="Lienhypertexte"/>
                <w:noProof/>
              </w:rPr>
              <w:t>5</w:t>
            </w:r>
            <w:r w:rsidR="00D32A49">
              <w:rPr>
                <w:rFonts w:eastAsiaTheme="minorEastAsia" w:cstheme="minorBidi"/>
                <w:b w:val="0"/>
                <w:bCs w:val="0"/>
                <w:i w:val="0"/>
                <w:iCs w:val="0"/>
                <w:noProof/>
                <w:sz w:val="22"/>
                <w:szCs w:val="22"/>
              </w:rPr>
              <w:tab/>
            </w:r>
            <w:r w:rsidR="00D32A49" w:rsidRPr="00F14C44">
              <w:rPr>
                <w:rStyle w:val="Lienhypertexte"/>
                <w:noProof/>
              </w:rPr>
              <w:t>Matériel</w:t>
            </w:r>
            <w:r w:rsidR="00D32A49">
              <w:rPr>
                <w:noProof/>
                <w:webHidden/>
              </w:rPr>
              <w:tab/>
            </w:r>
            <w:r w:rsidR="00D32A49">
              <w:rPr>
                <w:noProof/>
                <w:webHidden/>
              </w:rPr>
              <w:fldChar w:fldCharType="begin"/>
            </w:r>
            <w:r w:rsidR="00D32A49">
              <w:rPr>
                <w:noProof/>
                <w:webHidden/>
              </w:rPr>
              <w:instrText xml:space="preserve"> PAGEREF _Toc70597169 \h </w:instrText>
            </w:r>
            <w:r w:rsidR="00D32A49">
              <w:rPr>
                <w:noProof/>
                <w:webHidden/>
              </w:rPr>
            </w:r>
            <w:r w:rsidR="00D32A49">
              <w:rPr>
                <w:noProof/>
                <w:webHidden/>
              </w:rPr>
              <w:fldChar w:fldCharType="separate"/>
            </w:r>
            <w:r w:rsidR="00D32A49">
              <w:rPr>
                <w:noProof/>
                <w:webHidden/>
              </w:rPr>
              <w:t>6</w:t>
            </w:r>
            <w:r w:rsidR="00D32A49">
              <w:rPr>
                <w:noProof/>
                <w:webHidden/>
              </w:rPr>
              <w:fldChar w:fldCharType="end"/>
            </w:r>
          </w:hyperlink>
        </w:p>
        <w:p w14:paraId="72F960BC" w14:textId="398DBE6D" w:rsidR="00D32A49" w:rsidRDefault="00CC5421">
          <w:pPr>
            <w:pStyle w:val="TM2"/>
            <w:tabs>
              <w:tab w:val="left" w:pos="800"/>
              <w:tab w:val="right" w:leader="dot" w:pos="9628"/>
            </w:tabs>
            <w:rPr>
              <w:rFonts w:eastAsiaTheme="minorEastAsia" w:cstheme="minorBidi"/>
              <w:b w:val="0"/>
              <w:bCs w:val="0"/>
              <w:noProof/>
            </w:rPr>
          </w:pPr>
          <w:hyperlink w:anchor="_Toc70597170" w:history="1">
            <w:r w:rsidR="00D32A49" w:rsidRPr="00F14C44">
              <w:rPr>
                <w:rStyle w:val="Lienhypertexte"/>
                <w:noProof/>
              </w:rPr>
              <w:t>5.1</w:t>
            </w:r>
            <w:r w:rsidR="00D32A49">
              <w:rPr>
                <w:rFonts w:eastAsiaTheme="minorEastAsia" w:cstheme="minorBidi"/>
                <w:b w:val="0"/>
                <w:bCs w:val="0"/>
                <w:noProof/>
              </w:rPr>
              <w:tab/>
            </w:r>
            <w:r w:rsidR="00D32A49" w:rsidRPr="00F14C44">
              <w:rPr>
                <w:rStyle w:val="Lienhypertexte"/>
                <w:noProof/>
              </w:rPr>
              <w:t>Liste du matériel et logiciels nécessaires</w:t>
            </w:r>
            <w:r w:rsidR="00D32A49">
              <w:rPr>
                <w:noProof/>
                <w:webHidden/>
              </w:rPr>
              <w:tab/>
            </w:r>
            <w:r w:rsidR="00D32A49">
              <w:rPr>
                <w:noProof/>
                <w:webHidden/>
              </w:rPr>
              <w:fldChar w:fldCharType="begin"/>
            </w:r>
            <w:r w:rsidR="00D32A49">
              <w:rPr>
                <w:noProof/>
                <w:webHidden/>
              </w:rPr>
              <w:instrText xml:space="preserve"> PAGEREF _Toc70597170 \h </w:instrText>
            </w:r>
            <w:r w:rsidR="00D32A49">
              <w:rPr>
                <w:noProof/>
                <w:webHidden/>
              </w:rPr>
            </w:r>
            <w:r w:rsidR="00D32A49">
              <w:rPr>
                <w:noProof/>
                <w:webHidden/>
              </w:rPr>
              <w:fldChar w:fldCharType="separate"/>
            </w:r>
            <w:r w:rsidR="00D32A49">
              <w:rPr>
                <w:noProof/>
                <w:webHidden/>
              </w:rPr>
              <w:t>6</w:t>
            </w:r>
            <w:r w:rsidR="00D32A49">
              <w:rPr>
                <w:noProof/>
                <w:webHidden/>
              </w:rPr>
              <w:fldChar w:fldCharType="end"/>
            </w:r>
          </w:hyperlink>
        </w:p>
        <w:p w14:paraId="64011364" w14:textId="6B136FD0" w:rsidR="00D32A49" w:rsidRDefault="00CC5421">
          <w:pPr>
            <w:pStyle w:val="TM2"/>
            <w:tabs>
              <w:tab w:val="left" w:pos="800"/>
              <w:tab w:val="right" w:leader="dot" w:pos="9628"/>
            </w:tabs>
            <w:rPr>
              <w:rFonts w:eastAsiaTheme="minorEastAsia" w:cstheme="minorBidi"/>
              <w:b w:val="0"/>
              <w:bCs w:val="0"/>
              <w:noProof/>
            </w:rPr>
          </w:pPr>
          <w:hyperlink w:anchor="_Toc70597171" w:history="1">
            <w:r w:rsidR="00D32A49" w:rsidRPr="00F14C44">
              <w:rPr>
                <w:rStyle w:val="Lienhypertexte"/>
                <w:noProof/>
              </w:rPr>
              <w:t>5.2</w:t>
            </w:r>
            <w:r w:rsidR="00D32A49">
              <w:rPr>
                <w:rFonts w:eastAsiaTheme="minorEastAsia" w:cstheme="minorBidi"/>
                <w:b w:val="0"/>
                <w:bCs w:val="0"/>
                <w:noProof/>
              </w:rPr>
              <w:tab/>
            </w:r>
            <w:r w:rsidR="00D32A49" w:rsidRPr="00F14C44">
              <w:rPr>
                <w:rStyle w:val="Lienhypertexte"/>
                <w:noProof/>
              </w:rPr>
              <w:t>Caractéristiques techniques utiles au projet</w:t>
            </w:r>
            <w:r w:rsidR="00D32A49">
              <w:rPr>
                <w:noProof/>
                <w:webHidden/>
              </w:rPr>
              <w:tab/>
            </w:r>
            <w:r w:rsidR="00D32A49">
              <w:rPr>
                <w:noProof/>
                <w:webHidden/>
              </w:rPr>
              <w:fldChar w:fldCharType="begin"/>
            </w:r>
            <w:r w:rsidR="00D32A49">
              <w:rPr>
                <w:noProof/>
                <w:webHidden/>
              </w:rPr>
              <w:instrText xml:space="preserve"> PAGEREF _Toc70597171 \h </w:instrText>
            </w:r>
            <w:r w:rsidR="00D32A49">
              <w:rPr>
                <w:noProof/>
                <w:webHidden/>
              </w:rPr>
            </w:r>
            <w:r w:rsidR="00D32A49">
              <w:rPr>
                <w:noProof/>
                <w:webHidden/>
              </w:rPr>
              <w:fldChar w:fldCharType="separate"/>
            </w:r>
            <w:r w:rsidR="00D32A49">
              <w:rPr>
                <w:noProof/>
                <w:webHidden/>
              </w:rPr>
              <w:t>6</w:t>
            </w:r>
            <w:r w:rsidR="00D32A49">
              <w:rPr>
                <w:noProof/>
                <w:webHidden/>
              </w:rPr>
              <w:fldChar w:fldCharType="end"/>
            </w:r>
          </w:hyperlink>
        </w:p>
        <w:p w14:paraId="1851D05A" w14:textId="1206E7BB" w:rsidR="00D32A49" w:rsidRDefault="00CC5421">
          <w:pPr>
            <w:pStyle w:val="TM1"/>
            <w:tabs>
              <w:tab w:val="left" w:pos="400"/>
              <w:tab w:val="right" w:leader="dot" w:pos="9628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sz w:val="22"/>
              <w:szCs w:val="22"/>
            </w:rPr>
          </w:pPr>
          <w:hyperlink w:anchor="_Toc70597172" w:history="1">
            <w:r w:rsidR="00D32A49" w:rsidRPr="00F14C44">
              <w:rPr>
                <w:rStyle w:val="Lienhypertexte"/>
                <w:noProof/>
              </w:rPr>
              <w:t>6</w:t>
            </w:r>
            <w:r w:rsidR="00D32A49">
              <w:rPr>
                <w:rFonts w:eastAsiaTheme="minorEastAsia" w:cstheme="minorBidi"/>
                <w:b w:val="0"/>
                <w:bCs w:val="0"/>
                <w:i w:val="0"/>
                <w:iCs w:val="0"/>
                <w:noProof/>
                <w:sz w:val="22"/>
                <w:szCs w:val="22"/>
              </w:rPr>
              <w:tab/>
            </w:r>
            <w:r w:rsidR="00D32A49" w:rsidRPr="00F14C44">
              <w:rPr>
                <w:rStyle w:val="Lienhypertexte"/>
                <w:noProof/>
              </w:rPr>
              <w:t>Points critiques</w:t>
            </w:r>
            <w:r w:rsidR="00D32A49">
              <w:rPr>
                <w:noProof/>
                <w:webHidden/>
              </w:rPr>
              <w:tab/>
            </w:r>
            <w:r w:rsidR="00D32A49">
              <w:rPr>
                <w:noProof/>
                <w:webHidden/>
              </w:rPr>
              <w:fldChar w:fldCharType="begin"/>
            </w:r>
            <w:r w:rsidR="00D32A49">
              <w:rPr>
                <w:noProof/>
                <w:webHidden/>
              </w:rPr>
              <w:instrText xml:space="preserve"> PAGEREF _Toc70597172 \h </w:instrText>
            </w:r>
            <w:r w:rsidR="00D32A49">
              <w:rPr>
                <w:noProof/>
                <w:webHidden/>
              </w:rPr>
            </w:r>
            <w:r w:rsidR="00D32A49">
              <w:rPr>
                <w:noProof/>
                <w:webHidden/>
              </w:rPr>
              <w:fldChar w:fldCharType="separate"/>
            </w:r>
            <w:r w:rsidR="00D32A49">
              <w:rPr>
                <w:noProof/>
                <w:webHidden/>
              </w:rPr>
              <w:t>6</w:t>
            </w:r>
            <w:r w:rsidR="00D32A49">
              <w:rPr>
                <w:noProof/>
                <w:webHidden/>
              </w:rPr>
              <w:fldChar w:fldCharType="end"/>
            </w:r>
          </w:hyperlink>
        </w:p>
        <w:p w14:paraId="15B2CB30" w14:textId="5D6EA403" w:rsidR="00D32A49" w:rsidRDefault="00CC5421">
          <w:pPr>
            <w:pStyle w:val="TM1"/>
            <w:tabs>
              <w:tab w:val="left" w:pos="400"/>
              <w:tab w:val="right" w:leader="dot" w:pos="9628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sz w:val="22"/>
              <w:szCs w:val="22"/>
            </w:rPr>
          </w:pPr>
          <w:hyperlink w:anchor="_Toc70597173" w:history="1">
            <w:r w:rsidR="00D32A49" w:rsidRPr="00F14C44">
              <w:rPr>
                <w:rStyle w:val="Lienhypertexte"/>
                <w:noProof/>
              </w:rPr>
              <w:t>7</w:t>
            </w:r>
            <w:r w:rsidR="00D32A49">
              <w:rPr>
                <w:rFonts w:eastAsiaTheme="minorEastAsia" w:cstheme="minorBidi"/>
                <w:b w:val="0"/>
                <w:bCs w:val="0"/>
                <w:i w:val="0"/>
                <w:iCs w:val="0"/>
                <w:noProof/>
                <w:sz w:val="22"/>
                <w:szCs w:val="22"/>
              </w:rPr>
              <w:tab/>
            </w:r>
            <w:r w:rsidR="00D32A49" w:rsidRPr="00F14C44">
              <w:rPr>
                <w:rStyle w:val="Lienhypertexte"/>
                <w:noProof/>
              </w:rPr>
              <w:t>Planification</w:t>
            </w:r>
            <w:r w:rsidR="00D32A49">
              <w:rPr>
                <w:noProof/>
                <w:webHidden/>
              </w:rPr>
              <w:tab/>
            </w:r>
            <w:r w:rsidR="00D32A49">
              <w:rPr>
                <w:noProof/>
                <w:webHidden/>
              </w:rPr>
              <w:fldChar w:fldCharType="begin"/>
            </w:r>
            <w:r w:rsidR="00D32A49">
              <w:rPr>
                <w:noProof/>
                <w:webHidden/>
              </w:rPr>
              <w:instrText xml:space="preserve"> PAGEREF _Toc70597173 \h </w:instrText>
            </w:r>
            <w:r w:rsidR="00D32A49">
              <w:rPr>
                <w:noProof/>
                <w:webHidden/>
              </w:rPr>
            </w:r>
            <w:r w:rsidR="00D32A49">
              <w:rPr>
                <w:noProof/>
                <w:webHidden/>
              </w:rPr>
              <w:fldChar w:fldCharType="separate"/>
            </w:r>
            <w:r w:rsidR="00D32A49">
              <w:rPr>
                <w:noProof/>
                <w:webHidden/>
              </w:rPr>
              <w:t>6</w:t>
            </w:r>
            <w:r w:rsidR="00D32A49">
              <w:rPr>
                <w:noProof/>
                <w:webHidden/>
              </w:rPr>
              <w:fldChar w:fldCharType="end"/>
            </w:r>
          </w:hyperlink>
        </w:p>
        <w:p w14:paraId="0729B6A6" w14:textId="170100ED" w:rsidR="00D32A49" w:rsidRDefault="00CC5421">
          <w:pPr>
            <w:pStyle w:val="TM1"/>
            <w:tabs>
              <w:tab w:val="left" w:pos="400"/>
              <w:tab w:val="right" w:leader="dot" w:pos="9628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sz w:val="22"/>
              <w:szCs w:val="22"/>
            </w:rPr>
          </w:pPr>
          <w:hyperlink w:anchor="_Toc70597174" w:history="1">
            <w:r w:rsidR="00D32A49" w:rsidRPr="00F14C44">
              <w:rPr>
                <w:rStyle w:val="Lienhypertexte"/>
                <w:noProof/>
              </w:rPr>
              <w:t>8</w:t>
            </w:r>
            <w:r w:rsidR="00D32A49">
              <w:rPr>
                <w:rFonts w:eastAsiaTheme="minorEastAsia" w:cstheme="minorBidi"/>
                <w:b w:val="0"/>
                <w:bCs w:val="0"/>
                <w:i w:val="0"/>
                <w:iCs w:val="0"/>
                <w:noProof/>
                <w:sz w:val="22"/>
                <w:szCs w:val="22"/>
              </w:rPr>
              <w:tab/>
            </w:r>
            <w:r w:rsidR="00D32A49" w:rsidRPr="00F14C44">
              <w:rPr>
                <w:rStyle w:val="Lienhypertexte"/>
                <w:noProof/>
              </w:rPr>
              <w:t>Sources</w:t>
            </w:r>
            <w:r w:rsidR="00D32A49">
              <w:rPr>
                <w:noProof/>
                <w:webHidden/>
              </w:rPr>
              <w:tab/>
            </w:r>
            <w:r w:rsidR="00D32A49">
              <w:rPr>
                <w:noProof/>
                <w:webHidden/>
              </w:rPr>
              <w:fldChar w:fldCharType="begin"/>
            </w:r>
            <w:r w:rsidR="00D32A49">
              <w:rPr>
                <w:noProof/>
                <w:webHidden/>
              </w:rPr>
              <w:instrText xml:space="preserve"> PAGEREF _Toc70597174 \h </w:instrText>
            </w:r>
            <w:r w:rsidR="00D32A49">
              <w:rPr>
                <w:noProof/>
                <w:webHidden/>
              </w:rPr>
            </w:r>
            <w:r w:rsidR="00D32A49">
              <w:rPr>
                <w:noProof/>
                <w:webHidden/>
              </w:rPr>
              <w:fldChar w:fldCharType="separate"/>
            </w:r>
            <w:r w:rsidR="00D32A49">
              <w:rPr>
                <w:noProof/>
                <w:webHidden/>
              </w:rPr>
              <w:t>6</w:t>
            </w:r>
            <w:r w:rsidR="00D32A49">
              <w:rPr>
                <w:noProof/>
                <w:webHidden/>
              </w:rPr>
              <w:fldChar w:fldCharType="end"/>
            </w:r>
          </w:hyperlink>
        </w:p>
        <w:p w14:paraId="44A42B61" w14:textId="6650B959" w:rsidR="00D132C7" w:rsidRDefault="00F94140" w:rsidP="00D132C7">
          <w:r>
            <w:rPr>
              <w:b/>
              <w:bCs/>
              <w:lang w:val="fr-FR"/>
            </w:rPr>
            <w:fldChar w:fldCharType="end"/>
          </w:r>
        </w:p>
      </w:sdtContent>
    </w:sdt>
    <w:p w14:paraId="692111F6" w14:textId="77777777" w:rsidR="003922FE" w:rsidRDefault="003922FE">
      <w:pPr>
        <w:rPr>
          <w:b/>
          <w:color w:val="FFFFFF"/>
          <w:sz w:val="26"/>
          <w:szCs w:val="20"/>
          <w:lang w:eastAsia="fr-FR"/>
        </w:rPr>
      </w:pPr>
      <w:bookmarkStart w:id="5" w:name="_Toc507661276"/>
      <w:bookmarkStart w:id="6" w:name="_Toc332873979"/>
      <w:r>
        <w:br w:type="page"/>
      </w:r>
    </w:p>
    <w:p w14:paraId="34BAEF85" w14:textId="5D43ED9B" w:rsidR="005B32C8" w:rsidRDefault="009A575C" w:rsidP="001E4A4C">
      <w:pPr>
        <w:pStyle w:val="Titre1"/>
      </w:pPr>
      <w:bookmarkStart w:id="7" w:name="_Toc5006893"/>
      <w:bookmarkStart w:id="8" w:name="_Toc5008890"/>
      <w:bookmarkStart w:id="9" w:name="_Toc70597155"/>
      <w:bookmarkEnd w:id="5"/>
      <w:r>
        <w:t>Présentation du projet</w:t>
      </w:r>
      <w:bookmarkEnd w:id="7"/>
      <w:bookmarkEnd w:id="8"/>
      <w:bookmarkEnd w:id="9"/>
    </w:p>
    <w:p w14:paraId="0283A367" w14:textId="77777777" w:rsidR="001E4A4C" w:rsidRDefault="001E4A4C" w:rsidP="00215DBF"/>
    <w:p w14:paraId="3323405B" w14:textId="673F08DD" w:rsidR="00AF516B" w:rsidRDefault="00AF516B" w:rsidP="00AF516B">
      <w:pPr>
        <w:pStyle w:val="Titre2"/>
      </w:pPr>
      <w:bookmarkStart w:id="10" w:name="_Toc70597156"/>
      <w:r>
        <w:t>Introduction</w:t>
      </w:r>
      <w:bookmarkEnd w:id="10"/>
    </w:p>
    <w:bookmarkEnd w:id="6"/>
    <w:p w14:paraId="1D8C4F74" w14:textId="77777777" w:rsidR="00F64D13" w:rsidRDefault="00F64D13" w:rsidP="00DE05C3">
      <w:pPr>
        <w:rPr>
          <w:lang w:eastAsia="fr-FR"/>
        </w:rPr>
      </w:pPr>
    </w:p>
    <w:p w14:paraId="129A0FB6" w14:textId="2AD0E2C5" w:rsidR="00C41B87" w:rsidRDefault="00C41B87" w:rsidP="00DE05C3">
      <w:pPr>
        <w:rPr>
          <w:lang w:eastAsia="fr-FR"/>
        </w:rPr>
      </w:pPr>
      <w:r>
        <w:rPr>
          <w:lang w:eastAsia="fr-FR"/>
        </w:rPr>
        <w:t xml:space="preserve">Robocalypse est un jeu </w:t>
      </w:r>
      <w:r w:rsidR="00F64D13">
        <w:rPr>
          <w:lang w:eastAsia="fr-FR"/>
        </w:rPr>
        <w:t>dans lequel deux joueurs coopèrent dans un univers futuriste où les robots ont pris le contrôle du monde, pour combattre le vil Mr.Robot. Un joueur combattra ce machiavélique robot à l’aide de différentes armes et boost que son coéquipier lui fournira.</w:t>
      </w:r>
    </w:p>
    <w:p w14:paraId="2A9859F0" w14:textId="77777777" w:rsidR="00F64D13" w:rsidRPr="00DE05C3" w:rsidRDefault="00F64D13" w:rsidP="00DE05C3">
      <w:pPr>
        <w:rPr>
          <w:lang w:eastAsia="fr-FR"/>
        </w:rPr>
      </w:pPr>
    </w:p>
    <w:p w14:paraId="1C1E2861" w14:textId="7B7EFBA9" w:rsidR="00DE05C3" w:rsidRDefault="00DE05C3" w:rsidP="00DE05C3">
      <w:pPr>
        <w:pStyle w:val="Titre2"/>
      </w:pPr>
      <w:bookmarkStart w:id="11" w:name="_Toc4407645"/>
      <w:bookmarkStart w:id="12" w:name="_Toc5006895"/>
      <w:bookmarkStart w:id="13" w:name="_Toc5008892"/>
      <w:bookmarkStart w:id="14" w:name="_Toc70597157"/>
      <w:r w:rsidRPr="00CC645E">
        <w:t>Objectif</w:t>
      </w:r>
      <w:bookmarkEnd w:id="11"/>
      <w:bookmarkEnd w:id="12"/>
      <w:bookmarkEnd w:id="13"/>
      <w:bookmarkEnd w:id="14"/>
    </w:p>
    <w:p w14:paraId="4154ECB6" w14:textId="77777777" w:rsidR="00615741" w:rsidRDefault="00615741" w:rsidP="00DE05C3">
      <w:pPr>
        <w:rPr>
          <w:lang w:eastAsia="fr-FR"/>
        </w:rPr>
      </w:pPr>
    </w:p>
    <w:p w14:paraId="0015B99E" w14:textId="06D2018D" w:rsidR="00DE05C3" w:rsidRDefault="00F64D13" w:rsidP="00DE05C3">
      <w:pPr>
        <w:rPr>
          <w:lang w:eastAsia="fr-FR"/>
        </w:rPr>
      </w:pPr>
      <w:r>
        <w:rPr>
          <w:lang w:eastAsia="fr-FR"/>
        </w:rPr>
        <w:t>Nous avons pour but</w:t>
      </w:r>
      <w:r w:rsidR="00615741">
        <w:rPr>
          <w:lang w:eastAsia="fr-FR"/>
        </w:rPr>
        <w:t xml:space="preserve"> de créer un jeu de coopération. Les joueurs devront s’unir afin de terrasser Mr.Robot. Ils évolueront dans </w:t>
      </w:r>
      <w:r w:rsidR="00E64225">
        <w:rPr>
          <w:lang w:eastAsia="fr-FR"/>
        </w:rPr>
        <w:t>l’espace.</w:t>
      </w:r>
    </w:p>
    <w:p w14:paraId="357C8268" w14:textId="77777777" w:rsidR="00A14A96" w:rsidRDefault="00A14A96" w:rsidP="00DE05C3">
      <w:pPr>
        <w:rPr>
          <w:lang w:eastAsia="fr-FR"/>
        </w:rPr>
      </w:pPr>
    </w:p>
    <w:p w14:paraId="39657C5F" w14:textId="14AAF7FE" w:rsidR="00DE05C3" w:rsidRPr="00DE05C3" w:rsidRDefault="00DE05C3" w:rsidP="00DE05C3">
      <w:pPr>
        <w:pStyle w:val="Titre2"/>
      </w:pPr>
      <w:bookmarkStart w:id="15" w:name="_Toc4407644"/>
      <w:bookmarkStart w:id="16" w:name="_Toc5006894"/>
      <w:bookmarkStart w:id="17" w:name="_Toc5008891"/>
      <w:bookmarkStart w:id="18" w:name="_Toc70597158"/>
      <w:r>
        <w:t>Interaction de l’utilisateur</w:t>
      </w:r>
      <w:bookmarkEnd w:id="15"/>
      <w:bookmarkEnd w:id="16"/>
      <w:bookmarkEnd w:id="17"/>
      <w:bookmarkEnd w:id="18"/>
    </w:p>
    <w:p w14:paraId="215CD7DF" w14:textId="77777777" w:rsidR="00C95CDD" w:rsidRPr="00C95CDD" w:rsidRDefault="00C95CDD" w:rsidP="00C95CDD">
      <w:pPr>
        <w:rPr>
          <w:lang w:eastAsia="fr-FR"/>
        </w:rPr>
      </w:pPr>
    </w:p>
    <w:p w14:paraId="24AFB2E2" w14:textId="2BF8537C" w:rsidR="00490D39" w:rsidRDefault="00A14A96" w:rsidP="00CC645E">
      <w:pPr>
        <w:rPr>
          <w:lang w:eastAsia="fr-FR"/>
        </w:rPr>
      </w:pPr>
      <w:r>
        <w:rPr>
          <w:lang w:eastAsia="fr-FR"/>
        </w:rPr>
        <w:t>Un joueur utilisera la Wii Board afin de se déplacer sur la carte et esquiver les attaques de Mr.Robot. Un autre joueur devra fournir l’équipement nécessaire à son équipier</w:t>
      </w:r>
      <w:r w:rsidR="00EB3461">
        <w:rPr>
          <w:lang w:eastAsia="fr-FR"/>
        </w:rPr>
        <w:t xml:space="preserve"> afin de vaincre le boss. Ce joueur devra scanner</w:t>
      </w:r>
      <w:r w:rsidR="00130258">
        <w:rPr>
          <w:lang w:eastAsia="fr-FR"/>
        </w:rPr>
        <w:t>, grâce à l’HoloLens,</w:t>
      </w:r>
      <w:r w:rsidR="00EB3461">
        <w:rPr>
          <w:lang w:eastAsia="fr-FR"/>
        </w:rPr>
        <w:t xml:space="preserve"> des objets sur une table positionnée à côté de la télévision afin d’envoyer une arme ou un boost à son équipier.</w:t>
      </w:r>
    </w:p>
    <w:p w14:paraId="70A78912" w14:textId="77777777" w:rsidR="00130258" w:rsidRDefault="00130258" w:rsidP="00CC645E">
      <w:pPr>
        <w:rPr>
          <w:lang w:eastAsia="fr-FR"/>
        </w:rPr>
      </w:pPr>
    </w:p>
    <w:p w14:paraId="03EDA085" w14:textId="66B1EFDC" w:rsidR="00490D39" w:rsidRDefault="00490D39" w:rsidP="00C95CDD">
      <w:pPr>
        <w:pStyle w:val="Titre2"/>
        <w:rPr>
          <w:rFonts w:eastAsia="Calibri"/>
        </w:rPr>
      </w:pPr>
      <w:bookmarkStart w:id="19" w:name="_Toc4407646"/>
      <w:bookmarkStart w:id="20" w:name="_Toc5006896"/>
      <w:bookmarkStart w:id="21" w:name="_Toc5008893"/>
      <w:bookmarkStart w:id="22" w:name="_Toc70597159"/>
      <w:r>
        <w:rPr>
          <w:rFonts w:eastAsia="Calibri"/>
        </w:rPr>
        <w:t>Que fait-il, que peut-il faire ?</w:t>
      </w:r>
      <w:bookmarkEnd w:id="19"/>
      <w:bookmarkEnd w:id="20"/>
      <w:bookmarkEnd w:id="21"/>
      <w:bookmarkEnd w:id="22"/>
    </w:p>
    <w:p w14:paraId="19C195C6" w14:textId="77777777" w:rsidR="00FD70B3" w:rsidRPr="00FD70B3" w:rsidRDefault="00FD70B3" w:rsidP="00FD70B3">
      <w:pPr>
        <w:rPr>
          <w:rFonts w:eastAsia="Calibri"/>
          <w:lang w:eastAsia="fr-FR"/>
        </w:rPr>
      </w:pPr>
    </w:p>
    <w:p w14:paraId="67EE222C" w14:textId="0911CFE7" w:rsidR="00FD70B3" w:rsidRPr="00FD70B3" w:rsidRDefault="00130258" w:rsidP="00FD70B3">
      <w:pPr>
        <w:rPr>
          <w:rFonts w:ascii="Times New Roman" w:hAnsi="Times New Roman"/>
          <w:sz w:val="24"/>
          <w:szCs w:val="24"/>
          <w:lang w:eastAsia="fr-FR"/>
        </w:rPr>
      </w:pPr>
      <w:r>
        <w:rPr>
          <w:rFonts w:cs="Arial"/>
          <w:szCs w:val="20"/>
          <w:lang w:eastAsia="fr-FR"/>
        </w:rPr>
        <w:t>Le joueur doté de la Wii Board</w:t>
      </w:r>
      <w:r w:rsidR="0063495A">
        <w:rPr>
          <w:rFonts w:cs="Arial"/>
          <w:szCs w:val="20"/>
          <w:lang w:eastAsia="fr-FR"/>
        </w:rPr>
        <w:t xml:space="preserve"> pourra se déplacer sur l’écran en utilisant son corps.</w:t>
      </w:r>
      <w:r w:rsidR="00FC669A">
        <w:rPr>
          <w:rFonts w:cs="Arial"/>
          <w:szCs w:val="20"/>
          <w:lang w:eastAsia="fr-FR"/>
        </w:rPr>
        <w:t xml:space="preserve"> Le joueur équipé de l’HoloLens pourra scanner des objets sur la table et les sélectionner, certains donneront de l’équipement à son coéquipier.</w:t>
      </w:r>
    </w:p>
    <w:p w14:paraId="4C6BAA5C" w14:textId="77D0034B" w:rsidR="00C662CD" w:rsidRDefault="00C662CD" w:rsidP="00CC645E">
      <w:pPr>
        <w:rPr>
          <w:lang w:eastAsia="fr-FR"/>
        </w:rPr>
      </w:pPr>
    </w:p>
    <w:p w14:paraId="021B4EC2" w14:textId="1F715811" w:rsidR="00C662CD" w:rsidRDefault="00542CE7" w:rsidP="00C95CDD">
      <w:pPr>
        <w:pStyle w:val="Titre2"/>
      </w:pPr>
      <w:bookmarkStart w:id="23" w:name="_Toc4407647"/>
      <w:bookmarkStart w:id="24" w:name="_Toc5006897"/>
      <w:bookmarkStart w:id="25" w:name="_Toc5008894"/>
      <w:bookmarkStart w:id="26" w:name="_Toc70597160"/>
      <w:r>
        <w:t>Comment répond le programme</w:t>
      </w:r>
      <w:bookmarkEnd w:id="23"/>
      <w:bookmarkEnd w:id="24"/>
      <w:bookmarkEnd w:id="25"/>
      <w:bookmarkEnd w:id="26"/>
    </w:p>
    <w:p w14:paraId="2161CCB4" w14:textId="7E1D8CD8" w:rsidR="008C4AFE" w:rsidRDefault="008C4AFE" w:rsidP="00CC645E">
      <w:pPr>
        <w:rPr>
          <w:lang w:eastAsia="fr-FR"/>
        </w:rPr>
      </w:pPr>
    </w:p>
    <w:p w14:paraId="114368FD" w14:textId="1A817861" w:rsidR="00FC669A" w:rsidRDefault="00FC669A" w:rsidP="00CC645E">
      <w:pPr>
        <w:rPr>
          <w:lang w:eastAsia="fr-FR"/>
        </w:rPr>
      </w:pPr>
      <w:r>
        <w:rPr>
          <w:lang w:eastAsia="fr-FR"/>
        </w:rPr>
        <w:t>Le programme gère les déplacements du joueur sur la TV, les collisions avec le boss, le score du duo, le changement d’équipement via le scan d’objet.</w:t>
      </w:r>
    </w:p>
    <w:p w14:paraId="17D26554" w14:textId="7D85F8D1" w:rsidR="00C662CD" w:rsidRPr="00CC645E" w:rsidRDefault="00C94679" w:rsidP="00CC645E">
      <w:pPr>
        <w:rPr>
          <w:lang w:eastAsia="fr-FR"/>
        </w:rPr>
      </w:pPr>
      <w:r>
        <w:rPr>
          <w:lang w:eastAsia="fr-FR"/>
        </w:rPr>
        <w:br w:type="page"/>
      </w:r>
    </w:p>
    <w:p w14:paraId="4871B2C0" w14:textId="364C2AC7" w:rsidR="00CC645E" w:rsidRDefault="001622CE" w:rsidP="00CF2FAC">
      <w:pPr>
        <w:pStyle w:val="Titre1"/>
      </w:pPr>
      <w:bookmarkStart w:id="27" w:name="_Toc4407648"/>
      <w:bookmarkStart w:id="28" w:name="_Toc5006898"/>
      <w:bookmarkStart w:id="29" w:name="_Toc5008895"/>
      <w:bookmarkStart w:id="30" w:name="_Toc70597161"/>
      <w:r>
        <w:t>Plan</w:t>
      </w:r>
      <w:bookmarkEnd w:id="27"/>
      <w:r w:rsidR="006360D9">
        <w:t>s</w:t>
      </w:r>
      <w:bookmarkEnd w:id="28"/>
      <w:bookmarkEnd w:id="29"/>
      <w:bookmarkEnd w:id="30"/>
    </w:p>
    <w:p w14:paraId="6231B683" w14:textId="49633D1E" w:rsidR="007A6557" w:rsidRPr="007A6557" w:rsidRDefault="007A6557" w:rsidP="007A6557">
      <w:pPr>
        <w:rPr>
          <w:lang w:eastAsia="fr-FR"/>
        </w:rPr>
      </w:pPr>
    </w:p>
    <w:p w14:paraId="79A30F87" w14:textId="0C7AAC28" w:rsidR="001622CE" w:rsidRDefault="001622CE" w:rsidP="007A6557">
      <w:pPr>
        <w:pStyle w:val="Titre2"/>
      </w:pPr>
      <w:bookmarkStart w:id="31" w:name="_Toc4407650"/>
      <w:bookmarkStart w:id="32" w:name="_Toc5006900"/>
      <w:bookmarkStart w:id="33" w:name="_Toc5008896"/>
      <w:bookmarkStart w:id="34" w:name="_Toc70597162"/>
      <w:r>
        <w:t>Plan du stand</w:t>
      </w:r>
      <w:bookmarkEnd w:id="31"/>
      <w:bookmarkEnd w:id="32"/>
      <w:bookmarkEnd w:id="33"/>
      <w:bookmarkEnd w:id="34"/>
    </w:p>
    <w:p w14:paraId="3ABC4F8E" w14:textId="7772C208" w:rsidR="00D10ADA" w:rsidRPr="00D10ADA" w:rsidRDefault="00C94679" w:rsidP="003810F3">
      <w:pPr>
        <w:jc w:val="center"/>
        <w:rPr>
          <w:lang w:eastAsia="fr-FR"/>
        </w:rPr>
      </w:pPr>
      <w:r>
        <w:object w:dxaOrig="22351" w:dyaOrig="17010" w14:anchorId="34E94FD6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01.2pt;height:305.35pt" o:ole="">
            <v:imagedata r:id="rId12" o:title=""/>
          </v:shape>
          <o:OLEObject Type="Embed" ProgID="Visio.Drawing.15" ShapeID="_x0000_i1025" DrawAspect="Content" ObjectID="_1681283193" r:id="rId13"/>
        </w:object>
      </w:r>
    </w:p>
    <w:p w14:paraId="7C14A0BE" w14:textId="5F4B9843" w:rsidR="00095F42" w:rsidRDefault="00095F42">
      <w:pPr>
        <w:rPr>
          <w:lang w:eastAsia="fr-FR"/>
        </w:rPr>
      </w:pPr>
    </w:p>
    <w:p w14:paraId="36928781" w14:textId="0FBF6325" w:rsidR="00211434" w:rsidRDefault="001622CE" w:rsidP="00211434">
      <w:pPr>
        <w:pStyle w:val="Titre2"/>
      </w:pPr>
      <w:bookmarkStart w:id="35" w:name="_Toc4407651"/>
      <w:bookmarkStart w:id="36" w:name="_Toc5006901"/>
      <w:bookmarkStart w:id="37" w:name="_Toc5008897"/>
      <w:bookmarkStart w:id="38" w:name="_Toc70597163"/>
      <w:r>
        <w:t>Plan du jeu</w:t>
      </w:r>
      <w:bookmarkEnd w:id="35"/>
      <w:bookmarkEnd w:id="36"/>
      <w:bookmarkEnd w:id="37"/>
      <w:bookmarkEnd w:id="38"/>
      <w:r w:rsidR="006276CE">
        <w:tab/>
      </w:r>
    </w:p>
    <w:p w14:paraId="7B8E4DD5" w14:textId="77777777" w:rsidR="00D32A49" w:rsidRDefault="00D32A49" w:rsidP="00D00E88">
      <w:pPr>
        <w:rPr>
          <w:lang w:eastAsia="fr-FR"/>
        </w:rPr>
      </w:pPr>
    </w:p>
    <w:p w14:paraId="7D86EC38" w14:textId="5BCFB610" w:rsidR="00FD70B3" w:rsidRDefault="00D32A49" w:rsidP="00D00E88">
      <w:pPr>
        <w:rPr>
          <w:lang w:eastAsia="fr-FR"/>
        </w:rPr>
      </w:pPr>
      <w:r>
        <w:rPr>
          <w:lang w:eastAsia="fr-FR"/>
        </w:rPr>
        <w:t>L’astronaute devra</w:t>
      </w:r>
      <w:r w:rsidR="00C84F77">
        <w:rPr>
          <w:lang w:eastAsia="fr-FR"/>
        </w:rPr>
        <w:t xml:space="preserve"> vaincre Mr.Robot à l’aide de différents équipements. Il pourra se mettre parfois en hauteur pour éviter des attaques du boss.</w:t>
      </w:r>
      <w:r w:rsidR="00C94679">
        <w:rPr>
          <w:lang w:eastAsia="fr-FR"/>
        </w:rPr>
        <w:br w:type="page"/>
      </w:r>
    </w:p>
    <w:p w14:paraId="658FD3EF" w14:textId="54D7BA09" w:rsidR="0058585D" w:rsidRDefault="0058585D" w:rsidP="0058585D">
      <w:pPr>
        <w:pStyle w:val="Titre1"/>
      </w:pPr>
      <w:bookmarkStart w:id="39" w:name="_Toc5006902"/>
      <w:bookmarkStart w:id="40" w:name="_Toc5008898"/>
      <w:bookmarkStart w:id="41" w:name="_Toc70597164"/>
      <w:r>
        <w:t>Maquette de l’affiche du stand</w:t>
      </w:r>
      <w:bookmarkEnd w:id="39"/>
      <w:bookmarkEnd w:id="40"/>
      <w:bookmarkEnd w:id="41"/>
    </w:p>
    <w:p w14:paraId="7308BF90" w14:textId="77777777" w:rsidR="00CB0361" w:rsidRPr="00CB0361" w:rsidRDefault="00CB0361" w:rsidP="00CB0361">
      <w:pPr>
        <w:rPr>
          <w:lang w:eastAsia="fr-FR"/>
        </w:rPr>
      </w:pPr>
    </w:p>
    <w:p w14:paraId="60B910B0" w14:textId="3F8A4B24" w:rsidR="00D132C7" w:rsidRDefault="00B9658D" w:rsidP="00D132C7">
      <w:pPr>
        <w:rPr>
          <w:lang w:eastAsia="fr-FR"/>
        </w:rPr>
      </w:pPr>
      <w:r>
        <w:object w:dxaOrig="16476" w:dyaOrig="11553" w14:anchorId="481D260C">
          <v:shape id="_x0000_i1026" type="#_x0000_t75" style="width:481.1pt;height:337.35pt" o:ole="">
            <v:imagedata r:id="rId14" o:title=""/>
          </v:shape>
          <o:OLEObject Type="Embed" ProgID="Visio.Drawing.15" ShapeID="_x0000_i1026" DrawAspect="Content" ObjectID="_1681283194" r:id="rId15"/>
        </w:object>
      </w:r>
    </w:p>
    <w:p w14:paraId="6BCF171C" w14:textId="77777777" w:rsidR="00870C5E" w:rsidRPr="00D132C7" w:rsidRDefault="00870C5E" w:rsidP="00D132C7">
      <w:pPr>
        <w:rPr>
          <w:lang w:eastAsia="fr-FR"/>
        </w:rPr>
      </w:pPr>
    </w:p>
    <w:p w14:paraId="36C2153E" w14:textId="3DE6FF8E" w:rsidR="00BA7892" w:rsidRDefault="00326583" w:rsidP="00BA7892">
      <w:pPr>
        <w:pStyle w:val="Titre1"/>
      </w:pPr>
      <w:bookmarkStart w:id="42" w:name="_Toc4407652"/>
      <w:bookmarkStart w:id="43" w:name="_Toc5006903"/>
      <w:bookmarkStart w:id="44" w:name="_Toc5008899"/>
      <w:bookmarkStart w:id="45" w:name="_Toc70597165"/>
      <w:r>
        <w:t>Collaborateur</w:t>
      </w:r>
      <w:r w:rsidR="00264E38">
        <w:t>s</w:t>
      </w:r>
      <w:bookmarkEnd w:id="42"/>
      <w:bookmarkEnd w:id="43"/>
      <w:bookmarkEnd w:id="44"/>
      <w:bookmarkEnd w:id="45"/>
    </w:p>
    <w:p w14:paraId="7AE4AEBD" w14:textId="655DAFE5" w:rsidR="005459AD" w:rsidRPr="005459AD" w:rsidRDefault="005459AD" w:rsidP="005459AD">
      <w:pPr>
        <w:rPr>
          <w:lang w:eastAsia="fr-FR"/>
        </w:rPr>
      </w:pPr>
    </w:p>
    <w:p w14:paraId="4B3E38CB" w14:textId="4555A4B2" w:rsidR="00F14F5B" w:rsidRDefault="00C7071B" w:rsidP="00C7071B">
      <w:pPr>
        <w:pStyle w:val="Titre2"/>
      </w:pPr>
      <w:bookmarkStart w:id="46" w:name="_Toc4407653"/>
      <w:bookmarkStart w:id="47" w:name="_Toc5006904"/>
      <w:bookmarkStart w:id="48" w:name="_Toc5008900"/>
      <w:bookmarkStart w:id="49" w:name="_Toc70597166"/>
      <w:r>
        <w:t>Nom, prénom</w:t>
      </w:r>
      <w:bookmarkEnd w:id="46"/>
      <w:bookmarkEnd w:id="47"/>
      <w:bookmarkEnd w:id="48"/>
      <w:bookmarkEnd w:id="49"/>
    </w:p>
    <w:p w14:paraId="10C7FDB5" w14:textId="77777777" w:rsidR="007D3592" w:rsidRDefault="007D3592" w:rsidP="00C7071B">
      <w:pPr>
        <w:rPr>
          <w:lang w:eastAsia="fr-FR"/>
        </w:rPr>
      </w:pPr>
    </w:p>
    <w:p w14:paraId="71B71248" w14:textId="0721E0EE" w:rsidR="00C7071B" w:rsidRDefault="00C7071B" w:rsidP="00C7071B">
      <w:pPr>
        <w:rPr>
          <w:lang w:eastAsia="fr-FR"/>
        </w:rPr>
      </w:pPr>
      <w:r>
        <w:rPr>
          <w:lang w:eastAsia="fr-FR"/>
        </w:rPr>
        <w:t xml:space="preserve">Notre équipe </w:t>
      </w:r>
      <w:r w:rsidR="00870C5E">
        <w:rPr>
          <w:lang w:eastAsia="fr-FR"/>
        </w:rPr>
        <w:t>est composé de 3 apprentis informaticien</w:t>
      </w:r>
      <w:r w:rsidR="007D3592">
        <w:rPr>
          <w:lang w:eastAsia="fr-FR"/>
        </w:rPr>
        <w:t>s réalisant leur CFC à l’EMT : Sarah Aubry, Alexis Béchir &amp; Johan Jacquet</w:t>
      </w:r>
    </w:p>
    <w:p w14:paraId="6DBA3268" w14:textId="77777777" w:rsidR="00C7071B" w:rsidRDefault="00C7071B" w:rsidP="00C7071B">
      <w:pPr>
        <w:rPr>
          <w:lang w:eastAsia="fr-FR"/>
        </w:rPr>
      </w:pPr>
    </w:p>
    <w:p w14:paraId="76F81835" w14:textId="658B96EB" w:rsidR="00C7071B" w:rsidRDefault="00C7071B" w:rsidP="00C7071B">
      <w:pPr>
        <w:pStyle w:val="Titre2"/>
        <w:rPr>
          <w:rFonts w:ascii="CIDFont+F2" w:eastAsia="Calibri" w:hAnsi="CIDFont+F2" w:cs="CIDFont+F2"/>
        </w:rPr>
      </w:pPr>
      <w:bookmarkStart w:id="50" w:name="_Toc4407654"/>
      <w:bookmarkStart w:id="51" w:name="_Toc5006905"/>
      <w:bookmarkStart w:id="52" w:name="_Toc5008901"/>
      <w:bookmarkStart w:id="53" w:name="_Toc70597167"/>
      <w:r>
        <w:rPr>
          <w:rFonts w:ascii="CIDFont+F2" w:eastAsia="Calibri" w:hAnsi="CIDFont+F2" w:cs="CIDFont+F2"/>
        </w:rPr>
        <w:t>Planning des disponibilités hebdomadaires par apprenti</w:t>
      </w:r>
      <w:bookmarkEnd w:id="50"/>
      <w:bookmarkEnd w:id="51"/>
      <w:bookmarkEnd w:id="52"/>
      <w:bookmarkEnd w:id="53"/>
    </w:p>
    <w:p w14:paraId="03F870DB" w14:textId="77777777" w:rsidR="008F315C" w:rsidRDefault="008F315C" w:rsidP="008F315C">
      <w:pPr>
        <w:jc w:val="center"/>
        <w:rPr>
          <w:rFonts w:eastAsia="Calibri"/>
          <w:sz w:val="18"/>
          <w:lang w:eastAsia="fr-FR"/>
        </w:rPr>
      </w:pPr>
    </w:p>
    <w:bookmarkStart w:id="54" w:name="_MON_1681210099"/>
    <w:bookmarkEnd w:id="54"/>
    <w:p w14:paraId="3B0333BE" w14:textId="326D9C0C" w:rsidR="008F315C" w:rsidRDefault="00C84F77" w:rsidP="008F315C">
      <w:pPr>
        <w:jc w:val="center"/>
        <w:rPr>
          <w:rFonts w:eastAsia="Calibri"/>
          <w:sz w:val="18"/>
          <w:lang w:eastAsia="fr-FR"/>
        </w:rPr>
      </w:pPr>
      <w:r>
        <w:rPr>
          <w:rFonts w:eastAsia="Calibri"/>
          <w:sz w:val="18"/>
          <w:lang w:eastAsia="fr-FR"/>
        </w:rPr>
        <w:object w:dxaOrig="1520" w:dyaOrig="987" w14:anchorId="02E8B365">
          <v:shape id="_x0000_i1027" type="#_x0000_t75" style="width:78pt;height:48pt" o:ole="">
            <v:imagedata r:id="rId16" o:title=""/>
          </v:shape>
          <o:OLEObject Type="Embed" ProgID="Excel.Sheet.12" ShapeID="_x0000_i1027" DrawAspect="Icon" ObjectID="_1681283195" r:id="rId17"/>
        </w:object>
      </w:r>
    </w:p>
    <w:p w14:paraId="7314002B" w14:textId="77777777" w:rsidR="008F315C" w:rsidRPr="0029217A" w:rsidRDefault="008F315C" w:rsidP="00AF6E42">
      <w:pPr>
        <w:rPr>
          <w:rFonts w:eastAsia="Calibri"/>
          <w:sz w:val="18"/>
          <w:lang w:eastAsia="fr-FR"/>
        </w:rPr>
      </w:pPr>
    </w:p>
    <w:p w14:paraId="37CF87BA" w14:textId="0B8AF70C" w:rsidR="00C7071B" w:rsidRDefault="00465148" w:rsidP="00465148">
      <w:pPr>
        <w:pStyle w:val="Titre2"/>
        <w:rPr>
          <w:rFonts w:ascii="CIDFont+F2" w:eastAsia="Calibri" w:hAnsi="CIDFont+F2" w:cs="CIDFont+F2"/>
        </w:rPr>
      </w:pPr>
      <w:bookmarkStart w:id="55" w:name="_Toc4407655"/>
      <w:bookmarkStart w:id="56" w:name="_Toc5006906"/>
      <w:bookmarkStart w:id="57" w:name="_Toc5008902"/>
      <w:bookmarkStart w:id="58" w:name="_Toc70597168"/>
      <w:r>
        <w:rPr>
          <w:rFonts w:ascii="CIDFont+F2" w:eastAsia="Calibri" w:hAnsi="CIDFont+F2" w:cs="CIDFont+F2"/>
        </w:rPr>
        <w:t>Total d’heures du groupe</w:t>
      </w:r>
      <w:bookmarkEnd w:id="55"/>
      <w:bookmarkEnd w:id="56"/>
      <w:bookmarkEnd w:id="57"/>
      <w:bookmarkEnd w:id="58"/>
    </w:p>
    <w:p w14:paraId="6D343045" w14:textId="77777777" w:rsidR="00465148" w:rsidRPr="00465148" w:rsidRDefault="00465148" w:rsidP="00465148">
      <w:pPr>
        <w:rPr>
          <w:rFonts w:eastAsia="Calibri"/>
          <w:lang w:eastAsia="fr-FR"/>
        </w:rPr>
      </w:pPr>
    </w:p>
    <w:tbl>
      <w:tblPr>
        <w:tblStyle w:val="Grilledutableau"/>
        <w:tblW w:w="0" w:type="auto"/>
        <w:jc w:val="center"/>
        <w:tblLook w:val="04A0" w:firstRow="1" w:lastRow="0" w:firstColumn="1" w:lastColumn="0" w:noHBand="0" w:noVBand="1"/>
      </w:tblPr>
      <w:tblGrid>
        <w:gridCol w:w="3209"/>
        <w:gridCol w:w="3209"/>
      </w:tblGrid>
      <w:tr w:rsidR="00465148" w14:paraId="23FFD522" w14:textId="77777777" w:rsidTr="00F15F42">
        <w:trPr>
          <w:jc w:val="center"/>
        </w:trPr>
        <w:tc>
          <w:tcPr>
            <w:tcW w:w="3209" w:type="dxa"/>
            <w:shd w:val="clear" w:color="auto" w:fill="D9D9D9" w:themeFill="background1" w:themeFillShade="D9"/>
          </w:tcPr>
          <w:p w14:paraId="600BAD28" w14:textId="4DE83E7D" w:rsidR="00465148" w:rsidRDefault="00F15F42" w:rsidP="00465148">
            <w:pPr>
              <w:rPr>
                <w:lang w:eastAsia="fr-FR"/>
              </w:rPr>
            </w:pPr>
            <w:r>
              <w:rPr>
                <w:lang w:eastAsia="fr-FR"/>
              </w:rPr>
              <w:t>Apprenti</w:t>
            </w:r>
          </w:p>
        </w:tc>
        <w:tc>
          <w:tcPr>
            <w:tcW w:w="3209" w:type="dxa"/>
            <w:shd w:val="clear" w:color="auto" w:fill="D9D9D9" w:themeFill="background1" w:themeFillShade="D9"/>
          </w:tcPr>
          <w:p w14:paraId="3AFEC8E6" w14:textId="6108E729" w:rsidR="00465148" w:rsidRDefault="00F15F42" w:rsidP="00465148">
            <w:pPr>
              <w:rPr>
                <w:lang w:eastAsia="fr-FR"/>
              </w:rPr>
            </w:pPr>
            <w:r>
              <w:rPr>
                <w:lang w:eastAsia="fr-FR"/>
              </w:rPr>
              <w:t>Nombre d’heures</w:t>
            </w:r>
          </w:p>
        </w:tc>
      </w:tr>
      <w:tr w:rsidR="00465148" w14:paraId="309E3B06" w14:textId="77777777" w:rsidTr="00F15F42">
        <w:trPr>
          <w:jc w:val="center"/>
        </w:trPr>
        <w:tc>
          <w:tcPr>
            <w:tcW w:w="3209" w:type="dxa"/>
          </w:tcPr>
          <w:p w14:paraId="28A04A20" w14:textId="0B769D66" w:rsidR="00465148" w:rsidRDefault="007D3592" w:rsidP="00465148">
            <w:pPr>
              <w:rPr>
                <w:lang w:eastAsia="fr-FR"/>
              </w:rPr>
            </w:pPr>
            <w:r>
              <w:rPr>
                <w:lang w:eastAsia="fr-FR"/>
              </w:rPr>
              <w:t>Sarah Aubry</w:t>
            </w:r>
          </w:p>
        </w:tc>
        <w:tc>
          <w:tcPr>
            <w:tcW w:w="3209" w:type="dxa"/>
          </w:tcPr>
          <w:p w14:paraId="2848801F" w14:textId="55867B6D" w:rsidR="00465148" w:rsidRDefault="007D3592" w:rsidP="00465148">
            <w:pPr>
              <w:rPr>
                <w:lang w:eastAsia="fr-FR"/>
              </w:rPr>
            </w:pPr>
            <w:r>
              <w:rPr>
                <w:lang w:eastAsia="fr-FR"/>
              </w:rPr>
              <w:t>290</w:t>
            </w:r>
          </w:p>
        </w:tc>
      </w:tr>
      <w:tr w:rsidR="00465148" w14:paraId="54A9CEBC" w14:textId="77777777" w:rsidTr="00F15F42">
        <w:trPr>
          <w:jc w:val="center"/>
        </w:trPr>
        <w:tc>
          <w:tcPr>
            <w:tcW w:w="3209" w:type="dxa"/>
          </w:tcPr>
          <w:p w14:paraId="414B250E" w14:textId="51633C04" w:rsidR="007D3592" w:rsidRDefault="007D3592" w:rsidP="00465148">
            <w:pPr>
              <w:rPr>
                <w:lang w:eastAsia="fr-FR"/>
              </w:rPr>
            </w:pPr>
            <w:r>
              <w:rPr>
                <w:lang w:eastAsia="fr-FR"/>
              </w:rPr>
              <w:t>Alexis Béchir</w:t>
            </w:r>
          </w:p>
        </w:tc>
        <w:tc>
          <w:tcPr>
            <w:tcW w:w="3209" w:type="dxa"/>
          </w:tcPr>
          <w:p w14:paraId="7AD96412" w14:textId="1C539AF8" w:rsidR="00465148" w:rsidRDefault="007D3592" w:rsidP="00465148">
            <w:pPr>
              <w:rPr>
                <w:lang w:eastAsia="fr-FR"/>
              </w:rPr>
            </w:pPr>
            <w:r>
              <w:rPr>
                <w:lang w:eastAsia="fr-FR"/>
              </w:rPr>
              <w:t>290</w:t>
            </w:r>
          </w:p>
        </w:tc>
      </w:tr>
      <w:tr w:rsidR="00465148" w14:paraId="709E23F8" w14:textId="77777777" w:rsidTr="007D3592">
        <w:trPr>
          <w:trHeight w:val="136"/>
          <w:jc w:val="center"/>
        </w:trPr>
        <w:tc>
          <w:tcPr>
            <w:tcW w:w="3209" w:type="dxa"/>
          </w:tcPr>
          <w:p w14:paraId="116CF7A4" w14:textId="15496F08" w:rsidR="00465148" w:rsidRDefault="007D3592" w:rsidP="00465148">
            <w:pPr>
              <w:rPr>
                <w:lang w:eastAsia="fr-FR"/>
              </w:rPr>
            </w:pPr>
            <w:r>
              <w:rPr>
                <w:lang w:eastAsia="fr-FR"/>
              </w:rPr>
              <w:t>Johan Jacquet</w:t>
            </w:r>
          </w:p>
        </w:tc>
        <w:tc>
          <w:tcPr>
            <w:tcW w:w="3209" w:type="dxa"/>
          </w:tcPr>
          <w:p w14:paraId="1C64F864" w14:textId="5B3FE519" w:rsidR="00465148" w:rsidRDefault="007D3592" w:rsidP="009D155D">
            <w:pPr>
              <w:rPr>
                <w:lang w:eastAsia="fr-FR"/>
              </w:rPr>
            </w:pPr>
            <w:r>
              <w:rPr>
                <w:lang w:eastAsia="fr-FR"/>
              </w:rPr>
              <w:t>290</w:t>
            </w:r>
          </w:p>
        </w:tc>
      </w:tr>
    </w:tbl>
    <w:p w14:paraId="50DB371E" w14:textId="77777777" w:rsidR="005E771E" w:rsidRDefault="005E771E" w:rsidP="00465148">
      <w:pPr>
        <w:rPr>
          <w:lang w:eastAsia="fr-FR"/>
        </w:rPr>
      </w:pPr>
    </w:p>
    <w:p w14:paraId="5E919021" w14:textId="11E282CB" w:rsidR="00465148" w:rsidRPr="00465148" w:rsidRDefault="005E771E" w:rsidP="00465148">
      <w:pPr>
        <w:rPr>
          <w:lang w:eastAsia="fr-FR"/>
        </w:rPr>
      </w:pPr>
      <w:r>
        <w:rPr>
          <w:lang w:eastAsia="fr-FR"/>
        </w:rPr>
        <w:t xml:space="preserve">Le nombre total d’heures du groupe s’élève à </w:t>
      </w:r>
      <w:r w:rsidR="007D3592">
        <w:rPr>
          <w:b/>
          <w:lang w:eastAsia="fr-FR"/>
        </w:rPr>
        <w:t>870</w:t>
      </w:r>
      <w:r w:rsidRPr="0035596A">
        <w:rPr>
          <w:b/>
          <w:lang w:eastAsia="fr-FR"/>
        </w:rPr>
        <w:t xml:space="preserve"> heures</w:t>
      </w:r>
      <w:r>
        <w:rPr>
          <w:lang w:eastAsia="fr-FR"/>
        </w:rPr>
        <w:t>.</w:t>
      </w:r>
    </w:p>
    <w:p w14:paraId="682F5EB5" w14:textId="77777777" w:rsidR="00326583" w:rsidRDefault="00326583" w:rsidP="00326583">
      <w:pPr>
        <w:rPr>
          <w:lang w:eastAsia="fr-FR"/>
        </w:rPr>
      </w:pPr>
    </w:p>
    <w:p w14:paraId="2EB0351C" w14:textId="77777777" w:rsidR="009948D8" w:rsidRDefault="009948D8">
      <w:pPr>
        <w:rPr>
          <w:b/>
          <w:color w:val="FFFFFF"/>
          <w:sz w:val="26"/>
          <w:szCs w:val="20"/>
          <w:lang w:eastAsia="fr-FR"/>
        </w:rPr>
      </w:pPr>
      <w:bookmarkStart w:id="59" w:name="_Toc4407656"/>
      <w:bookmarkStart w:id="60" w:name="_Toc5006907"/>
      <w:r>
        <w:br w:type="page"/>
      </w:r>
    </w:p>
    <w:p w14:paraId="4C1DCA2B" w14:textId="02273960" w:rsidR="00326583" w:rsidRDefault="00326583" w:rsidP="00326583">
      <w:pPr>
        <w:pStyle w:val="Titre1"/>
      </w:pPr>
      <w:bookmarkStart w:id="61" w:name="_Toc5008903"/>
      <w:bookmarkStart w:id="62" w:name="_Toc70597169"/>
      <w:r>
        <w:t>Matériel</w:t>
      </w:r>
      <w:bookmarkEnd w:id="59"/>
      <w:bookmarkEnd w:id="60"/>
      <w:bookmarkEnd w:id="61"/>
      <w:bookmarkEnd w:id="62"/>
    </w:p>
    <w:p w14:paraId="2EF840A3" w14:textId="77777777" w:rsidR="00116787" w:rsidRPr="00116787" w:rsidRDefault="00116787" w:rsidP="00116787">
      <w:pPr>
        <w:rPr>
          <w:lang w:eastAsia="fr-FR"/>
        </w:rPr>
      </w:pPr>
    </w:p>
    <w:p w14:paraId="2587EE32" w14:textId="696AAA5B" w:rsidR="006955D0" w:rsidRPr="006955D0" w:rsidRDefault="00116787" w:rsidP="006955D0">
      <w:pPr>
        <w:pStyle w:val="Titre2"/>
      </w:pPr>
      <w:bookmarkStart w:id="63" w:name="_Toc4407657"/>
      <w:bookmarkStart w:id="64" w:name="_Toc5006908"/>
      <w:bookmarkStart w:id="65" w:name="_Toc5008904"/>
      <w:bookmarkStart w:id="66" w:name="_Toc70597170"/>
      <w:r>
        <w:t>Liste du matériel et logiciels nécessaires</w:t>
      </w:r>
      <w:bookmarkEnd w:id="63"/>
      <w:bookmarkEnd w:id="64"/>
      <w:bookmarkEnd w:id="65"/>
      <w:bookmarkEnd w:id="66"/>
    </w:p>
    <w:p w14:paraId="2196639E" w14:textId="77777777" w:rsidR="007D3592" w:rsidRDefault="007D3592" w:rsidP="00116787">
      <w:pPr>
        <w:rPr>
          <w:lang w:eastAsia="fr-FR"/>
        </w:rPr>
      </w:pPr>
    </w:p>
    <w:p w14:paraId="2B8C8732" w14:textId="39C04EA8" w:rsidR="00116787" w:rsidRDefault="006955D0" w:rsidP="00116787">
      <w:pPr>
        <w:rPr>
          <w:lang w:eastAsia="fr-FR"/>
        </w:rPr>
      </w:pPr>
      <w:r>
        <w:rPr>
          <w:lang w:eastAsia="fr-FR"/>
        </w:rPr>
        <w:t>Matériel :</w:t>
      </w:r>
    </w:p>
    <w:p w14:paraId="0C7293FC" w14:textId="2E968CDE" w:rsidR="006955D0" w:rsidRDefault="006955D0" w:rsidP="006955D0">
      <w:pPr>
        <w:pStyle w:val="Paragraphedeliste"/>
        <w:numPr>
          <w:ilvl w:val="0"/>
          <w:numId w:val="37"/>
        </w:numPr>
        <w:rPr>
          <w:lang w:eastAsia="fr-FR"/>
        </w:rPr>
      </w:pPr>
      <w:r>
        <w:rPr>
          <w:lang w:eastAsia="fr-FR"/>
        </w:rPr>
        <w:t>Grande table</w:t>
      </w:r>
      <w:r w:rsidR="009D6BF0">
        <w:rPr>
          <w:lang w:eastAsia="fr-FR"/>
        </w:rPr>
        <w:t xml:space="preserve"> rectangulaire</w:t>
      </w:r>
    </w:p>
    <w:p w14:paraId="62CAE0B1" w14:textId="5E76B83D" w:rsidR="00DD17FA" w:rsidRDefault="00DD17FA" w:rsidP="00DD17FA">
      <w:pPr>
        <w:pStyle w:val="Paragraphedeliste"/>
        <w:numPr>
          <w:ilvl w:val="0"/>
          <w:numId w:val="37"/>
        </w:numPr>
        <w:rPr>
          <w:lang w:eastAsia="fr-FR"/>
        </w:rPr>
      </w:pPr>
      <w:r>
        <w:rPr>
          <w:lang w:eastAsia="fr-FR"/>
        </w:rPr>
        <w:t>Câble HDMI</w:t>
      </w:r>
    </w:p>
    <w:p w14:paraId="4851F899" w14:textId="77777777" w:rsidR="009F575C" w:rsidRDefault="009F575C" w:rsidP="009F575C">
      <w:pPr>
        <w:pStyle w:val="Paragraphedeliste"/>
        <w:numPr>
          <w:ilvl w:val="0"/>
          <w:numId w:val="37"/>
        </w:numPr>
        <w:rPr>
          <w:lang w:eastAsia="fr-FR"/>
        </w:rPr>
      </w:pPr>
      <w:r>
        <w:rPr>
          <w:lang w:eastAsia="fr-FR"/>
        </w:rPr>
        <w:t>Télévision</w:t>
      </w:r>
    </w:p>
    <w:p w14:paraId="6C030D62" w14:textId="34F21CFE" w:rsidR="00F93CA2" w:rsidRDefault="007D3592" w:rsidP="00F93CA2">
      <w:pPr>
        <w:pStyle w:val="Paragraphedeliste"/>
        <w:numPr>
          <w:ilvl w:val="0"/>
          <w:numId w:val="37"/>
        </w:numPr>
        <w:rPr>
          <w:lang w:eastAsia="fr-FR"/>
        </w:rPr>
      </w:pPr>
      <w:r>
        <w:rPr>
          <w:lang w:eastAsia="fr-FR"/>
        </w:rPr>
        <w:t>Wii Board(éventuellement adaptateur Bluetooth pour la connecter à un PC)</w:t>
      </w:r>
    </w:p>
    <w:p w14:paraId="205F519F" w14:textId="474F057A" w:rsidR="007D3592" w:rsidRDefault="007D3592" w:rsidP="00F93CA2">
      <w:pPr>
        <w:pStyle w:val="Paragraphedeliste"/>
        <w:numPr>
          <w:ilvl w:val="0"/>
          <w:numId w:val="37"/>
        </w:numPr>
        <w:rPr>
          <w:lang w:eastAsia="fr-FR"/>
        </w:rPr>
      </w:pPr>
      <w:r>
        <w:rPr>
          <w:lang w:eastAsia="fr-FR"/>
        </w:rPr>
        <w:t>HoloLens</w:t>
      </w:r>
    </w:p>
    <w:p w14:paraId="3D9204EB" w14:textId="50ADC2B1" w:rsidR="007D3592" w:rsidRDefault="007D3592" w:rsidP="00F93CA2">
      <w:pPr>
        <w:pStyle w:val="Paragraphedeliste"/>
        <w:numPr>
          <w:ilvl w:val="0"/>
          <w:numId w:val="37"/>
        </w:numPr>
        <w:rPr>
          <w:lang w:eastAsia="fr-FR"/>
        </w:rPr>
      </w:pPr>
      <w:r>
        <w:rPr>
          <w:lang w:eastAsia="fr-FR"/>
        </w:rPr>
        <w:t>Raspberry</w:t>
      </w:r>
    </w:p>
    <w:p w14:paraId="31D20631" w14:textId="3ECA4B90" w:rsidR="009F575C" w:rsidRDefault="004C2524" w:rsidP="004C2524">
      <w:pPr>
        <w:rPr>
          <w:lang w:eastAsia="fr-FR"/>
        </w:rPr>
      </w:pPr>
      <w:r>
        <w:rPr>
          <w:lang w:eastAsia="fr-FR"/>
        </w:rPr>
        <w:t>Logiciel :</w:t>
      </w:r>
    </w:p>
    <w:p w14:paraId="1CEE8421" w14:textId="114DC1DF" w:rsidR="009B4649" w:rsidRDefault="007D3592" w:rsidP="00C559EA">
      <w:pPr>
        <w:pStyle w:val="Paragraphedeliste"/>
        <w:numPr>
          <w:ilvl w:val="0"/>
          <w:numId w:val="37"/>
        </w:numPr>
        <w:rPr>
          <w:lang w:eastAsia="fr-FR"/>
        </w:rPr>
      </w:pPr>
      <w:r>
        <w:rPr>
          <w:lang w:eastAsia="fr-FR"/>
        </w:rPr>
        <w:t>Unity 2090.3.5f1</w:t>
      </w:r>
    </w:p>
    <w:p w14:paraId="171F3DB8" w14:textId="7CEB277B" w:rsidR="007D3592" w:rsidRDefault="007D3592" w:rsidP="007D3592">
      <w:pPr>
        <w:pStyle w:val="Paragraphedeliste"/>
        <w:numPr>
          <w:ilvl w:val="0"/>
          <w:numId w:val="37"/>
        </w:numPr>
        <w:rPr>
          <w:lang w:eastAsia="fr-FR"/>
        </w:rPr>
      </w:pPr>
      <w:r>
        <w:rPr>
          <w:lang w:eastAsia="fr-FR"/>
        </w:rPr>
        <w:t>Rider ou VisualStudio</w:t>
      </w:r>
    </w:p>
    <w:p w14:paraId="4D775C29" w14:textId="77777777" w:rsidR="001370D8" w:rsidRPr="001370D8" w:rsidRDefault="001370D8" w:rsidP="00A61C7D">
      <w:pPr>
        <w:rPr>
          <w:lang w:eastAsia="fr-FR"/>
        </w:rPr>
      </w:pPr>
    </w:p>
    <w:p w14:paraId="589089E4" w14:textId="2C7979DB" w:rsidR="00EB78D0" w:rsidRDefault="00EB78D0" w:rsidP="00EB78D0">
      <w:pPr>
        <w:pStyle w:val="Titre2"/>
      </w:pPr>
      <w:bookmarkStart w:id="67" w:name="_Toc4407658"/>
      <w:bookmarkStart w:id="68" w:name="_Toc5006909"/>
      <w:bookmarkStart w:id="69" w:name="_Toc5008905"/>
      <w:bookmarkStart w:id="70" w:name="_Toc70597171"/>
      <w:r>
        <w:t>Caractéristiques techniques utiles au projet</w:t>
      </w:r>
      <w:bookmarkEnd w:id="67"/>
      <w:bookmarkEnd w:id="68"/>
      <w:bookmarkEnd w:id="69"/>
      <w:bookmarkEnd w:id="70"/>
    </w:p>
    <w:p w14:paraId="66E7C767" w14:textId="77777777" w:rsidR="007D3592" w:rsidRDefault="007D3592" w:rsidP="00EB78D0">
      <w:pPr>
        <w:rPr>
          <w:lang w:eastAsia="fr-FR"/>
        </w:rPr>
      </w:pPr>
    </w:p>
    <w:p w14:paraId="35141AB4" w14:textId="2D30057B" w:rsidR="0046637A" w:rsidRDefault="007D3592" w:rsidP="00EB78D0">
      <w:pPr>
        <w:rPr>
          <w:lang w:eastAsia="fr-FR"/>
        </w:rPr>
      </w:pPr>
      <w:r>
        <w:rPr>
          <w:lang w:eastAsia="fr-FR"/>
        </w:rPr>
        <w:t>Avoir un minimum d’espace autour de la Wii Board afin que l’utilisateur puisse se pencher sans rien toucher.</w:t>
      </w:r>
    </w:p>
    <w:p w14:paraId="264F0C0A" w14:textId="7E1ED20E" w:rsidR="007D3592" w:rsidRDefault="007D3592" w:rsidP="00EB78D0">
      <w:pPr>
        <w:rPr>
          <w:lang w:eastAsia="fr-FR"/>
        </w:rPr>
      </w:pPr>
      <w:r>
        <w:rPr>
          <w:lang w:eastAsia="fr-FR"/>
        </w:rPr>
        <w:t>Avoir de quoi recharger l’HoloLens facilement après chaque partie.</w:t>
      </w:r>
    </w:p>
    <w:p w14:paraId="7F6D68AE" w14:textId="3F062E9A" w:rsidR="007D3592" w:rsidRDefault="007D3592" w:rsidP="00EB78D0">
      <w:pPr>
        <w:rPr>
          <w:lang w:eastAsia="fr-FR"/>
        </w:rPr>
      </w:pPr>
      <w:r>
        <w:rPr>
          <w:lang w:eastAsia="fr-FR"/>
        </w:rPr>
        <w:t>Expliquer ce qui ne faut pas faire sur la Wii Board.</w:t>
      </w:r>
    </w:p>
    <w:p w14:paraId="1C1EE5C9" w14:textId="00A43AE6" w:rsidR="00F41DC2" w:rsidRDefault="00F41DC2" w:rsidP="00EB78D0">
      <w:pPr>
        <w:rPr>
          <w:lang w:eastAsia="fr-FR"/>
        </w:rPr>
      </w:pPr>
    </w:p>
    <w:p w14:paraId="0AD1CC0B" w14:textId="6E160C18" w:rsidR="00F41DC2" w:rsidRDefault="00F41DC2" w:rsidP="00F41DC2">
      <w:pPr>
        <w:pStyle w:val="Titre1"/>
      </w:pPr>
      <w:bookmarkStart w:id="71" w:name="_Toc5006911"/>
      <w:bookmarkStart w:id="72" w:name="_Toc5008907"/>
      <w:bookmarkStart w:id="73" w:name="_Toc70597172"/>
      <w:r>
        <w:t>Points critiques</w:t>
      </w:r>
      <w:bookmarkEnd w:id="71"/>
      <w:bookmarkEnd w:id="72"/>
      <w:bookmarkEnd w:id="73"/>
    </w:p>
    <w:p w14:paraId="5EDAE4E3" w14:textId="77777777" w:rsidR="00743FF0" w:rsidRPr="00743FF0" w:rsidRDefault="00743FF0" w:rsidP="00743FF0">
      <w:pPr>
        <w:rPr>
          <w:lang w:eastAsia="fr-FR"/>
        </w:rPr>
      </w:pPr>
    </w:p>
    <w:tbl>
      <w:tblPr>
        <w:tblStyle w:val="Grilledutableau"/>
        <w:tblW w:w="0" w:type="auto"/>
        <w:jc w:val="center"/>
        <w:tblLook w:val="04A0" w:firstRow="1" w:lastRow="0" w:firstColumn="1" w:lastColumn="0" w:noHBand="0" w:noVBand="1"/>
      </w:tblPr>
      <w:tblGrid>
        <w:gridCol w:w="2687"/>
        <w:gridCol w:w="2687"/>
      </w:tblGrid>
      <w:tr w:rsidR="00743FF0" w14:paraId="787C5F87" w14:textId="77777777" w:rsidTr="00743FF0">
        <w:trPr>
          <w:trHeight w:val="256"/>
          <w:jc w:val="center"/>
        </w:trPr>
        <w:tc>
          <w:tcPr>
            <w:tcW w:w="2687" w:type="dxa"/>
            <w:shd w:val="clear" w:color="auto" w:fill="92D050"/>
          </w:tcPr>
          <w:p w14:paraId="2C4E9413" w14:textId="37DC9237" w:rsidR="00743FF0" w:rsidRDefault="00743FF0" w:rsidP="00743FF0">
            <w:pPr>
              <w:jc w:val="center"/>
              <w:rPr>
                <w:lang w:eastAsia="fr-FR"/>
              </w:rPr>
            </w:pPr>
            <w:r>
              <w:rPr>
                <w:lang w:eastAsia="fr-FR"/>
              </w:rPr>
              <w:t>Point</w:t>
            </w:r>
          </w:p>
        </w:tc>
        <w:tc>
          <w:tcPr>
            <w:tcW w:w="2687" w:type="dxa"/>
            <w:shd w:val="clear" w:color="auto" w:fill="92D050"/>
          </w:tcPr>
          <w:p w14:paraId="5D9356F8" w14:textId="4854736C" w:rsidR="00743FF0" w:rsidRDefault="00743FF0" w:rsidP="00743FF0">
            <w:pPr>
              <w:jc w:val="center"/>
              <w:rPr>
                <w:lang w:eastAsia="fr-FR"/>
              </w:rPr>
            </w:pPr>
            <w:r>
              <w:rPr>
                <w:lang w:eastAsia="fr-FR"/>
              </w:rPr>
              <w:t>Solution de secours</w:t>
            </w:r>
          </w:p>
        </w:tc>
      </w:tr>
      <w:tr w:rsidR="00743FF0" w14:paraId="6494AACD" w14:textId="77777777" w:rsidTr="00743FF0">
        <w:trPr>
          <w:trHeight w:val="256"/>
          <w:jc w:val="center"/>
        </w:trPr>
        <w:tc>
          <w:tcPr>
            <w:tcW w:w="2687" w:type="dxa"/>
          </w:tcPr>
          <w:p w14:paraId="785A4060" w14:textId="06338980" w:rsidR="00743FF0" w:rsidRPr="00EE4279" w:rsidRDefault="00F84F9B" w:rsidP="00D50748">
            <w:pPr>
              <w:rPr>
                <w:sz w:val="18"/>
                <w:lang w:eastAsia="fr-FR"/>
              </w:rPr>
            </w:pPr>
            <w:r>
              <w:rPr>
                <w:lang w:eastAsia="fr-FR"/>
              </w:rPr>
              <w:t>Détecter des objets complexes avec l’HoloLens(peluche, …)</w:t>
            </w:r>
          </w:p>
        </w:tc>
        <w:tc>
          <w:tcPr>
            <w:tcW w:w="2687" w:type="dxa"/>
          </w:tcPr>
          <w:p w14:paraId="3964A181" w14:textId="6B99FA47" w:rsidR="00743FF0" w:rsidRDefault="00F84F9B" w:rsidP="00743FF0">
            <w:pPr>
              <w:rPr>
                <w:lang w:eastAsia="fr-FR"/>
              </w:rPr>
            </w:pPr>
            <w:r>
              <w:rPr>
                <w:lang w:eastAsia="fr-FR"/>
              </w:rPr>
              <w:t>Détecter des objets simples(cube)</w:t>
            </w:r>
          </w:p>
        </w:tc>
      </w:tr>
      <w:tr w:rsidR="00743FF0" w14:paraId="66DCDD3B" w14:textId="77777777" w:rsidTr="00743FF0">
        <w:trPr>
          <w:trHeight w:val="256"/>
          <w:jc w:val="center"/>
        </w:trPr>
        <w:tc>
          <w:tcPr>
            <w:tcW w:w="2687" w:type="dxa"/>
          </w:tcPr>
          <w:p w14:paraId="5669AC69" w14:textId="4D65EE11" w:rsidR="00743FF0" w:rsidRDefault="00095033" w:rsidP="00743FF0">
            <w:pPr>
              <w:rPr>
                <w:lang w:eastAsia="fr-FR"/>
              </w:rPr>
            </w:pPr>
            <w:r>
              <w:rPr>
                <w:lang w:eastAsia="fr-FR"/>
              </w:rPr>
              <w:t>Communication rapide entre le jeu et l’HoloLens</w:t>
            </w:r>
          </w:p>
        </w:tc>
        <w:tc>
          <w:tcPr>
            <w:tcW w:w="2687" w:type="dxa"/>
          </w:tcPr>
          <w:p w14:paraId="2F08276A" w14:textId="7E6A587F" w:rsidR="00743FF0" w:rsidRDefault="00E6395F" w:rsidP="00743FF0">
            <w:pPr>
              <w:rPr>
                <w:lang w:eastAsia="fr-FR"/>
              </w:rPr>
            </w:pPr>
            <w:r>
              <w:rPr>
                <w:lang w:eastAsia="fr-FR"/>
              </w:rPr>
              <w:t>Jeu plus facile</w:t>
            </w:r>
          </w:p>
        </w:tc>
      </w:tr>
      <w:tr w:rsidR="007B22B6" w14:paraId="7093D801" w14:textId="77777777" w:rsidTr="00743FF0">
        <w:trPr>
          <w:trHeight w:val="256"/>
          <w:jc w:val="center"/>
        </w:trPr>
        <w:tc>
          <w:tcPr>
            <w:tcW w:w="2687" w:type="dxa"/>
          </w:tcPr>
          <w:p w14:paraId="7206A788" w14:textId="2AE7A729" w:rsidR="000F6329" w:rsidRDefault="00095033" w:rsidP="00743FF0">
            <w:pPr>
              <w:rPr>
                <w:lang w:eastAsia="fr-FR"/>
              </w:rPr>
            </w:pPr>
            <w:r>
              <w:rPr>
                <w:lang w:eastAsia="fr-FR"/>
              </w:rPr>
              <w:t>Déplacement réactif avec la Wii Board</w:t>
            </w:r>
          </w:p>
        </w:tc>
        <w:tc>
          <w:tcPr>
            <w:tcW w:w="2687" w:type="dxa"/>
          </w:tcPr>
          <w:p w14:paraId="0455F490" w14:textId="46383614" w:rsidR="007B22B6" w:rsidRDefault="00095033" w:rsidP="00187D81">
            <w:pPr>
              <w:rPr>
                <w:lang w:eastAsia="fr-FR"/>
              </w:rPr>
            </w:pPr>
            <w:r>
              <w:rPr>
                <w:lang w:eastAsia="fr-FR"/>
              </w:rPr>
              <w:t>Jeu plus facile</w:t>
            </w:r>
          </w:p>
        </w:tc>
      </w:tr>
      <w:tr w:rsidR="00095033" w14:paraId="5C7A8394" w14:textId="77777777" w:rsidTr="00743FF0">
        <w:trPr>
          <w:trHeight w:val="256"/>
          <w:jc w:val="center"/>
        </w:trPr>
        <w:tc>
          <w:tcPr>
            <w:tcW w:w="2687" w:type="dxa"/>
          </w:tcPr>
          <w:p w14:paraId="0FA62063" w14:textId="6BC06A9B" w:rsidR="00095033" w:rsidRDefault="00095033" w:rsidP="00743FF0">
            <w:pPr>
              <w:rPr>
                <w:lang w:eastAsia="fr-FR"/>
              </w:rPr>
            </w:pPr>
            <w:r>
              <w:rPr>
                <w:lang w:eastAsia="fr-FR"/>
              </w:rPr>
              <w:t>Gérer un tableau des scores</w:t>
            </w:r>
          </w:p>
        </w:tc>
        <w:tc>
          <w:tcPr>
            <w:tcW w:w="2687" w:type="dxa"/>
          </w:tcPr>
          <w:p w14:paraId="73353D38" w14:textId="4FC6A86E" w:rsidR="00095033" w:rsidRDefault="00095033" w:rsidP="00187D81">
            <w:pPr>
              <w:rPr>
                <w:lang w:eastAsia="fr-FR"/>
              </w:rPr>
            </w:pPr>
            <w:r>
              <w:rPr>
                <w:lang w:eastAsia="fr-FR"/>
              </w:rPr>
              <w:t>Ne pas faire de tableau de scores</w:t>
            </w:r>
          </w:p>
        </w:tc>
      </w:tr>
      <w:tr w:rsidR="00E06A59" w14:paraId="0862873E" w14:textId="77777777" w:rsidTr="00743FF0">
        <w:trPr>
          <w:trHeight w:val="256"/>
          <w:jc w:val="center"/>
        </w:trPr>
        <w:tc>
          <w:tcPr>
            <w:tcW w:w="2687" w:type="dxa"/>
          </w:tcPr>
          <w:p w14:paraId="2076E71A" w14:textId="25E5D425" w:rsidR="00E06A59" w:rsidRDefault="00E06A59" w:rsidP="00743FF0">
            <w:pPr>
              <w:rPr>
                <w:lang w:eastAsia="fr-FR"/>
              </w:rPr>
            </w:pPr>
            <w:r>
              <w:rPr>
                <w:lang w:eastAsia="fr-FR"/>
              </w:rPr>
              <w:t>Permettre au boss de lancer des attaques aléatoires</w:t>
            </w:r>
          </w:p>
        </w:tc>
        <w:tc>
          <w:tcPr>
            <w:tcW w:w="2687" w:type="dxa"/>
          </w:tcPr>
          <w:p w14:paraId="0C8C95FB" w14:textId="53EE4C5F" w:rsidR="00E06A59" w:rsidRDefault="00CC6945" w:rsidP="00187D81">
            <w:pPr>
              <w:rPr>
                <w:lang w:eastAsia="fr-FR"/>
              </w:rPr>
            </w:pPr>
            <w:r>
              <w:rPr>
                <w:lang w:eastAsia="fr-FR"/>
              </w:rPr>
              <w:t>Paterne d’attaque défini à l’avance</w:t>
            </w:r>
          </w:p>
        </w:tc>
      </w:tr>
    </w:tbl>
    <w:p w14:paraId="4982C4B5" w14:textId="77777777" w:rsidR="00743FF0" w:rsidRPr="00743FF0" w:rsidRDefault="00743FF0" w:rsidP="00095033">
      <w:pPr>
        <w:ind w:left="709" w:hanging="709"/>
        <w:rPr>
          <w:lang w:eastAsia="fr-FR"/>
        </w:rPr>
      </w:pPr>
    </w:p>
    <w:p w14:paraId="2BF46E65" w14:textId="77777777" w:rsidR="00BA7892" w:rsidRDefault="00BA7892" w:rsidP="00B8197C">
      <w:pPr>
        <w:jc w:val="both"/>
      </w:pPr>
    </w:p>
    <w:p w14:paraId="55BE4BED" w14:textId="7DEF5B3E" w:rsidR="00D94231" w:rsidRDefault="00B929C0" w:rsidP="00D94231">
      <w:pPr>
        <w:pStyle w:val="Titre1"/>
      </w:pPr>
      <w:bookmarkStart w:id="74" w:name="_Toc5006912"/>
      <w:bookmarkStart w:id="75" w:name="_Toc5008908"/>
      <w:bookmarkStart w:id="76" w:name="_Toc70597173"/>
      <w:r>
        <w:t>Planification</w:t>
      </w:r>
      <w:bookmarkEnd w:id="74"/>
      <w:bookmarkEnd w:id="75"/>
      <w:bookmarkEnd w:id="76"/>
    </w:p>
    <w:p w14:paraId="628C51B5" w14:textId="77777777" w:rsidR="00095033" w:rsidRPr="00095033" w:rsidRDefault="00095033" w:rsidP="00095033">
      <w:pPr>
        <w:rPr>
          <w:lang w:eastAsia="fr-FR"/>
        </w:rPr>
      </w:pPr>
    </w:p>
    <w:p w14:paraId="250CE963" w14:textId="37F3BE68" w:rsidR="00D132C7" w:rsidRDefault="00E46112" w:rsidP="00D132C7">
      <w:pPr>
        <w:pStyle w:val="Titre1"/>
      </w:pPr>
      <w:bookmarkStart w:id="77" w:name="_Toc5006913"/>
      <w:bookmarkStart w:id="78" w:name="_Toc5008909"/>
      <w:bookmarkStart w:id="79" w:name="_Toc70597174"/>
      <w:r>
        <w:t>Sources</w:t>
      </w:r>
      <w:bookmarkEnd w:id="77"/>
      <w:bookmarkEnd w:id="78"/>
      <w:bookmarkEnd w:id="79"/>
    </w:p>
    <w:p w14:paraId="5800579D" w14:textId="0C407782" w:rsidR="003A37AD" w:rsidRPr="00624DDA" w:rsidRDefault="006E0E37">
      <w:pPr>
        <w:rPr>
          <w:lang w:val="en-US" w:eastAsia="fr-FR"/>
        </w:rPr>
      </w:pPr>
      <w:r w:rsidRPr="00624DDA">
        <w:rPr>
          <w:lang w:val="en-US" w:eastAsia="fr-FR"/>
        </w:rPr>
        <w:t xml:space="preserve"> </w:t>
      </w:r>
    </w:p>
    <w:sectPr w:rsidR="003A37AD" w:rsidRPr="00624DDA" w:rsidSect="00730971">
      <w:footerReference w:type="default" r:id="rId18"/>
      <w:footerReference w:type="first" r:id="rId19"/>
      <w:pgSz w:w="11906" w:h="16838"/>
      <w:pgMar w:top="1134" w:right="1134" w:bottom="1134" w:left="1134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171FD2E" w14:textId="77777777" w:rsidR="00391DD1" w:rsidRDefault="00391DD1" w:rsidP="008D0E12">
      <w:r>
        <w:separator/>
      </w:r>
    </w:p>
  </w:endnote>
  <w:endnote w:type="continuationSeparator" w:id="0">
    <w:p w14:paraId="2DD311FF" w14:textId="77777777" w:rsidR="00391DD1" w:rsidRDefault="00391DD1" w:rsidP="008D0E12">
      <w:r>
        <w:continuationSeparator/>
      </w:r>
    </w:p>
  </w:endnote>
  <w:endnote w:type="continuationNotice" w:id="1">
    <w:p w14:paraId="0EEC7C03" w14:textId="77777777" w:rsidR="00391DD1" w:rsidRDefault="00391DD1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IDFont+F2">
    <w:altName w:val="Calibri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6F46FA6" w14:textId="77777777" w:rsidR="0063495A" w:rsidRDefault="0063495A" w:rsidP="00730971">
    <w:pPr>
      <w:pStyle w:val="Pieddepage"/>
      <w:pBdr>
        <w:top w:val="single" w:sz="4" w:space="1" w:color="auto"/>
      </w:pBdr>
      <w:tabs>
        <w:tab w:val="clear" w:pos="9072"/>
        <w:tab w:val="right" w:pos="9356"/>
      </w:tabs>
      <w:ind w:left="-142"/>
      <w:rPr>
        <w:sz w:val="12"/>
        <w:szCs w:val="12"/>
      </w:rPr>
    </w:pPr>
  </w:p>
  <w:p w14:paraId="2A51614E" w14:textId="77777777" w:rsidR="0063495A" w:rsidRDefault="0063495A" w:rsidP="003F32D4">
    <w:pPr>
      <w:pStyle w:val="Pieddepage"/>
      <w:pBdr>
        <w:top w:val="single" w:sz="4" w:space="1" w:color="auto"/>
      </w:pBdr>
      <w:tabs>
        <w:tab w:val="clear" w:pos="9072"/>
        <w:tab w:val="right" w:pos="9356"/>
      </w:tabs>
      <w:ind w:left="-142"/>
      <w:rPr>
        <w:sz w:val="12"/>
        <w:szCs w:val="12"/>
      </w:rPr>
    </w:pPr>
  </w:p>
  <w:p w14:paraId="1A6C3575" w14:textId="074366BB" w:rsidR="0063495A" w:rsidRPr="00624DDA" w:rsidRDefault="0063495A" w:rsidP="003F32D4">
    <w:pPr>
      <w:pStyle w:val="Pieddepage"/>
      <w:pBdr>
        <w:top w:val="single" w:sz="4" w:space="1" w:color="auto"/>
      </w:pBdr>
      <w:tabs>
        <w:tab w:val="clear" w:pos="9072"/>
        <w:tab w:val="right" w:pos="9638"/>
      </w:tabs>
      <w:ind w:left="-142"/>
      <w:rPr>
        <w:rFonts w:cs="Arial"/>
        <w:szCs w:val="20"/>
        <w:lang w:val="en-US"/>
      </w:rPr>
    </w:pPr>
    <w:r>
      <w:rPr>
        <w:rFonts w:cs="Arial"/>
        <w:szCs w:val="20"/>
      </w:rPr>
      <w:t>Présentation Robocalypse</w:t>
    </w:r>
    <w:r w:rsidRPr="00F67A63">
      <w:rPr>
        <w:rFonts w:cs="Arial"/>
        <w:szCs w:val="20"/>
      </w:rPr>
      <w:t xml:space="preserve"> </w:t>
    </w:r>
    <w:r w:rsidRPr="00F67A63">
      <w:rPr>
        <w:rFonts w:cs="Arial"/>
        <w:szCs w:val="20"/>
      </w:rPr>
      <w:fldChar w:fldCharType="begin"/>
    </w:r>
    <w:r w:rsidRPr="00624DDA">
      <w:rPr>
        <w:rFonts w:cs="Arial"/>
        <w:szCs w:val="20"/>
        <w:lang w:val="en-US"/>
      </w:rPr>
      <w:instrText xml:space="preserve"> USERADDRESS  \* FirstCap  \* MERGEFORMAT </w:instrText>
    </w:r>
    <w:r w:rsidRPr="00F67A63">
      <w:rPr>
        <w:rFonts w:cs="Arial"/>
        <w:szCs w:val="20"/>
      </w:rPr>
      <w:fldChar w:fldCharType="end"/>
    </w:r>
    <w:r w:rsidRPr="00624DDA">
      <w:rPr>
        <w:rFonts w:cs="Arial"/>
        <w:szCs w:val="20"/>
        <w:lang w:val="en-US"/>
      </w:rPr>
      <w:tab/>
    </w:r>
    <w:r w:rsidRPr="00F67A63">
      <w:rPr>
        <w:rStyle w:val="Numrodepage"/>
        <w:rFonts w:ascii="Arial" w:hAnsi="Arial" w:cs="Arial"/>
        <w:szCs w:val="20"/>
      </w:rPr>
      <w:fldChar w:fldCharType="begin"/>
    </w:r>
    <w:r w:rsidRPr="00624DDA">
      <w:rPr>
        <w:rStyle w:val="Numrodepage"/>
        <w:rFonts w:ascii="Arial" w:hAnsi="Arial" w:cs="Arial"/>
        <w:szCs w:val="20"/>
        <w:lang w:val="en-US"/>
      </w:rPr>
      <w:instrText xml:space="preserve"> PAGE </w:instrText>
    </w:r>
    <w:r w:rsidRPr="00F67A63">
      <w:rPr>
        <w:rStyle w:val="Numrodepage"/>
        <w:rFonts w:ascii="Arial" w:hAnsi="Arial" w:cs="Arial"/>
        <w:szCs w:val="20"/>
      </w:rPr>
      <w:fldChar w:fldCharType="separate"/>
    </w:r>
    <w:r w:rsidRPr="00624DDA">
      <w:rPr>
        <w:rStyle w:val="Numrodepage"/>
        <w:rFonts w:ascii="Arial" w:hAnsi="Arial" w:cs="Arial"/>
        <w:noProof/>
        <w:szCs w:val="20"/>
        <w:lang w:val="en-US"/>
      </w:rPr>
      <w:t>7</w:t>
    </w:r>
    <w:r w:rsidRPr="00F67A63">
      <w:rPr>
        <w:rStyle w:val="Numrodepage"/>
        <w:rFonts w:ascii="Arial" w:hAnsi="Arial" w:cs="Arial"/>
        <w:szCs w:val="20"/>
      </w:rPr>
      <w:fldChar w:fldCharType="end"/>
    </w:r>
    <w:r w:rsidRPr="00624DDA">
      <w:rPr>
        <w:rStyle w:val="Numrodepage"/>
        <w:rFonts w:ascii="Arial" w:hAnsi="Arial" w:cs="Arial"/>
        <w:szCs w:val="20"/>
        <w:lang w:val="en-US"/>
      </w:rPr>
      <w:t>/</w:t>
    </w:r>
    <w:r w:rsidRPr="00F67A63">
      <w:rPr>
        <w:rStyle w:val="Numrodepage"/>
        <w:rFonts w:ascii="Arial" w:hAnsi="Arial" w:cs="Arial"/>
        <w:szCs w:val="20"/>
      </w:rPr>
      <w:fldChar w:fldCharType="begin"/>
    </w:r>
    <w:r w:rsidRPr="00624DDA">
      <w:rPr>
        <w:rStyle w:val="Numrodepage"/>
        <w:rFonts w:ascii="Arial" w:hAnsi="Arial" w:cs="Arial"/>
        <w:szCs w:val="20"/>
        <w:lang w:val="en-US"/>
      </w:rPr>
      <w:instrText xml:space="preserve"> NUMPAGES </w:instrText>
    </w:r>
    <w:r w:rsidRPr="00F67A63">
      <w:rPr>
        <w:rStyle w:val="Numrodepage"/>
        <w:rFonts w:ascii="Arial" w:hAnsi="Arial" w:cs="Arial"/>
        <w:szCs w:val="20"/>
      </w:rPr>
      <w:fldChar w:fldCharType="separate"/>
    </w:r>
    <w:r w:rsidRPr="00624DDA">
      <w:rPr>
        <w:rStyle w:val="Numrodepage"/>
        <w:rFonts w:ascii="Arial" w:hAnsi="Arial" w:cs="Arial"/>
        <w:noProof/>
        <w:szCs w:val="20"/>
        <w:lang w:val="en-US"/>
      </w:rPr>
      <w:t>7</w:t>
    </w:r>
    <w:r w:rsidRPr="00F67A63">
      <w:rPr>
        <w:rStyle w:val="Numrodepage"/>
        <w:rFonts w:ascii="Arial" w:hAnsi="Arial" w:cs="Arial"/>
        <w:szCs w:val="20"/>
      </w:rPr>
      <w:fldChar w:fldCharType="end"/>
    </w:r>
    <w:r w:rsidRPr="00624DDA">
      <w:rPr>
        <w:rStyle w:val="Numrodepage"/>
        <w:rFonts w:ascii="Arial" w:hAnsi="Arial" w:cs="Arial"/>
        <w:szCs w:val="20"/>
        <w:lang w:val="en-US"/>
      </w:rPr>
      <w:tab/>
    </w:r>
    <w:r>
      <w:rPr>
        <w:rStyle w:val="Numrodepage"/>
        <w:rFonts w:ascii="Arial" w:hAnsi="Arial" w:cs="Arial"/>
        <w:szCs w:val="20"/>
        <w:lang w:val="en-US"/>
      </w:rPr>
      <w:t>Sarah, Alexis &amp; Johan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1F798F9" w14:textId="77777777" w:rsidR="0063495A" w:rsidRDefault="0063495A" w:rsidP="00730971">
    <w:pPr>
      <w:pStyle w:val="Pieddepage"/>
      <w:pBdr>
        <w:top w:val="single" w:sz="4" w:space="1" w:color="auto"/>
      </w:pBdr>
      <w:tabs>
        <w:tab w:val="clear" w:pos="9072"/>
        <w:tab w:val="right" w:pos="9356"/>
      </w:tabs>
      <w:ind w:left="-142"/>
      <w:rPr>
        <w:sz w:val="12"/>
        <w:szCs w:val="12"/>
      </w:rPr>
    </w:pPr>
  </w:p>
  <w:p w14:paraId="32B45C4E" w14:textId="2D83AB53" w:rsidR="0063495A" w:rsidRPr="00730971" w:rsidRDefault="0063495A" w:rsidP="002218EA">
    <w:pPr>
      <w:pStyle w:val="Pieddepage"/>
      <w:pBdr>
        <w:top w:val="single" w:sz="4" w:space="1" w:color="auto"/>
      </w:pBdr>
      <w:tabs>
        <w:tab w:val="clear" w:pos="4536"/>
        <w:tab w:val="clear" w:pos="9072"/>
        <w:tab w:val="right" w:pos="9498"/>
      </w:tabs>
      <w:ind w:left="-142"/>
      <w:rPr>
        <w:rFonts w:cs="Arial"/>
        <w:szCs w:val="20"/>
      </w:rPr>
    </w:pPr>
    <w:r>
      <w:rPr>
        <w:rFonts w:cs="Arial"/>
        <w:szCs w:val="20"/>
      </w:rPr>
      <w:t>Présentation Robocalypse</w:t>
    </w:r>
    <w:r w:rsidRPr="00F67A63">
      <w:rPr>
        <w:rFonts w:cs="Arial"/>
        <w:szCs w:val="20"/>
      </w:rPr>
      <w:fldChar w:fldCharType="begin"/>
    </w:r>
    <w:r w:rsidRPr="00F67A63">
      <w:rPr>
        <w:rFonts w:cs="Arial"/>
        <w:szCs w:val="20"/>
      </w:rPr>
      <w:instrText xml:space="preserve"> USERADDRESS  \* FirstCap  \* MERGEFORMAT </w:instrText>
    </w:r>
    <w:r w:rsidRPr="00F67A63">
      <w:rPr>
        <w:rFonts w:cs="Arial"/>
        <w:szCs w:val="20"/>
      </w:rPr>
      <w:fldChar w:fldCharType="end"/>
    </w:r>
    <w:r w:rsidRPr="00F67A63">
      <w:rPr>
        <w:rFonts w:cs="Arial"/>
        <w:szCs w:val="20"/>
      </w:rPr>
      <w:tab/>
    </w:r>
    <w:r w:rsidRPr="00F67A63">
      <w:rPr>
        <w:rStyle w:val="Numrodepage"/>
        <w:rFonts w:ascii="Arial" w:hAnsi="Arial" w:cs="Arial"/>
        <w:szCs w:val="20"/>
      </w:rPr>
      <w:fldChar w:fldCharType="begin"/>
    </w:r>
    <w:r w:rsidRPr="00F67A63">
      <w:rPr>
        <w:rStyle w:val="Numrodepage"/>
        <w:rFonts w:ascii="Arial" w:hAnsi="Arial" w:cs="Arial"/>
        <w:szCs w:val="20"/>
      </w:rPr>
      <w:instrText xml:space="preserve"> PAGE </w:instrText>
    </w:r>
    <w:r w:rsidRPr="00F67A63">
      <w:rPr>
        <w:rStyle w:val="Numrodepage"/>
        <w:rFonts w:ascii="Arial" w:hAnsi="Arial" w:cs="Arial"/>
        <w:szCs w:val="20"/>
      </w:rPr>
      <w:fldChar w:fldCharType="separate"/>
    </w:r>
    <w:r>
      <w:rPr>
        <w:rStyle w:val="Numrodepage"/>
        <w:rFonts w:ascii="Arial" w:hAnsi="Arial" w:cs="Arial"/>
        <w:noProof/>
        <w:szCs w:val="20"/>
      </w:rPr>
      <w:t>1</w:t>
    </w:r>
    <w:r w:rsidRPr="00F67A63">
      <w:rPr>
        <w:rStyle w:val="Numrodepage"/>
        <w:rFonts w:ascii="Arial" w:hAnsi="Arial" w:cs="Arial"/>
        <w:szCs w:val="20"/>
      </w:rPr>
      <w:fldChar w:fldCharType="end"/>
    </w:r>
    <w:r w:rsidRPr="00F67A63">
      <w:rPr>
        <w:rStyle w:val="Numrodepage"/>
        <w:rFonts w:ascii="Arial" w:hAnsi="Arial" w:cs="Arial"/>
        <w:szCs w:val="20"/>
      </w:rPr>
      <w:t>/</w:t>
    </w:r>
    <w:r w:rsidRPr="00F67A63">
      <w:rPr>
        <w:rStyle w:val="Numrodepage"/>
        <w:rFonts w:ascii="Arial" w:hAnsi="Arial" w:cs="Arial"/>
        <w:szCs w:val="20"/>
      </w:rPr>
      <w:fldChar w:fldCharType="begin"/>
    </w:r>
    <w:r w:rsidRPr="00F67A63">
      <w:rPr>
        <w:rStyle w:val="Numrodepage"/>
        <w:rFonts w:ascii="Arial" w:hAnsi="Arial" w:cs="Arial"/>
        <w:szCs w:val="20"/>
      </w:rPr>
      <w:instrText xml:space="preserve"> NUMPAGES </w:instrText>
    </w:r>
    <w:r w:rsidRPr="00F67A63">
      <w:rPr>
        <w:rStyle w:val="Numrodepage"/>
        <w:rFonts w:ascii="Arial" w:hAnsi="Arial" w:cs="Arial"/>
        <w:szCs w:val="20"/>
      </w:rPr>
      <w:fldChar w:fldCharType="separate"/>
    </w:r>
    <w:r>
      <w:rPr>
        <w:rStyle w:val="Numrodepage"/>
        <w:rFonts w:ascii="Arial" w:hAnsi="Arial" w:cs="Arial"/>
        <w:noProof/>
        <w:szCs w:val="20"/>
      </w:rPr>
      <w:t>7</w:t>
    </w:r>
    <w:r w:rsidRPr="00F67A63">
      <w:rPr>
        <w:rStyle w:val="Numrodepage"/>
        <w:rFonts w:ascii="Arial" w:hAnsi="Arial" w:cs="Arial"/>
        <w:szCs w:val="20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27F4A74" w14:textId="77777777" w:rsidR="00391DD1" w:rsidRDefault="00391DD1" w:rsidP="008D0E12">
      <w:r>
        <w:separator/>
      </w:r>
    </w:p>
  </w:footnote>
  <w:footnote w:type="continuationSeparator" w:id="0">
    <w:p w14:paraId="0FFD0E82" w14:textId="77777777" w:rsidR="00391DD1" w:rsidRDefault="00391DD1" w:rsidP="008D0E12">
      <w:r>
        <w:continuationSeparator/>
      </w:r>
    </w:p>
  </w:footnote>
  <w:footnote w:type="continuationNotice" w:id="1">
    <w:p w14:paraId="12EB79F3" w14:textId="77777777" w:rsidR="00391DD1" w:rsidRDefault="00391DD1"/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F30BA7"/>
    <w:multiLevelType w:val="hybridMultilevel"/>
    <w:tmpl w:val="73A269CC"/>
    <w:lvl w:ilvl="0" w:tplc="10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5471258"/>
    <w:multiLevelType w:val="hybridMultilevel"/>
    <w:tmpl w:val="D8FAA942"/>
    <w:lvl w:ilvl="0" w:tplc="8A404FC6">
      <w:numFmt w:val="bullet"/>
      <w:lvlText w:val=""/>
      <w:lvlJc w:val="left"/>
      <w:pPr>
        <w:ind w:left="720" w:hanging="360"/>
      </w:pPr>
      <w:rPr>
        <w:rFonts w:ascii="Wingdings" w:eastAsia="Calibri" w:hAnsi="Wingdings" w:cs="Times New Roman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6D13B60"/>
    <w:multiLevelType w:val="hybridMultilevel"/>
    <w:tmpl w:val="831E98C8"/>
    <w:lvl w:ilvl="0" w:tplc="96C6955C">
      <w:numFmt w:val="bullet"/>
      <w:lvlText w:val="-"/>
      <w:lvlJc w:val="left"/>
      <w:pPr>
        <w:ind w:left="720" w:hanging="360"/>
      </w:pPr>
      <w:rPr>
        <w:rFonts w:ascii="Arial" w:eastAsia="Times New Roman" w:hAnsi="Arial" w:cs="Arial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CD74E3A"/>
    <w:multiLevelType w:val="hybridMultilevel"/>
    <w:tmpl w:val="571E7DE2"/>
    <w:lvl w:ilvl="0" w:tplc="10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6F90F1B"/>
    <w:multiLevelType w:val="hybridMultilevel"/>
    <w:tmpl w:val="2682B094"/>
    <w:lvl w:ilvl="0" w:tplc="10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C0019" w:tentative="1">
      <w:start w:val="1"/>
      <w:numFmt w:val="lowerLetter"/>
      <w:lvlText w:val="%2."/>
      <w:lvlJc w:val="left"/>
      <w:pPr>
        <w:ind w:left="1440" w:hanging="360"/>
      </w:pPr>
    </w:lvl>
    <w:lvl w:ilvl="2" w:tplc="100C001B" w:tentative="1">
      <w:start w:val="1"/>
      <w:numFmt w:val="lowerRoman"/>
      <w:lvlText w:val="%3."/>
      <w:lvlJc w:val="right"/>
      <w:pPr>
        <w:ind w:left="2160" w:hanging="180"/>
      </w:pPr>
    </w:lvl>
    <w:lvl w:ilvl="3" w:tplc="100C000F" w:tentative="1">
      <w:start w:val="1"/>
      <w:numFmt w:val="decimal"/>
      <w:lvlText w:val="%4."/>
      <w:lvlJc w:val="left"/>
      <w:pPr>
        <w:ind w:left="2880" w:hanging="360"/>
      </w:pPr>
    </w:lvl>
    <w:lvl w:ilvl="4" w:tplc="100C0019" w:tentative="1">
      <w:start w:val="1"/>
      <w:numFmt w:val="lowerLetter"/>
      <w:lvlText w:val="%5."/>
      <w:lvlJc w:val="left"/>
      <w:pPr>
        <w:ind w:left="3600" w:hanging="360"/>
      </w:pPr>
    </w:lvl>
    <w:lvl w:ilvl="5" w:tplc="100C001B" w:tentative="1">
      <w:start w:val="1"/>
      <w:numFmt w:val="lowerRoman"/>
      <w:lvlText w:val="%6."/>
      <w:lvlJc w:val="right"/>
      <w:pPr>
        <w:ind w:left="4320" w:hanging="180"/>
      </w:pPr>
    </w:lvl>
    <w:lvl w:ilvl="6" w:tplc="100C000F" w:tentative="1">
      <w:start w:val="1"/>
      <w:numFmt w:val="decimal"/>
      <w:lvlText w:val="%7."/>
      <w:lvlJc w:val="left"/>
      <w:pPr>
        <w:ind w:left="5040" w:hanging="360"/>
      </w:pPr>
    </w:lvl>
    <w:lvl w:ilvl="7" w:tplc="100C0019" w:tentative="1">
      <w:start w:val="1"/>
      <w:numFmt w:val="lowerLetter"/>
      <w:lvlText w:val="%8."/>
      <w:lvlJc w:val="left"/>
      <w:pPr>
        <w:ind w:left="5760" w:hanging="360"/>
      </w:pPr>
    </w:lvl>
    <w:lvl w:ilvl="8" w:tplc="10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7955929"/>
    <w:multiLevelType w:val="hybridMultilevel"/>
    <w:tmpl w:val="3C9A3DFE"/>
    <w:lvl w:ilvl="0" w:tplc="10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C0019" w:tentative="1">
      <w:start w:val="1"/>
      <w:numFmt w:val="lowerLetter"/>
      <w:lvlText w:val="%2."/>
      <w:lvlJc w:val="left"/>
      <w:pPr>
        <w:ind w:left="1440" w:hanging="360"/>
      </w:pPr>
    </w:lvl>
    <w:lvl w:ilvl="2" w:tplc="100C001B" w:tentative="1">
      <w:start w:val="1"/>
      <w:numFmt w:val="lowerRoman"/>
      <w:lvlText w:val="%3."/>
      <w:lvlJc w:val="right"/>
      <w:pPr>
        <w:ind w:left="2160" w:hanging="180"/>
      </w:pPr>
    </w:lvl>
    <w:lvl w:ilvl="3" w:tplc="100C000F" w:tentative="1">
      <w:start w:val="1"/>
      <w:numFmt w:val="decimal"/>
      <w:lvlText w:val="%4."/>
      <w:lvlJc w:val="left"/>
      <w:pPr>
        <w:ind w:left="2880" w:hanging="360"/>
      </w:pPr>
    </w:lvl>
    <w:lvl w:ilvl="4" w:tplc="100C0019" w:tentative="1">
      <w:start w:val="1"/>
      <w:numFmt w:val="lowerLetter"/>
      <w:lvlText w:val="%5."/>
      <w:lvlJc w:val="left"/>
      <w:pPr>
        <w:ind w:left="3600" w:hanging="360"/>
      </w:pPr>
    </w:lvl>
    <w:lvl w:ilvl="5" w:tplc="100C001B" w:tentative="1">
      <w:start w:val="1"/>
      <w:numFmt w:val="lowerRoman"/>
      <w:lvlText w:val="%6."/>
      <w:lvlJc w:val="right"/>
      <w:pPr>
        <w:ind w:left="4320" w:hanging="180"/>
      </w:pPr>
    </w:lvl>
    <w:lvl w:ilvl="6" w:tplc="100C000F" w:tentative="1">
      <w:start w:val="1"/>
      <w:numFmt w:val="decimal"/>
      <w:lvlText w:val="%7."/>
      <w:lvlJc w:val="left"/>
      <w:pPr>
        <w:ind w:left="5040" w:hanging="360"/>
      </w:pPr>
    </w:lvl>
    <w:lvl w:ilvl="7" w:tplc="100C0019" w:tentative="1">
      <w:start w:val="1"/>
      <w:numFmt w:val="lowerLetter"/>
      <w:lvlText w:val="%8."/>
      <w:lvlJc w:val="left"/>
      <w:pPr>
        <w:ind w:left="5760" w:hanging="360"/>
      </w:pPr>
    </w:lvl>
    <w:lvl w:ilvl="8" w:tplc="10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E7474DC"/>
    <w:multiLevelType w:val="hybridMultilevel"/>
    <w:tmpl w:val="2D92BB5A"/>
    <w:lvl w:ilvl="0" w:tplc="10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C0019" w:tentative="1">
      <w:start w:val="1"/>
      <w:numFmt w:val="lowerLetter"/>
      <w:lvlText w:val="%2."/>
      <w:lvlJc w:val="left"/>
      <w:pPr>
        <w:ind w:left="1440" w:hanging="360"/>
      </w:pPr>
    </w:lvl>
    <w:lvl w:ilvl="2" w:tplc="100C001B" w:tentative="1">
      <w:start w:val="1"/>
      <w:numFmt w:val="lowerRoman"/>
      <w:lvlText w:val="%3."/>
      <w:lvlJc w:val="right"/>
      <w:pPr>
        <w:ind w:left="2160" w:hanging="180"/>
      </w:pPr>
    </w:lvl>
    <w:lvl w:ilvl="3" w:tplc="100C000F" w:tentative="1">
      <w:start w:val="1"/>
      <w:numFmt w:val="decimal"/>
      <w:lvlText w:val="%4."/>
      <w:lvlJc w:val="left"/>
      <w:pPr>
        <w:ind w:left="2880" w:hanging="360"/>
      </w:pPr>
    </w:lvl>
    <w:lvl w:ilvl="4" w:tplc="100C0019" w:tentative="1">
      <w:start w:val="1"/>
      <w:numFmt w:val="lowerLetter"/>
      <w:lvlText w:val="%5."/>
      <w:lvlJc w:val="left"/>
      <w:pPr>
        <w:ind w:left="3600" w:hanging="360"/>
      </w:pPr>
    </w:lvl>
    <w:lvl w:ilvl="5" w:tplc="100C001B" w:tentative="1">
      <w:start w:val="1"/>
      <w:numFmt w:val="lowerRoman"/>
      <w:lvlText w:val="%6."/>
      <w:lvlJc w:val="right"/>
      <w:pPr>
        <w:ind w:left="4320" w:hanging="180"/>
      </w:pPr>
    </w:lvl>
    <w:lvl w:ilvl="6" w:tplc="100C000F" w:tentative="1">
      <w:start w:val="1"/>
      <w:numFmt w:val="decimal"/>
      <w:lvlText w:val="%7."/>
      <w:lvlJc w:val="left"/>
      <w:pPr>
        <w:ind w:left="5040" w:hanging="360"/>
      </w:pPr>
    </w:lvl>
    <w:lvl w:ilvl="7" w:tplc="100C0019" w:tentative="1">
      <w:start w:val="1"/>
      <w:numFmt w:val="lowerLetter"/>
      <w:lvlText w:val="%8."/>
      <w:lvlJc w:val="left"/>
      <w:pPr>
        <w:ind w:left="5760" w:hanging="360"/>
      </w:pPr>
    </w:lvl>
    <w:lvl w:ilvl="8" w:tplc="10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5586186"/>
    <w:multiLevelType w:val="hybridMultilevel"/>
    <w:tmpl w:val="FE4A10A4"/>
    <w:lvl w:ilvl="0" w:tplc="9D3EEB28">
      <w:numFmt w:val="bullet"/>
      <w:lvlText w:val="-"/>
      <w:lvlJc w:val="left"/>
      <w:pPr>
        <w:ind w:left="720" w:hanging="360"/>
      </w:pPr>
      <w:rPr>
        <w:rFonts w:ascii="Arial" w:eastAsia="Times New Roman" w:hAnsi="Arial" w:cs="Arial" w:hint="default"/>
      </w:rPr>
    </w:lvl>
    <w:lvl w:ilvl="1" w:tplc="10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5A25F42"/>
    <w:multiLevelType w:val="hybridMultilevel"/>
    <w:tmpl w:val="28F24A0E"/>
    <w:lvl w:ilvl="0" w:tplc="10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C0019" w:tentative="1">
      <w:start w:val="1"/>
      <w:numFmt w:val="lowerLetter"/>
      <w:lvlText w:val="%2."/>
      <w:lvlJc w:val="left"/>
      <w:pPr>
        <w:ind w:left="1440" w:hanging="360"/>
      </w:pPr>
    </w:lvl>
    <w:lvl w:ilvl="2" w:tplc="100C001B" w:tentative="1">
      <w:start w:val="1"/>
      <w:numFmt w:val="lowerRoman"/>
      <w:lvlText w:val="%3."/>
      <w:lvlJc w:val="right"/>
      <w:pPr>
        <w:ind w:left="2160" w:hanging="180"/>
      </w:pPr>
    </w:lvl>
    <w:lvl w:ilvl="3" w:tplc="100C000F" w:tentative="1">
      <w:start w:val="1"/>
      <w:numFmt w:val="decimal"/>
      <w:lvlText w:val="%4."/>
      <w:lvlJc w:val="left"/>
      <w:pPr>
        <w:ind w:left="2880" w:hanging="360"/>
      </w:pPr>
    </w:lvl>
    <w:lvl w:ilvl="4" w:tplc="100C0019" w:tentative="1">
      <w:start w:val="1"/>
      <w:numFmt w:val="lowerLetter"/>
      <w:lvlText w:val="%5."/>
      <w:lvlJc w:val="left"/>
      <w:pPr>
        <w:ind w:left="3600" w:hanging="360"/>
      </w:pPr>
    </w:lvl>
    <w:lvl w:ilvl="5" w:tplc="100C001B" w:tentative="1">
      <w:start w:val="1"/>
      <w:numFmt w:val="lowerRoman"/>
      <w:lvlText w:val="%6."/>
      <w:lvlJc w:val="right"/>
      <w:pPr>
        <w:ind w:left="4320" w:hanging="180"/>
      </w:pPr>
    </w:lvl>
    <w:lvl w:ilvl="6" w:tplc="100C000F" w:tentative="1">
      <w:start w:val="1"/>
      <w:numFmt w:val="decimal"/>
      <w:lvlText w:val="%7."/>
      <w:lvlJc w:val="left"/>
      <w:pPr>
        <w:ind w:left="5040" w:hanging="360"/>
      </w:pPr>
    </w:lvl>
    <w:lvl w:ilvl="7" w:tplc="100C0019" w:tentative="1">
      <w:start w:val="1"/>
      <w:numFmt w:val="lowerLetter"/>
      <w:lvlText w:val="%8."/>
      <w:lvlJc w:val="left"/>
      <w:pPr>
        <w:ind w:left="5760" w:hanging="360"/>
      </w:pPr>
    </w:lvl>
    <w:lvl w:ilvl="8" w:tplc="10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7BC206E"/>
    <w:multiLevelType w:val="hybridMultilevel"/>
    <w:tmpl w:val="10889F2A"/>
    <w:lvl w:ilvl="0" w:tplc="10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C0019" w:tentative="1">
      <w:start w:val="1"/>
      <w:numFmt w:val="lowerLetter"/>
      <w:lvlText w:val="%2."/>
      <w:lvlJc w:val="left"/>
      <w:pPr>
        <w:ind w:left="1440" w:hanging="360"/>
      </w:pPr>
    </w:lvl>
    <w:lvl w:ilvl="2" w:tplc="100C001B" w:tentative="1">
      <w:start w:val="1"/>
      <w:numFmt w:val="lowerRoman"/>
      <w:lvlText w:val="%3."/>
      <w:lvlJc w:val="right"/>
      <w:pPr>
        <w:ind w:left="2160" w:hanging="180"/>
      </w:pPr>
    </w:lvl>
    <w:lvl w:ilvl="3" w:tplc="100C000F" w:tentative="1">
      <w:start w:val="1"/>
      <w:numFmt w:val="decimal"/>
      <w:lvlText w:val="%4."/>
      <w:lvlJc w:val="left"/>
      <w:pPr>
        <w:ind w:left="2880" w:hanging="360"/>
      </w:pPr>
    </w:lvl>
    <w:lvl w:ilvl="4" w:tplc="100C0019" w:tentative="1">
      <w:start w:val="1"/>
      <w:numFmt w:val="lowerLetter"/>
      <w:lvlText w:val="%5."/>
      <w:lvlJc w:val="left"/>
      <w:pPr>
        <w:ind w:left="3600" w:hanging="360"/>
      </w:pPr>
    </w:lvl>
    <w:lvl w:ilvl="5" w:tplc="100C001B" w:tentative="1">
      <w:start w:val="1"/>
      <w:numFmt w:val="lowerRoman"/>
      <w:lvlText w:val="%6."/>
      <w:lvlJc w:val="right"/>
      <w:pPr>
        <w:ind w:left="4320" w:hanging="180"/>
      </w:pPr>
    </w:lvl>
    <w:lvl w:ilvl="6" w:tplc="100C000F" w:tentative="1">
      <w:start w:val="1"/>
      <w:numFmt w:val="decimal"/>
      <w:lvlText w:val="%7."/>
      <w:lvlJc w:val="left"/>
      <w:pPr>
        <w:ind w:left="5040" w:hanging="360"/>
      </w:pPr>
    </w:lvl>
    <w:lvl w:ilvl="7" w:tplc="100C0019" w:tentative="1">
      <w:start w:val="1"/>
      <w:numFmt w:val="lowerLetter"/>
      <w:lvlText w:val="%8."/>
      <w:lvlJc w:val="left"/>
      <w:pPr>
        <w:ind w:left="5760" w:hanging="360"/>
      </w:pPr>
    </w:lvl>
    <w:lvl w:ilvl="8" w:tplc="10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5634DF7"/>
    <w:multiLevelType w:val="hybridMultilevel"/>
    <w:tmpl w:val="0506F654"/>
    <w:lvl w:ilvl="0" w:tplc="10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C0019" w:tentative="1">
      <w:start w:val="1"/>
      <w:numFmt w:val="lowerLetter"/>
      <w:lvlText w:val="%2."/>
      <w:lvlJc w:val="left"/>
      <w:pPr>
        <w:ind w:left="1440" w:hanging="360"/>
      </w:pPr>
    </w:lvl>
    <w:lvl w:ilvl="2" w:tplc="100C001B" w:tentative="1">
      <w:start w:val="1"/>
      <w:numFmt w:val="lowerRoman"/>
      <w:lvlText w:val="%3."/>
      <w:lvlJc w:val="right"/>
      <w:pPr>
        <w:ind w:left="2160" w:hanging="180"/>
      </w:pPr>
    </w:lvl>
    <w:lvl w:ilvl="3" w:tplc="100C000F" w:tentative="1">
      <w:start w:val="1"/>
      <w:numFmt w:val="decimal"/>
      <w:lvlText w:val="%4."/>
      <w:lvlJc w:val="left"/>
      <w:pPr>
        <w:ind w:left="2880" w:hanging="360"/>
      </w:pPr>
    </w:lvl>
    <w:lvl w:ilvl="4" w:tplc="100C0019" w:tentative="1">
      <w:start w:val="1"/>
      <w:numFmt w:val="lowerLetter"/>
      <w:lvlText w:val="%5."/>
      <w:lvlJc w:val="left"/>
      <w:pPr>
        <w:ind w:left="3600" w:hanging="360"/>
      </w:pPr>
    </w:lvl>
    <w:lvl w:ilvl="5" w:tplc="100C001B" w:tentative="1">
      <w:start w:val="1"/>
      <w:numFmt w:val="lowerRoman"/>
      <w:lvlText w:val="%6."/>
      <w:lvlJc w:val="right"/>
      <w:pPr>
        <w:ind w:left="4320" w:hanging="180"/>
      </w:pPr>
    </w:lvl>
    <w:lvl w:ilvl="6" w:tplc="100C000F" w:tentative="1">
      <w:start w:val="1"/>
      <w:numFmt w:val="decimal"/>
      <w:lvlText w:val="%7."/>
      <w:lvlJc w:val="left"/>
      <w:pPr>
        <w:ind w:left="5040" w:hanging="360"/>
      </w:pPr>
    </w:lvl>
    <w:lvl w:ilvl="7" w:tplc="100C0019" w:tentative="1">
      <w:start w:val="1"/>
      <w:numFmt w:val="lowerLetter"/>
      <w:lvlText w:val="%8."/>
      <w:lvlJc w:val="left"/>
      <w:pPr>
        <w:ind w:left="5760" w:hanging="360"/>
      </w:pPr>
    </w:lvl>
    <w:lvl w:ilvl="8" w:tplc="10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1A51A75"/>
    <w:multiLevelType w:val="hybridMultilevel"/>
    <w:tmpl w:val="A2A89BEA"/>
    <w:lvl w:ilvl="0" w:tplc="10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C0019" w:tentative="1">
      <w:start w:val="1"/>
      <w:numFmt w:val="lowerLetter"/>
      <w:lvlText w:val="%2."/>
      <w:lvlJc w:val="left"/>
      <w:pPr>
        <w:ind w:left="1440" w:hanging="360"/>
      </w:pPr>
    </w:lvl>
    <w:lvl w:ilvl="2" w:tplc="100C001B" w:tentative="1">
      <w:start w:val="1"/>
      <w:numFmt w:val="lowerRoman"/>
      <w:lvlText w:val="%3."/>
      <w:lvlJc w:val="right"/>
      <w:pPr>
        <w:ind w:left="2160" w:hanging="180"/>
      </w:pPr>
    </w:lvl>
    <w:lvl w:ilvl="3" w:tplc="100C000F" w:tentative="1">
      <w:start w:val="1"/>
      <w:numFmt w:val="decimal"/>
      <w:lvlText w:val="%4."/>
      <w:lvlJc w:val="left"/>
      <w:pPr>
        <w:ind w:left="2880" w:hanging="360"/>
      </w:pPr>
    </w:lvl>
    <w:lvl w:ilvl="4" w:tplc="100C0019" w:tentative="1">
      <w:start w:val="1"/>
      <w:numFmt w:val="lowerLetter"/>
      <w:lvlText w:val="%5."/>
      <w:lvlJc w:val="left"/>
      <w:pPr>
        <w:ind w:left="3600" w:hanging="360"/>
      </w:pPr>
    </w:lvl>
    <w:lvl w:ilvl="5" w:tplc="100C001B" w:tentative="1">
      <w:start w:val="1"/>
      <w:numFmt w:val="lowerRoman"/>
      <w:lvlText w:val="%6."/>
      <w:lvlJc w:val="right"/>
      <w:pPr>
        <w:ind w:left="4320" w:hanging="180"/>
      </w:pPr>
    </w:lvl>
    <w:lvl w:ilvl="6" w:tplc="100C000F" w:tentative="1">
      <w:start w:val="1"/>
      <w:numFmt w:val="decimal"/>
      <w:lvlText w:val="%7."/>
      <w:lvlJc w:val="left"/>
      <w:pPr>
        <w:ind w:left="5040" w:hanging="360"/>
      </w:pPr>
    </w:lvl>
    <w:lvl w:ilvl="7" w:tplc="100C0019" w:tentative="1">
      <w:start w:val="1"/>
      <w:numFmt w:val="lowerLetter"/>
      <w:lvlText w:val="%8."/>
      <w:lvlJc w:val="left"/>
      <w:pPr>
        <w:ind w:left="5760" w:hanging="360"/>
      </w:pPr>
    </w:lvl>
    <w:lvl w:ilvl="8" w:tplc="10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77F23FD"/>
    <w:multiLevelType w:val="hybridMultilevel"/>
    <w:tmpl w:val="AB9C1AC6"/>
    <w:lvl w:ilvl="0" w:tplc="100C000F">
      <w:start w:val="1"/>
      <w:numFmt w:val="decimal"/>
      <w:lvlText w:val="%1."/>
      <w:lvlJc w:val="left"/>
      <w:pPr>
        <w:ind w:left="720" w:hanging="360"/>
      </w:pPr>
    </w:lvl>
    <w:lvl w:ilvl="1" w:tplc="100C0019" w:tentative="1">
      <w:start w:val="1"/>
      <w:numFmt w:val="lowerLetter"/>
      <w:lvlText w:val="%2."/>
      <w:lvlJc w:val="left"/>
      <w:pPr>
        <w:ind w:left="1440" w:hanging="360"/>
      </w:pPr>
    </w:lvl>
    <w:lvl w:ilvl="2" w:tplc="100C001B" w:tentative="1">
      <w:start w:val="1"/>
      <w:numFmt w:val="lowerRoman"/>
      <w:lvlText w:val="%3."/>
      <w:lvlJc w:val="right"/>
      <w:pPr>
        <w:ind w:left="2160" w:hanging="180"/>
      </w:pPr>
    </w:lvl>
    <w:lvl w:ilvl="3" w:tplc="100C000F" w:tentative="1">
      <w:start w:val="1"/>
      <w:numFmt w:val="decimal"/>
      <w:lvlText w:val="%4."/>
      <w:lvlJc w:val="left"/>
      <w:pPr>
        <w:ind w:left="2880" w:hanging="360"/>
      </w:pPr>
    </w:lvl>
    <w:lvl w:ilvl="4" w:tplc="100C0019" w:tentative="1">
      <w:start w:val="1"/>
      <w:numFmt w:val="lowerLetter"/>
      <w:lvlText w:val="%5."/>
      <w:lvlJc w:val="left"/>
      <w:pPr>
        <w:ind w:left="3600" w:hanging="360"/>
      </w:pPr>
    </w:lvl>
    <w:lvl w:ilvl="5" w:tplc="100C001B" w:tentative="1">
      <w:start w:val="1"/>
      <w:numFmt w:val="lowerRoman"/>
      <w:lvlText w:val="%6."/>
      <w:lvlJc w:val="right"/>
      <w:pPr>
        <w:ind w:left="4320" w:hanging="180"/>
      </w:pPr>
    </w:lvl>
    <w:lvl w:ilvl="6" w:tplc="100C000F" w:tentative="1">
      <w:start w:val="1"/>
      <w:numFmt w:val="decimal"/>
      <w:lvlText w:val="%7."/>
      <w:lvlJc w:val="left"/>
      <w:pPr>
        <w:ind w:left="5040" w:hanging="360"/>
      </w:pPr>
    </w:lvl>
    <w:lvl w:ilvl="7" w:tplc="100C0019" w:tentative="1">
      <w:start w:val="1"/>
      <w:numFmt w:val="lowerLetter"/>
      <w:lvlText w:val="%8."/>
      <w:lvlJc w:val="left"/>
      <w:pPr>
        <w:ind w:left="5760" w:hanging="360"/>
      </w:pPr>
    </w:lvl>
    <w:lvl w:ilvl="8" w:tplc="10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7ED21C6"/>
    <w:multiLevelType w:val="hybridMultilevel"/>
    <w:tmpl w:val="CE8C4AB2"/>
    <w:lvl w:ilvl="0" w:tplc="10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8563DC5"/>
    <w:multiLevelType w:val="hybridMultilevel"/>
    <w:tmpl w:val="BDCCAE76"/>
    <w:lvl w:ilvl="0" w:tplc="10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F066D20"/>
    <w:multiLevelType w:val="hybridMultilevel"/>
    <w:tmpl w:val="E5A6A38A"/>
    <w:lvl w:ilvl="0" w:tplc="10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C0019" w:tentative="1">
      <w:start w:val="1"/>
      <w:numFmt w:val="lowerLetter"/>
      <w:lvlText w:val="%2."/>
      <w:lvlJc w:val="left"/>
      <w:pPr>
        <w:ind w:left="1440" w:hanging="360"/>
      </w:pPr>
    </w:lvl>
    <w:lvl w:ilvl="2" w:tplc="100C001B" w:tentative="1">
      <w:start w:val="1"/>
      <w:numFmt w:val="lowerRoman"/>
      <w:lvlText w:val="%3."/>
      <w:lvlJc w:val="right"/>
      <w:pPr>
        <w:ind w:left="2160" w:hanging="180"/>
      </w:pPr>
    </w:lvl>
    <w:lvl w:ilvl="3" w:tplc="100C000F" w:tentative="1">
      <w:start w:val="1"/>
      <w:numFmt w:val="decimal"/>
      <w:lvlText w:val="%4."/>
      <w:lvlJc w:val="left"/>
      <w:pPr>
        <w:ind w:left="2880" w:hanging="360"/>
      </w:pPr>
    </w:lvl>
    <w:lvl w:ilvl="4" w:tplc="100C0019" w:tentative="1">
      <w:start w:val="1"/>
      <w:numFmt w:val="lowerLetter"/>
      <w:lvlText w:val="%5."/>
      <w:lvlJc w:val="left"/>
      <w:pPr>
        <w:ind w:left="3600" w:hanging="360"/>
      </w:pPr>
    </w:lvl>
    <w:lvl w:ilvl="5" w:tplc="100C001B" w:tentative="1">
      <w:start w:val="1"/>
      <w:numFmt w:val="lowerRoman"/>
      <w:lvlText w:val="%6."/>
      <w:lvlJc w:val="right"/>
      <w:pPr>
        <w:ind w:left="4320" w:hanging="180"/>
      </w:pPr>
    </w:lvl>
    <w:lvl w:ilvl="6" w:tplc="100C000F" w:tentative="1">
      <w:start w:val="1"/>
      <w:numFmt w:val="decimal"/>
      <w:lvlText w:val="%7."/>
      <w:lvlJc w:val="left"/>
      <w:pPr>
        <w:ind w:left="5040" w:hanging="360"/>
      </w:pPr>
    </w:lvl>
    <w:lvl w:ilvl="7" w:tplc="100C0019" w:tentative="1">
      <w:start w:val="1"/>
      <w:numFmt w:val="lowerLetter"/>
      <w:lvlText w:val="%8."/>
      <w:lvlJc w:val="left"/>
      <w:pPr>
        <w:ind w:left="5760" w:hanging="360"/>
      </w:pPr>
    </w:lvl>
    <w:lvl w:ilvl="8" w:tplc="10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2BD7009"/>
    <w:multiLevelType w:val="hybridMultilevel"/>
    <w:tmpl w:val="B82E5A8C"/>
    <w:lvl w:ilvl="0" w:tplc="10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3274F74"/>
    <w:multiLevelType w:val="hybridMultilevel"/>
    <w:tmpl w:val="4BDEDC84"/>
    <w:lvl w:ilvl="0" w:tplc="82FC835E">
      <w:numFmt w:val="bullet"/>
      <w:lvlText w:val="-"/>
      <w:lvlJc w:val="left"/>
      <w:pPr>
        <w:ind w:left="720" w:hanging="360"/>
      </w:pPr>
      <w:rPr>
        <w:rFonts w:ascii="Arial" w:eastAsia="Times New Roman" w:hAnsi="Arial" w:cs="Arial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461482B"/>
    <w:multiLevelType w:val="hybridMultilevel"/>
    <w:tmpl w:val="9B82611C"/>
    <w:lvl w:ilvl="0" w:tplc="100C000F">
      <w:start w:val="1"/>
      <w:numFmt w:val="decimal"/>
      <w:lvlText w:val="%1."/>
      <w:lvlJc w:val="left"/>
      <w:pPr>
        <w:ind w:left="720" w:hanging="360"/>
      </w:pPr>
    </w:lvl>
    <w:lvl w:ilvl="1" w:tplc="100C0019" w:tentative="1">
      <w:start w:val="1"/>
      <w:numFmt w:val="lowerLetter"/>
      <w:lvlText w:val="%2."/>
      <w:lvlJc w:val="left"/>
      <w:pPr>
        <w:ind w:left="1440" w:hanging="360"/>
      </w:pPr>
    </w:lvl>
    <w:lvl w:ilvl="2" w:tplc="100C001B" w:tentative="1">
      <w:start w:val="1"/>
      <w:numFmt w:val="lowerRoman"/>
      <w:lvlText w:val="%3."/>
      <w:lvlJc w:val="right"/>
      <w:pPr>
        <w:ind w:left="2160" w:hanging="180"/>
      </w:pPr>
    </w:lvl>
    <w:lvl w:ilvl="3" w:tplc="100C000F" w:tentative="1">
      <w:start w:val="1"/>
      <w:numFmt w:val="decimal"/>
      <w:lvlText w:val="%4."/>
      <w:lvlJc w:val="left"/>
      <w:pPr>
        <w:ind w:left="2880" w:hanging="360"/>
      </w:pPr>
    </w:lvl>
    <w:lvl w:ilvl="4" w:tplc="100C0019" w:tentative="1">
      <w:start w:val="1"/>
      <w:numFmt w:val="lowerLetter"/>
      <w:lvlText w:val="%5."/>
      <w:lvlJc w:val="left"/>
      <w:pPr>
        <w:ind w:left="3600" w:hanging="360"/>
      </w:pPr>
    </w:lvl>
    <w:lvl w:ilvl="5" w:tplc="100C001B" w:tentative="1">
      <w:start w:val="1"/>
      <w:numFmt w:val="lowerRoman"/>
      <w:lvlText w:val="%6."/>
      <w:lvlJc w:val="right"/>
      <w:pPr>
        <w:ind w:left="4320" w:hanging="180"/>
      </w:pPr>
    </w:lvl>
    <w:lvl w:ilvl="6" w:tplc="100C000F" w:tentative="1">
      <w:start w:val="1"/>
      <w:numFmt w:val="decimal"/>
      <w:lvlText w:val="%7."/>
      <w:lvlJc w:val="left"/>
      <w:pPr>
        <w:ind w:left="5040" w:hanging="360"/>
      </w:pPr>
    </w:lvl>
    <w:lvl w:ilvl="7" w:tplc="100C0019" w:tentative="1">
      <w:start w:val="1"/>
      <w:numFmt w:val="lowerLetter"/>
      <w:lvlText w:val="%8."/>
      <w:lvlJc w:val="left"/>
      <w:pPr>
        <w:ind w:left="5760" w:hanging="360"/>
      </w:pPr>
    </w:lvl>
    <w:lvl w:ilvl="8" w:tplc="10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6030950"/>
    <w:multiLevelType w:val="hybridMultilevel"/>
    <w:tmpl w:val="562657EA"/>
    <w:lvl w:ilvl="0" w:tplc="10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C0019" w:tentative="1">
      <w:start w:val="1"/>
      <w:numFmt w:val="lowerLetter"/>
      <w:lvlText w:val="%2."/>
      <w:lvlJc w:val="left"/>
      <w:pPr>
        <w:ind w:left="1440" w:hanging="360"/>
      </w:pPr>
    </w:lvl>
    <w:lvl w:ilvl="2" w:tplc="100C001B" w:tentative="1">
      <w:start w:val="1"/>
      <w:numFmt w:val="lowerRoman"/>
      <w:lvlText w:val="%3."/>
      <w:lvlJc w:val="right"/>
      <w:pPr>
        <w:ind w:left="2160" w:hanging="180"/>
      </w:pPr>
    </w:lvl>
    <w:lvl w:ilvl="3" w:tplc="100C000F" w:tentative="1">
      <w:start w:val="1"/>
      <w:numFmt w:val="decimal"/>
      <w:lvlText w:val="%4."/>
      <w:lvlJc w:val="left"/>
      <w:pPr>
        <w:ind w:left="2880" w:hanging="360"/>
      </w:pPr>
    </w:lvl>
    <w:lvl w:ilvl="4" w:tplc="100C0019" w:tentative="1">
      <w:start w:val="1"/>
      <w:numFmt w:val="lowerLetter"/>
      <w:lvlText w:val="%5."/>
      <w:lvlJc w:val="left"/>
      <w:pPr>
        <w:ind w:left="3600" w:hanging="360"/>
      </w:pPr>
    </w:lvl>
    <w:lvl w:ilvl="5" w:tplc="100C001B" w:tentative="1">
      <w:start w:val="1"/>
      <w:numFmt w:val="lowerRoman"/>
      <w:lvlText w:val="%6."/>
      <w:lvlJc w:val="right"/>
      <w:pPr>
        <w:ind w:left="4320" w:hanging="180"/>
      </w:pPr>
    </w:lvl>
    <w:lvl w:ilvl="6" w:tplc="100C000F" w:tentative="1">
      <w:start w:val="1"/>
      <w:numFmt w:val="decimal"/>
      <w:lvlText w:val="%7."/>
      <w:lvlJc w:val="left"/>
      <w:pPr>
        <w:ind w:left="5040" w:hanging="360"/>
      </w:pPr>
    </w:lvl>
    <w:lvl w:ilvl="7" w:tplc="100C0019" w:tentative="1">
      <w:start w:val="1"/>
      <w:numFmt w:val="lowerLetter"/>
      <w:lvlText w:val="%8."/>
      <w:lvlJc w:val="left"/>
      <w:pPr>
        <w:ind w:left="5760" w:hanging="360"/>
      </w:pPr>
    </w:lvl>
    <w:lvl w:ilvl="8" w:tplc="10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7604EB8"/>
    <w:multiLevelType w:val="multilevel"/>
    <w:tmpl w:val="FC029412"/>
    <w:lvl w:ilvl="0">
      <w:start w:val="1"/>
      <w:numFmt w:val="decimal"/>
      <w:pStyle w:val="Titre1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Titre2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Titre3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Titre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Titre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Titre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Titre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Titre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Titre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21" w15:restartNumberingAfterBreak="0">
    <w:nsid w:val="632B4153"/>
    <w:multiLevelType w:val="hybridMultilevel"/>
    <w:tmpl w:val="FCDE897C"/>
    <w:lvl w:ilvl="0" w:tplc="D938E7EC">
      <w:numFmt w:val="bullet"/>
      <w:lvlText w:val="-"/>
      <w:lvlJc w:val="left"/>
      <w:pPr>
        <w:ind w:left="720" w:hanging="360"/>
      </w:pPr>
      <w:rPr>
        <w:rFonts w:ascii="Arial" w:eastAsia="Times New Roman" w:hAnsi="Arial" w:cs="Arial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64E440C8"/>
    <w:multiLevelType w:val="hybridMultilevel"/>
    <w:tmpl w:val="76005A42"/>
    <w:lvl w:ilvl="0" w:tplc="10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C0019" w:tentative="1">
      <w:start w:val="1"/>
      <w:numFmt w:val="lowerLetter"/>
      <w:lvlText w:val="%2."/>
      <w:lvlJc w:val="left"/>
      <w:pPr>
        <w:ind w:left="1440" w:hanging="360"/>
      </w:pPr>
    </w:lvl>
    <w:lvl w:ilvl="2" w:tplc="100C001B" w:tentative="1">
      <w:start w:val="1"/>
      <w:numFmt w:val="lowerRoman"/>
      <w:lvlText w:val="%3."/>
      <w:lvlJc w:val="right"/>
      <w:pPr>
        <w:ind w:left="2160" w:hanging="180"/>
      </w:pPr>
    </w:lvl>
    <w:lvl w:ilvl="3" w:tplc="100C000F" w:tentative="1">
      <w:start w:val="1"/>
      <w:numFmt w:val="decimal"/>
      <w:lvlText w:val="%4."/>
      <w:lvlJc w:val="left"/>
      <w:pPr>
        <w:ind w:left="2880" w:hanging="360"/>
      </w:pPr>
    </w:lvl>
    <w:lvl w:ilvl="4" w:tplc="100C0019" w:tentative="1">
      <w:start w:val="1"/>
      <w:numFmt w:val="lowerLetter"/>
      <w:lvlText w:val="%5."/>
      <w:lvlJc w:val="left"/>
      <w:pPr>
        <w:ind w:left="3600" w:hanging="360"/>
      </w:pPr>
    </w:lvl>
    <w:lvl w:ilvl="5" w:tplc="100C001B" w:tentative="1">
      <w:start w:val="1"/>
      <w:numFmt w:val="lowerRoman"/>
      <w:lvlText w:val="%6."/>
      <w:lvlJc w:val="right"/>
      <w:pPr>
        <w:ind w:left="4320" w:hanging="180"/>
      </w:pPr>
    </w:lvl>
    <w:lvl w:ilvl="6" w:tplc="100C000F" w:tentative="1">
      <w:start w:val="1"/>
      <w:numFmt w:val="decimal"/>
      <w:lvlText w:val="%7."/>
      <w:lvlJc w:val="left"/>
      <w:pPr>
        <w:ind w:left="5040" w:hanging="360"/>
      </w:pPr>
    </w:lvl>
    <w:lvl w:ilvl="7" w:tplc="100C0019" w:tentative="1">
      <w:start w:val="1"/>
      <w:numFmt w:val="lowerLetter"/>
      <w:lvlText w:val="%8."/>
      <w:lvlJc w:val="left"/>
      <w:pPr>
        <w:ind w:left="5760" w:hanging="360"/>
      </w:pPr>
    </w:lvl>
    <w:lvl w:ilvl="8" w:tplc="10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4F26CD1"/>
    <w:multiLevelType w:val="hybridMultilevel"/>
    <w:tmpl w:val="2FC63596"/>
    <w:lvl w:ilvl="0" w:tplc="6BF64C6C">
      <w:numFmt w:val="bullet"/>
      <w:lvlText w:val=""/>
      <w:lvlJc w:val="left"/>
      <w:pPr>
        <w:ind w:left="720" w:hanging="360"/>
      </w:pPr>
      <w:rPr>
        <w:rFonts w:ascii="Wingdings" w:eastAsia="Times New Roman" w:hAnsi="Wingdings" w:cs="Arial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700D77EF"/>
    <w:multiLevelType w:val="hybridMultilevel"/>
    <w:tmpl w:val="D586181E"/>
    <w:lvl w:ilvl="0" w:tplc="F9F61EB2">
      <w:numFmt w:val="bullet"/>
      <w:lvlText w:val="-"/>
      <w:lvlJc w:val="left"/>
      <w:pPr>
        <w:ind w:left="720" w:hanging="360"/>
      </w:pPr>
      <w:rPr>
        <w:rFonts w:ascii="Arial" w:eastAsia="Calibri" w:hAnsi="Arial" w:cs="Arial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71867E37"/>
    <w:multiLevelType w:val="hybridMultilevel"/>
    <w:tmpl w:val="9372076E"/>
    <w:lvl w:ilvl="0" w:tplc="100C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71E525F1"/>
    <w:multiLevelType w:val="hybridMultilevel"/>
    <w:tmpl w:val="BAA24D6E"/>
    <w:lvl w:ilvl="0" w:tplc="10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C0019" w:tentative="1">
      <w:start w:val="1"/>
      <w:numFmt w:val="lowerLetter"/>
      <w:lvlText w:val="%2."/>
      <w:lvlJc w:val="left"/>
      <w:pPr>
        <w:ind w:left="1440" w:hanging="360"/>
      </w:pPr>
    </w:lvl>
    <w:lvl w:ilvl="2" w:tplc="100C001B" w:tentative="1">
      <w:start w:val="1"/>
      <w:numFmt w:val="lowerRoman"/>
      <w:lvlText w:val="%3."/>
      <w:lvlJc w:val="right"/>
      <w:pPr>
        <w:ind w:left="2160" w:hanging="180"/>
      </w:pPr>
    </w:lvl>
    <w:lvl w:ilvl="3" w:tplc="100C000F" w:tentative="1">
      <w:start w:val="1"/>
      <w:numFmt w:val="decimal"/>
      <w:lvlText w:val="%4."/>
      <w:lvlJc w:val="left"/>
      <w:pPr>
        <w:ind w:left="2880" w:hanging="360"/>
      </w:pPr>
    </w:lvl>
    <w:lvl w:ilvl="4" w:tplc="100C0019" w:tentative="1">
      <w:start w:val="1"/>
      <w:numFmt w:val="lowerLetter"/>
      <w:lvlText w:val="%5."/>
      <w:lvlJc w:val="left"/>
      <w:pPr>
        <w:ind w:left="3600" w:hanging="360"/>
      </w:pPr>
    </w:lvl>
    <w:lvl w:ilvl="5" w:tplc="100C001B" w:tentative="1">
      <w:start w:val="1"/>
      <w:numFmt w:val="lowerRoman"/>
      <w:lvlText w:val="%6."/>
      <w:lvlJc w:val="right"/>
      <w:pPr>
        <w:ind w:left="4320" w:hanging="180"/>
      </w:pPr>
    </w:lvl>
    <w:lvl w:ilvl="6" w:tplc="100C000F" w:tentative="1">
      <w:start w:val="1"/>
      <w:numFmt w:val="decimal"/>
      <w:lvlText w:val="%7."/>
      <w:lvlJc w:val="left"/>
      <w:pPr>
        <w:ind w:left="5040" w:hanging="360"/>
      </w:pPr>
    </w:lvl>
    <w:lvl w:ilvl="7" w:tplc="100C0019" w:tentative="1">
      <w:start w:val="1"/>
      <w:numFmt w:val="lowerLetter"/>
      <w:lvlText w:val="%8."/>
      <w:lvlJc w:val="left"/>
      <w:pPr>
        <w:ind w:left="5760" w:hanging="360"/>
      </w:pPr>
    </w:lvl>
    <w:lvl w:ilvl="8" w:tplc="10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738F0FFA"/>
    <w:multiLevelType w:val="hybridMultilevel"/>
    <w:tmpl w:val="5FA46F92"/>
    <w:lvl w:ilvl="0" w:tplc="100C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100C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8" w15:restartNumberingAfterBreak="0">
    <w:nsid w:val="74802372"/>
    <w:multiLevelType w:val="hybridMultilevel"/>
    <w:tmpl w:val="79F2BB52"/>
    <w:lvl w:ilvl="0" w:tplc="100C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100C0019" w:tentative="1">
      <w:start w:val="1"/>
      <w:numFmt w:val="lowerLetter"/>
      <w:lvlText w:val="%2."/>
      <w:lvlJc w:val="left"/>
      <w:pPr>
        <w:ind w:left="1440" w:hanging="360"/>
      </w:pPr>
    </w:lvl>
    <w:lvl w:ilvl="2" w:tplc="100C001B" w:tentative="1">
      <w:start w:val="1"/>
      <w:numFmt w:val="lowerRoman"/>
      <w:lvlText w:val="%3."/>
      <w:lvlJc w:val="right"/>
      <w:pPr>
        <w:ind w:left="2160" w:hanging="180"/>
      </w:pPr>
    </w:lvl>
    <w:lvl w:ilvl="3" w:tplc="100C000F" w:tentative="1">
      <w:start w:val="1"/>
      <w:numFmt w:val="decimal"/>
      <w:lvlText w:val="%4."/>
      <w:lvlJc w:val="left"/>
      <w:pPr>
        <w:ind w:left="2880" w:hanging="360"/>
      </w:pPr>
    </w:lvl>
    <w:lvl w:ilvl="4" w:tplc="100C0019" w:tentative="1">
      <w:start w:val="1"/>
      <w:numFmt w:val="lowerLetter"/>
      <w:lvlText w:val="%5."/>
      <w:lvlJc w:val="left"/>
      <w:pPr>
        <w:ind w:left="3600" w:hanging="360"/>
      </w:pPr>
    </w:lvl>
    <w:lvl w:ilvl="5" w:tplc="100C001B" w:tentative="1">
      <w:start w:val="1"/>
      <w:numFmt w:val="lowerRoman"/>
      <w:lvlText w:val="%6."/>
      <w:lvlJc w:val="right"/>
      <w:pPr>
        <w:ind w:left="4320" w:hanging="180"/>
      </w:pPr>
    </w:lvl>
    <w:lvl w:ilvl="6" w:tplc="100C000F" w:tentative="1">
      <w:start w:val="1"/>
      <w:numFmt w:val="decimal"/>
      <w:lvlText w:val="%7."/>
      <w:lvlJc w:val="left"/>
      <w:pPr>
        <w:ind w:left="5040" w:hanging="360"/>
      </w:pPr>
    </w:lvl>
    <w:lvl w:ilvl="7" w:tplc="100C0019" w:tentative="1">
      <w:start w:val="1"/>
      <w:numFmt w:val="lowerLetter"/>
      <w:lvlText w:val="%8."/>
      <w:lvlJc w:val="left"/>
      <w:pPr>
        <w:ind w:left="5760" w:hanging="360"/>
      </w:pPr>
    </w:lvl>
    <w:lvl w:ilvl="8" w:tplc="10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7574270B"/>
    <w:multiLevelType w:val="hybridMultilevel"/>
    <w:tmpl w:val="AAAC2CD2"/>
    <w:lvl w:ilvl="0" w:tplc="417EDA5C">
      <w:start w:val="4"/>
      <w:numFmt w:val="bullet"/>
      <w:lvlText w:val="-"/>
      <w:lvlJc w:val="left"/>
      <w:pPr>
        <w:ind w:left="720" w:hanging="360"/>
      </w:pPr>
      <w:rPr>
        <w:rFonts w:ascii="Arial" w:eastAsia="Times New Roman" w:hAnsi="Arial" w:cs="Arial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76A32C83"/>
    <w:multiLevelType w:val="hybridMultilevel"/>
    <w:tmpl w:val="DA160716"/>
    <w:lvl w:ilvl="0" w:tplc="63B23844">
      <w:numFmt w:val="bullet"/>
      <w:lvlText w:val=""/>
      <w:lvlJc w:val="left"/>
      <w:pPr>
        <w:ind w:left="720" w:hanging="360"/>
      </w:pPr>
      <w:rPr>
        <w:rFonts w:ascii="Wingdings" w:eastAsia="Times New Roman" w:hAnsi="Wingdings" w:cs="Times New Roman" w:hint="default"/>
      </w:rPr>
    </w:lvl>
    <w:lvl w:ilvl="1" w:tplc="10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790205B5"/>
    <w:multiLevelType w:val="hybridMultilevel"/>
    <w:tmpl w:val="5FF6F6DC"/>
    <w:lvl w:ilvl="0" w:tplc="10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7D2267DD"/>
    <w:multiLevelType w:val="hybridMultilevel"/>
    <w:tmpl w:val="F48C6416"/>
    <w:lvl w:ilvl="0" w:tplc="01DEEC6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="Arial" w:eastAsia="Times New Roman" w:hAnsi="Arial" w:cs="Times New Roman"/>
      </w:rPr>
    </w:lvl>
    <w:lvl w:ilvl="1" w:tplc="040C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num w:numId="1">
    <w:abstractNumId w:val="18"/>
  </w:num>
  <w:num w:numId="2">
    <w:abstractNumId w:val="20"/>
  </w:num>
  <w:num w:numId="3">
    <w:abstractNumId w:val="12"/>
  </w:num>
  <w:num w:numId="4">
    <w:abstractNumId w:val="20"/>
  </w:num>
  <w:num w:numId="5">
    <w:abstractNumId w:val="20"/>
  </w:num>
  <w:num w:numId="6">
    <w:abstractNumId w:val="17"/>
  </w:num>
  <w:num w:numId="7">
    <w:abstractNumId w:val="20"/>
    <w:lvlOverride w:ilvl="0">
      <w:startOverride w:val="5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20"/>
    <w:lvlOverride w:ilvl="0">
      <w:startOverride w:val="5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7"/>
  </w:num>
  <w:num w:numId="10">
    <w:abstractNumId w:val="2"/>
  </w:num>
  <w:num w:numId="11">
    <w:abstractNumId w:val="11"/>
  </w:num>
  <w:num w:numId="12">
    <w:abstractNumId w:val="19"/>
  </w:num>
  <w:num w:numId="13">
    <w:abstractNumId w:val="4"/>
  </w:num>
  <w:num w:numId="14">
    <w:abstractNumId w:val="31"/>
  </w:num>
  <w:num w:numId="15">
    <w:abstractNumId w:val="27"/>
  </w:num>
  <w:num w:numId="16">
    <w:abstractNumId w:val="14"/>
  </w:num>
  <w:num w:numId="17">
    <w:abstractNumId w:val="13"/>
  </w:num>
  <w:num w:numId="18">
    <w:abstractNumId w:val="20"/>
    <w:lvlOverride w:ilvl="0">
      <w:startOverride w:val="3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>
    <w:abstractNumId w:val="20"/>
    <w:lvlOverride w:ilvl="0">
      <w:startOverride w:val="4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>
    <w:abstractNumId w:val="30"/>
  </w:num>
  <w:num w:numId="21">
    <w:abstractNumId w:val="23"/>
  </w:num>
  <w:num w:numId="22">
    <w:abstractNumId w:val="10"/>
  </w:num>
  <w:num w:numId="23">
    <w:abstractNumId w:val="26"/>
  </w:num>
  <w:num w:numId="24">
    <w:abstractNumId w:val="9"/>
  </w:num>
  <w:num w:numId="25">
    <w:abstractNumId w:val="15"/>
  </w:num>
  <w:num w:numId="26">
    <w:abstractNumId w:val="8"/>
  </w:num>
  <w:num w:numId="27">
    <w:abstractNumId w:val="29"/>
  </w:num>
  <w:num w:numId="28">
    <w:abstractNumId w:val="5"/>
  </w:num>
  <w:num w:numId="29">
    <w:abstractNumId w:val="0"/>
  </w:num>
  <w:num w:numId="30">
    <w:abstractNumId w:val="16"/>
  </w:num>
  <w:num w:numId="31">
    <w:abstractNumId w:val="32"/>
  </w:num>
  <w:num w:numId="32">
    <w:abstractNumId w:val="28"/>
  </w:num>
  <w:num w:numId="33">
    <w:abstractNumId w:val="6"/>
  </w:num>
  <w:num w:numId="34">
    <w:abstractNumId w:val="22"/>
  </w:num>
  <w:num w:numId="35">
    <w:abstractNumId w:val="25"/>
  </w:num>
  <w:num w:numId="36">
    <w:abstractNumId w:val="3"/>
  </w:num>
  <w:num w:numId="37">
    <w:abstractNumId w:val="21"/>
  </w:num>
  <w:num w:numId="38">
    <w:abstractNumId w:val="1"/>
  </w:num>
  <w:num w:numId="39">
    <w:abstractNumId w:val="2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attachedTemplate r:id="rId1"/>
  <w:defaultTabStop w:val="709"/>
  <w:hyphenationZone w:val="425"/>
  <w:characterSpacingControl w:val="doNotCompress"/>
  <w:savePreviewPicture/>
  <w:hdrShapeDefaults>
    <o:shapedefaults v:ext="edit" spidmax="4097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C7F57"/>
    <w:rsid w:val="0000050A"/>
    <w:rsid w:val="0000200B"/>
    <w:rsid w:val="00003E98"/>
    <w:rsid w:val="00005CC9"/>
    <w:rsid w:val="0000613A"/>
    <w:rsid w:val="00011915"/>
    <w:rsid w:val="00012945"/>
    <w:rsid w:val="0002092C"/>
    <w:rsid w:val="00021B0F"/>
    <w:rsid w:val="00023FF3"/>
    <w:rsid w:val="00025606"/>
    <w:rsid w:val="00025CB7"/>
    <w:rsid w:val="00026FD7"/>
    <w:rsid w:val="00030AEF"/>
    <w:rsid w:val="00032BBB"/>
    <w:rsid w:val="00033676"/>
    <w:rsid w:val="00040249"/>
    <w:rsid w:val="000411DB"/>
    <w:rsid w:val="00042376"/>
    <w:rsid w:val="000452D9"/>
    <w:rsid w:val="000513FF"/>
    <w:rsid w:val="00056020"/>
    <w:rsid w:val="000565A3"/>
    <w:rsid w:val="0006100F"/>
    <w:rsid w:val="00061A31"/>
    <w:rsid w:val="00061DA1"/>
    <w:rsid w:val="00065222"/>
    <w:rsid w:val="000665C4"/>
    <w:rsid w:val="00075CE4"/>
    <w:rsid w:val="00076B22"/>
    <w:rsid w:val="00081A43"/>
    <w:rsid w:val="000823DA"/>
    <w:rsid w:val="0008374D"/>
    <w:rsid w:val="00083B03"/>
    <w:rsid w:val="00095033"/>
    <w:rsid w:val="000952EA"/>
    <w:rsid w:val="00095F42"/>
    <w:rsid w:val="000A6DD8"/>
    <w:rsid w:val="000A7B40"/>
    <w:rsid w:val="000B1974"/>
    <w:rsid w:val="000B3FD5"/>
    <w:rsid w:val="000B441B"/>
    <w:rsid w:val="000B544D"/>
    <w:rsid w:val="000B640D"/>
    <w:rsid w:val="000C11F2"/>
    <w:rsid w:val="000C3379"/>
    <w:rsid w:val="000C35E4"/>
    <w:rsid w:val="000C38EE"/>
    <w:rsid w:val="000C3EFD"/>
    <w:rsid w:val="000C46C9"/>
    <w:rsid w:val="000C4BBE"/>
    <w:rsid w:val="000C529C"/>
    <w:rsid w:val="000C6215"/>
    <w:rsid w:val="000C7504"/>
    <w:rsid w:val="000D21CC"/>
    <w:rsid w:val="000D2706"/>
    <w:rsid w:val="000D3696"/>
    <w:rsid w:val="000D47A8"/>
    <w:rsid w:val="000D57AE"/>
    <w:rsid w:val="000D62F4"/>
    <w:rsid w:val="000D6863"/>
    <w:rsid w:val="000E1919"/>
    <w:rsid w:val="000E59AD"/>
    <w:rsid w:val="000E7A7C"/>
    <w:rsid w:val="000F07C1"/>
    <w:rsid w:val="000F15F6"/>
    <w:rsid w:val="000F2C24"/>
    <w:rsid w:val="000F3253"/>
    <w:rsid w:val="000F58E0"/>
    <w:rsid w:val="000F6329"/>
    <w:rsid w:val="000F7AE3"/>
    <w:rsid w:val="00103758"/>
    <w:rsid w:val="00110E5C"/>
    <w:rsid w:val="00113A80"/>
    <w:rsid w:val="00116787"/>
    <w:rsid w:val="00121E5A"/>
    <w:rsid w:val="00122E67"/>
    <w:rsid w:val="00125341"/>
    <w:rsid w:val="00130258"/>
    <w:rsid w:val="00130D2E"/>
    <w:rsid w:val="00130F75"/>
    <w:rsid w:val="001317C6"/>
    <w:rsid w:val="00132A4E"/>
    <w:rsid w:val="00134C18"/>
    <w:rsid w:val="0013510D"/>
    <w:rsid w:val="00135444"/>
    <w:rsid w:val="001370D8"/>
    <w:rsid w:val="00140123"/>
    <w:rsid w:val="001403DB"/>
    <w:rsid w:val="00140472"/>
    <w:rsid w:val="00140A33"/>
    <w:rsid w:val="001421FA"/>
    <w:rsid w:val="0014748C"/>
    <w:rsid w:val="00147FA2"/>
    <w:rsid w:val="0015698D"/>
    <w:rsid w:val="00160CB9"/>
    <w:rsid w:val="001615B7"/>
    <w:rsid w:val="001622CE"/>
    <w:rsid w:val="001633C3"/>
    <w:rsid w:val="00166C97"/>
    <w:rsid w:val="00166D58"/>
    <w:rsid w:val="00170FEF"/>
    <w:rsid w:val="00171EED"/>
    <w:rsid w:val="001724D1"/>
    <w:rsid w:val="00173490"/>
    <w:rsid w:val="0017458D"/>
    <w:rsid w:val="00176615"/>
    <w:rsid w:val="00177175"/>
    <w:rsid w:val="001807F3"/>
    <w:rsid w:val="00180F19"/>
    <w:rsid w:val="001812EC"/>
    <w:rsid w:val="00183801"/>
    <w:rsid w:val="00184141"/>
    <w:rsid w:val="00186ED1"/>
    <w:rsid w:val="00187D81"/>
    <w:rsid w:val="00194E0F"/>
    <w:rsid w:val="00195100"/>
    <w:rsid w:val="001A06EC"/>
    <w:rsid w:val="001A491F"/>
    <w:rsid w:val="001A7723"/>
    <w:rsid w:val="001B1729"/>
    <w:rsid w:val="001B3AD3"/>
    <w:rsid w:val="001B6CE6"/>
    <w:rsid w:val="001C3520"/>
    <w:rsid w:val="001C3693"/>
    <w:rsid w:val="001C46ED"/>
    <w:rsid w:val="001C4BA8"/>
    <w:rsid w:val="001C6F2B"/>
    <w:rsid w:val="001C7C67"/>
    <w:rsid w:val="001D0511"/>
    <w:rsid w:val="001D0930"/>
    <w:rsid w:val="001D0FC6"/>
    <w:rsid w:val="001E34D4"/>
    <w:rsid w:val="001E3FDA"/>
    <w:rsid w:val="001E4A4C"/>
    <w:rsid w:val="001E5F0D"/>
    <w:rsid w:val="001E763C"/>
    <w:rsid w:val="001E76C1"/>
    <w:rsid w:val="001F2A6D"/>
    <w:rsid w:val="001F59F9"/>
    <w:rsid w:val="001F6E8F"/>
    <w:rsid w:val="002018FC"/>
    <w:rsid w:val="00201C3A"/>
    <w:rsid w:val="00202F5D"/>
    <w:rsid w:val="00205F7D"/>
    <w:rsid w:val="00207B91"/>
    <w:rsid w:val="00211113"/>
    <w:rsid w:val="0021116A"/>
    <w:rsid w:val="00211305"/>
    <w:rsid w:val="00211434"/>
    <w:rsid w:val="00211E52"/>
    <w:rsid w:val="00215DBF"/>
    <w:rsid w:val="0021683D"/>
    <w:rsid w:val="00216BA7"/>
    <w:rsid w:val="0021729C"/>
    <w:rsid w:val="002218EA"/>
    <w:rsid w:val="00222F76"/>
    <w:rsid w:val="0022633A"/>
    <w:rsid w:val="00226CD9"/>
    <w:rsid w:val="0023135F"/>
    <w:rsid w:val="00236233"/>
    <w:rsid w:val="00236868"/>
    <w:rsid w:val="0023707D"/>
    <w:rsid w:val="0024078E"/>
    <w:rsid w:val="00240A88"/>
    <w:rsid w:val="0025225C"/>
    <w:rsid w:val="002531C0"/>
    <w:rsid w:val="00253675"/>
    <w:rsid w:val="00254C4C"/>
    <w:rsid w:val="00254F07"/>
    <w:rsid w:val="0025561A"/>
    <w:rsid w:val="00262CF4"/>
    <w:rsid w:val="00264E38"/>
    <w:rsid w:val="0026621B"/>
    <w:rsid w:val="00270B6A"/>
    <w:rsid w:val="00277D13"/>
    <w:rsid w:val="002803EB"/>
    <w:rsid w:val="0028129B"/>
    <w:rsid w:val="002824B1"/>
    <w:rsid w:val="00282D84"/>
    <w:rsid w:val="002849B7"/>
    <w:rsid w:val="0029036C"/>
    <w:rsid w:val="002905CA"/>
    <w:rsid w:val="00290976"/>
    <w:rsid w:val="0029217A"/>
    <w:rsid w:val="00292E90"/>
    <w:rsid w:val="00293951"/>
    <w:rsid w:val="002A236F"/>
    <w:rsid w:val="002A5137"/>
    <w:rsid w:val="002B493A"/>
    <w:rsid w:val="002B4C57"/>
    <w:rsid w:val="002B5F5F"/>
    <w:rsid w:val="002B687F"/>
    <w:rsid w:val="002B6912"/>
    <w:rsid w:val="002B7CA1"/>
    <w:rsid w:val="002C1927"/>
    <w:rsid w:val="002C2BE0"/>
    <w:rsid w:val="002C3417"/>
    <w:rsid w:val="002C42D8"/>
    <w:rsid w:val="002C4FB2"/>
    <w:rsid w:val="002D0022"/>
    <w:rsid w:val="002D0617"/>
    <w:rsid w:val="002D07FA"/>
    <w:rsid w:val="002D265A"/>
    <w:rsid w:val="002D5E0A"/>
    <w:rsid w:val="002D6177"/>
    <w:rsid w:val="002D66D3"/>
    <w:rsid w:val="002D6FDD"/>
    <w:rsid w:val="002E0B62"/>
    <w:rsid w:val="002F2139"/>
    <w:rsid w:val="002F3833"/>
    <w:rsid w:val="002F3EB5"/>
    <w:rsid w:val="002F51F2"/>
    <w:rsid w:val="002F7F01"/>
    <w:rsid w:val="00301D01"/>
    <w:rsid w:val="003069CF"/>
    <w:rsid w:val="00310EAD"/>
    <w:rsid w:val="003124C3"/>
    <w:rsid w:val="00313151"/>
    <w:rsid w:val="00313410"/>
    <w:rsid w:val="003137F6"/>
    <w:rsid w:val="0031620C"/>
    <w:rsid w:val="003171BE"/>
    <w:rsid w:val="00320B3D"/>
    <w:rsid w:val="00321010"/>
    <w:rsid w:val="00322625"/>
    <w:rsid w:val="00326375"/>
    <w:rsid w:val="00326583"/>
    <w:rsid w:val="00333E5E"/>
    <w:rsid w:val="003340C7"/>
    <w:rsid w:val="003346C6"/>
    <w:rsid w:val="00342664"/>
    <w:rsid w:val="00342B74"/>
    <w:rsid w:val="003509E2"/>
    <w:rsid w:val="00350C8D"/>
    <w:rsid w:val="00351861"/>
    <w:rsid w:val="00353106"/>
    <w:rsid w:val="00355595"/>
    <w:rsid w:val="003558FE"/>
    <w:rsid w:val="0035596A"/>
    <w:rsid w:val="00364B27"/>
    <w:rsid w:val="00364E60"/>
    <w:rsid w:val="00373E00"/>
    <w:rsid w:val="00374A5A"/>
    <w:rsid w:val="0037513C"/>
    <w:rsid w:val="00376A79"/>
    <w:rsid w:val="00377364"/>
    <w:rsid w:val="003810F3"/>
    <w:rsid w:val="00381C1D"/>
    <w:rsid w:val="003851BE"/>
    <w:rsid w:val="00385489"/>
    <w:rsid w:val="00385C2E"/>
    <w:rsid w:val="00386083"/>
    <w:rsid w:val="00386C8E"/>
    <w:rsid w:val="003910C4"/>
    <w:rsid w:val="00391DD1"/>
    <w:rsid w:val="003922FE"/>
    <w:rsid w:val="003924A3"/>
    <w:rsid w:val="0039316D"/>
    <w:rsid w:val="00395DEC"/>
    <w:rsid w:val="00396742"/>
    <w:rsid w:val="003A2BE0"/>
    <w:rsid w:val="003A37AD"/>
    <w:rsid w:val="003A4383"/>
    <w:rsid w:val="003B0F54"/>
    <w:rsid w:val="003B262A"/>
    <w:rsid w:val="003B2EB0"/>
    <w:rsid w:val="003B430A"/>
    <w:rsid w:val="003B5891"/>
    <w:rsid w:val="003B7359"/>
    <w:rsid w:val="003C37B1"/>
    <w:rsid w:val="003D0952"/>
    <w:rsid w:val="003D0C62"/>
    <w:rsid w:val="003D17CF"/>
    <w:rsid w:val="003D66EC"/>
    <w:rsid w:val="003D7C87"/>
    <w:rsid w:val="003E0537"/>
    <w:rsid w:val="003E06AC"/>
    <w:rsid w:val="003E0A65"/>
    <w:rsid w:val="003E374A"/>
    <w:rsid w:val="003E38B6"/>
    <w:rsid w:val="003E4478"/>
    <w:rsid w:val="003E4839"/>
    <w:rsid w:val="003E766D"/>
    <w:rsid w:val="003F17F3"/>
    <w:rsid w:val="003F32D4"/>
    <w:rsid w:val="003F38B5"/>
    <w:rsid w:val="003F68A0"/>
    <w:rsid w:val="003F73D9"/>
    <w:rsid w:val="00404716"/>
    <w:rsid w:val="0040488D"/>
    <w:rsid w:val="0040625F"/>
    <w:rsid w:val="00412783"/>
    <w:rsid w:val="00421F3F"/>
    <w:rsid w:val="004224FB"/>
    <w:rsid w:val="00423192"/>
    <w:rsid w:val="00425973"/>
    <w:rsid w:val="00430902"/>
    <w:rsid w:val="00433EE8"/>
    <w:rsid w:val="0043629C"/>
    <w:rsid w:val="00436451"/>
    <w:rsid w:val="004412E1"/>
    <w:rsid w:val="004432AD"/>
    <w:rsid w:val="00443E0F"/>
    <w:rsid w:val="004447DD"/>
    <w:rsid w:val="004451EF"/>
    <w:rsid w:val="00447958"/>
    <w:rsid w:val="004522D7"/>
    <w:rsid w:val="0045290D"/>
    <w:rsid w:val="004533A7"/>
    <w:rsid w:val="00456B6E"/>
    <w:rsid w:val="0045726B"/>
    <w:rsid w:val="00460823"/>
    <w:rsid w:val="004647FE"/>
    <w:rsid w:val="00465148"/>
    <w:rsid w:val="004657E2"/>
    <w:rsid w:val="00465A18"/>
    <w:rsid w:val="0046637A"/>
    <w:rsid w:val="00466CA9"/>
    <w:rsid w:val="00477C80"/>
    <w:rsid w:val="00483D5C"/>
    <w:rsid w:val="00483F74"/>
    <w:rsid w:val="00485A4A"/>
    <w:rsid w:val="00485B44"/>
    <w:rsid w:val="004870CB"/>
    <w:rsid w:val="00490D39"/>
    <w:rsid w:val="0049320C"/>
    <w:rsid w:val="00493E55"/>
    <w:rsid w:val="004950BD"/>
    <w:rsid w:val="00496999"/>
    <w:rsid w:val="00497ADD"/>
    <w:rsid w:val="004A0942"/>
    <w:rsid w:val="004A0D87"/>
    <w:rsid w:val="004A1A5E"/>
    <w:rsid w:val="004A2554"/>
    <w:rsid w:val="004A331C"/>
    <w:rsid w:val="004A4570"/>
    <w:rsid w:val="004A567F"/>
    <w:rsid w:val="004A651D"/>
    <w:rsid w:val="004A6FF4"/>
    <w:rsid w:val="004B0889"/>
    <w:rsid w:val="004B748D"/>
    <w:rsid w:val="004B7AE8"/>
    <w:rsid w:val="004B7C07"/>
    <w:rsid w:val="004C2049"/>
    <w:rsid w:val="004C2524"/>
    <w:rsid w:val="004C4D7E"/>
    <w:rsid w:val="004C6111"/>
    <w:rsid w:val="004D25D8"/>
    <w:rsid w:val="004D443F"/>
    <w:rsid w:val="004D4E63"/>
    <w:rsid w:val="004D4F42"/>
    <w:rsid w:val="004D6A3F"/>
    <w:rsid w:val="004E0836"/>
    <w:rsid w:val="004E1C62"/>
    <w:rsid w:val="004E6B4A"/>
    <w:rsid w:val="004E772F"/>
    <w:rsid w:val="004F0154"/>
    <w:rsid w:val="004F0DCA"/>
    <w:rsid w:val="004F1041"/>
    <w:rsid w:val="004F1EE7"/>
    <w:rsid w:val="004F3091"/>
    <w:rsid w:val="00501391"/>
    <w:rsid w:val="00501E01"/>
    <w:rsid w:val="00504F19"/>
    <w:rsid w:val="00506D99"/>
    <w:rsid w:val="00512402"/>
    <w:rsid w:val="00515A98"/>
    <w:rsid w:val="00516FB8"/>
    <w:rsid w:val="00517E91"/>
    <w:rsid w:val="005240A6"/>
    <w:rsid w:val="00524702"/>
    <w:rsid w:val="00524FAC"/>
    <w:rsid w:val="00525662"/>
    <w:rsid w:val="00527E63"/>
    <w:rsid w:val="00535FE6"/>
    <w:rsid w:val="00542CE7"/>
    <w:rsid w:val="005459AD"/>
    <w:rsid w:val="00550B90"/>
    <w:rsid w:val="00557FB4"/>
    <w:rsid w:val="00562681"/>
    <w:rsid w:val="0056692B"/>
    <w:rsid w:val="00570851"/>
    <w:rsid w:val="0057118A"/>
    <w:rsid w:val="00572296"/>
    <w:rsid w:val="00572E3E"/>
    <w:rsid w:val="00573A06"/>
    <w:rsid w:val="00576E4D"/>
    <w:rsid w:val="0058157E"/>
    <w:rsid w:val="00581D48"/>
    <w:rsid w:val="00582254"/>
    <w:rsid w:val="00583869"/>
    <w:rsid w:val="00584FF6"/>
    <w:rsid w:val="005854EA"/>
    <w:rsid w:val="0058585D"/>
    <w:rsid w:val="0058669F"/>
    <w:rsid w:val="00587EAC"/>
    <w:rsid w:val="005930E9"/>
    <w:rsid w:val="005933D0"/>
    <w:rsid w:val="00594887"/>
    <w:rsid w:val="00595A8E"/>
    <w:rsid w:val="005A6F34"/>
    <w:rsid w:val="005B32C8"/>
    <w:rsid w:val="005B4D5B"/>
    <w:rsid w:val="005B624F"/>
    <w:rsid w:val="005B6A71"/>
    <w:rsid w:val="005C44D8"/>
    <w:rsid w:val="005C44E8"/>
    <w:rsid w:val="005C4B6E"/>
    <w:rsid w:val="005C65E8"/>
    <w:rsid w:val="005D14EE"/>
    <w:rsid w:val="005D1733"/>
    <w:rsid w:val="005D2279"/>
    <w:rsid w:val="005D4C20"/>
    <w:rsid w:val="005D4D27"/>
    <w:rsid w:val="005E1286"/>
    <w:rsid w:val="005E287D"/>
    <w:rsid w:val="005E4013"/>
    <w:rsid w:val="005E4941"/>
    <w:rsid w:val="005E771E"/>
    <w:rsid w:val="005F0CE2"/>
    <w:rsid w:val="005F0DA8"/>
    <w:rsid w:val="005F3C76"/>
    <w:rsid w:val="005F4DA8"/>
    <w:rsid w:val="005F4F5A"/>
    <w:rsid w:val="005F6A82"/>
    <w:rsid w:val="005F7CD7"/>
    <w:rsid w:val="00600870"/>
    <w:rsid w:val="006018A3"/>
    <w:rsid w:val="0060548D"/>
    <w:rsid w:val="006128BC"/>
    <w:rsid w:val="006135D6"/>
    <w:rsid w:val="006143A6"/>
    <w:rsid w:val="00615741"/>
    <w:rsid w:val="00620A07"/>
    <w:rsid w:val="00621F2D"/>
    <w:rsid w:val="00623EB3"/>
    <w:rsid w:val="006242AF"/>
    <w:rsid w:val="00624DDA"/>
    <w:rsid w:val="00626BA1"/>
    <w:rsid w:val="006276CE"/>
    <w:rsid w:val="00627E99"/>
    <w:rsid w:val="00634338"/>
    <w:rsid w:val="0063495A"/>
    <w:rsid w:val="00634A4C"/>
    <w:rsid w:val="006360D9"/>
    <w:rsid w:val="00641AC9"/>
    <w:rsid w:val="00642ACC"/>
    <w:rsid w:val="0064324A"/>
    <w:rsid w:val="00643A95"/>
    <w:rsid w:val="00644BF0"/>
    <w:rsid w:val="00644CF7"/>
    <w:rsid w:val="00644E35"/>
    <w:rsid w:val="00646DDD"/>
    <w:rsid w:val="006474F6"/>
    <w:rsid w:val="00651C8E"/>
    <w:rsid w:val="0065242F"/>
    <w:rsid w:val="00654AFB"/>
    <w:rsid w:val="00655CB9"/>
    <w:rsid w:val="006574CA"/>
    <w:rsid w:val="0065760E"/>
    <w:rsid w:val="006651C3"/>
    <w:rsid w:val="00666C6F"/>
    <w:rsid w:val="00667739"/>
    <w:rsid w:val="00667801"/>
    <w:rsid w:val="00671EB9"/>
    <w:rsid w:val="00672507"/>
    <w:rsid w:val="00672536"/>
    <w:rsid w:val="00673170"/>
    <w:rsid w:val="0067613A"/>
    <w:rsid w:val="006766DF"/>
    <w:rsid w:val="00676723"/>
    <w:rsid w:val="006771DF"/>
    <w:rsid w:val="00677C98"/>
    <w:rsid w:val="00677F36"/>
    <w:rsid w:val="00680761"/>
    <w:rsid w:val="00681AAF"/>
    <w:rsid w:val="00681EFD"/>
    <w:rsid w:val="00685A32"/>
    <w:rsid w:val="00691361"/>
    <w:rsid w:val="0069183F"/>
    <w:rsid w:val="006955D0"/>
    <w:rsid w:val="00695D18"/>
    <w:rsid w:val="00696B6A"/>
    <w:rsid w:val="006A09B6"/>
    <w:rsid w:val="006A0EB2"/>
    <w:rsid w:val="006A15E1"/>
    <w:rsid w:val="006A2CE1"/>
    <w:rsid w:val="006A3D65"/>
    <w:rsid w:val="006A489B"/>
    <w:rsid w:val="006A68E4"/>
    <w:rsid w:val="006A6E7F"/>
    <w:rsid w:val="006B6B3F"/>
    <w:rsid w:val="006C60D9"/>
    <w:rsid w:val="006C7F57"/>
    <w:rsid w:val="006D0084"/>
    <w:rsid w:val="006D37E8"/>
    <w:rsid w:val="006D5DBF"/>
    <w:rsid w:val="006D7245"/>
    <w:rsid w:val="006E0E37"/>
    <w:rsid w:val="006E1B4A"/>
    <w:rsid w:val="006E2550"/>
    <w:rsid w:val="006E25C7"/>
    <w:rsid w:val="006F1C70"/>
    <w:rsid w:val="006F3F95"/>
    <w:rsid w:val="006F43AB"/>
    <w:rsid w:val="006F4FDC"/>
    <w:rsid w:val="006F6EFF"/>
    <w:rsid w:val="00703FEC"/>
    <w:rsid w:val="0070671A"/>
    <w:rsid w:val="00711746"/>
    <w:rsid w:val="00714A52"/>
    <w:rsid w:val="0071679C"/>
    <w:rsid w:val="007173B8"/>
    <w:rsid w:val="00722243"/>
    <w:rsid w:val="00723065"/>
    <w:rsid w:val="00723745"/>
    <w:rsid w:val="00730971"/>
    <w:rsid w:val="00731AEC"/>
    <w:rsid w:val="00731EBF"/>
    <w:rsid w:val="00733495"/>
    <w:rsid w:val="00736A08"/>
    <w:rsid w:val="0074000B"/>
    <w:rsid w:val="00740EBB"/>
    <w:rsid w:val="00743FF0"/>
    <w:rsid w:val="00747CC8"/>
    <w:rsid w:val="00751D63"/>
    <w:rsid w:val="007535CB"/>
    <w:rsid w:val="00753840"/>
    <w:rsid w:val="007542C6"/>
    <w:rsid w:val="0076125B"/>
    <w:rsid w:val="00761DD6"/>
    <w:rsid w:val="00763894"/>
    <w:rsid w:val="00764115"/>
    <w:rsid w:val="00764994"/>
    <w:rsid w:val="00764C2F"/>
    <w:rsid w:val="00766C65"/>
    <w:rsid w:val="0077163D"/>
    <w:rsid w:val="007716D4"/>
    <w:rsid w:val="007733D8"/>
    <w:rsid w:val="00776D5A"/>
    <w:rsid w:val="0078199C"/>
    <w:rsid w:val="00782135"/>
    <w:rsid w:val="0078371F"/>
    <w:rsid w:val="00784685"/>
    <w:rsid w:val="00785254"/>
    <w:rsid w:val="00796354"/>
    <w:rsid w:val="00796EF9"/>
    <w:rsid w:val="007A0BF1"/>
    <w:rsid w:val="007A0EAE"/>
    <w:rsid w:val="007A1FF2"/>
    <w:rsid w:val="007A3A74"/>
    <w:rsid w:val="007A6557"/>
    <w:rsid w:val="007B048B"/>
    <w:rsid w:val="007B0616"/>
    <w:rsid w:val="007B1944"/>
    <w:rsid w:val="007B22B6"/>
    <w:rsid w:val="007B5107"/>
    <w:rsid w:val="007C18E7"/>
    <w:rsid w:val="007C36E0"/>
    <w:rsid w:val="007C5CA7"/>
    <w:rsid w:val="007D0CA4"/>
    <w:rsid w:val="007D128E"/>
    <w:rsid w:val="007D17D0"/>
    <w:rsid w:val="007D3592"/>
    <w:rsid w:val="007D6FE0"/>
    <w:rsid w:val="007D71A9"/>
    <w:rsid w:val="007D7BF1"/>
    <w:rsid w:val="007E0383"/>
    <w:rsid w:val="007E1168"/>
    <w:rsid w:val="007E3BA9"/>
    <w:rsid w:val="007F384A"/>
    <w:rsid w:val="007F62CD"/>
    <w:rsid w:val="00803079"/>
    <w:rsid w:val="008031EC"/>
    <w:rsid w:val="0080576F"/>
    <w:rsid w:val="00805E02"/>
    <w:rsid w:val="008068A5"/>
    <w:rsid w:val="00816537"/>
    <w:rsid w:val="0082193E"/>
    <w:rsid w:val="00823A20"/>
    <w:rsid w:val="008244DF"/>
    <w:rsid w:val="00824A5A"/>
    <w:rsid w:val="008273BA"/>
    <w:rsid w:val="00830A36"/>
    <w:rsid w:val="0083185D"/>
    <w:rsid w:val="00832BB6"/>
    <w:rsid w:val="00835FEF"/>
    <w:rsid w:val="008369A4"/>
    <w:rsid w:val="00843C7C"/>
    <w:rsid w:val="00843CD8"/>
    <w:rsid w:val="00845B90"/>
    <w:rsid w:val="00846DED"/>
    <w:rsid w:val="008472C0"/>
    <w:rsid w:val="00851D34"/>
    <w:rsid w:val="0085229E"/>
    <w:rsid w:val="008551BB"/>
    <w:rsid w:val="00855B5E"/>
    <w:rsid w:val="008618D7"/>
    <w:rsid w:val="00864203"/>
    <w:rsid w:val="00870C5E"/>
    <w:rsid w:val="00872DC2"/>
    <w:rsid w:val="00873753"/>
    <w:rsid w:val="008742E1"/>
    <w:rsid w:val="008744FE"/>
    <w:rsid w:val="0088088A"/>
    <w:rsid w:val="0088202A"/>
    <w:rsid w:val="008850D9"/>
    <w:rsid w:val="008859D7"/>
    <w:rsid w:val="00885A8F"/>
    <w:rsid w:val="00887F5C"/>
    <w:rsid w:val="00893623"/>
    <w:rsid w:val="00895821"/>
    <w:rsid w:val="008A16A8"/>
    <w:rsid w:val="008A460F"/>
    <w:rsid w:val="008A5A3A"/>
    <w:rsid w:val="008A7B33"/>
    <w:rsid w:val="008B2E09"/>
    <w:rsid w:val="008C1676"/>
    <w:rsid w:val="008C2BFF"/>
    <w:rsid w:val="008C4AFE"/>
    <w:rsid w:val="008C5C78"/>
    <w:rsid w:val="008D0E12"/>
    <w:rsid w:val="008D2C89"/>
    <w:rsid w:val="008D37E9"/>
    <w:rsid w:val="008D44D2"/>
    <w:rsid w:val="008D62D3"/>
    <w:rsid w:val="008E0395"/>
    <w:rsid w:val="008E0656"/>
    <w:rsid w:val="008E06BC"/>
    <w:rsid w:val="008E2C74"/>
    <w:rsid w:val="008E2C85"/>
    <w:rsid w:val="008E4EA3"/>
    <w:rsid w:val="008F189C"/>
    <w:rsid w:val="008F315C"/>
    <w:rsid w:val="008F317A"/>
    <w:rsid w:val="008F6E8B"/>
    <w:rsid w:val="008F7479"/>
    <w:rsid w:val="008F7E59"/>
    <w:rsid w:val="00901C63"/>
    <w:rsid w:val="00902196"/>
    <w:rsid w:val="0090262A"/>
    <w:rsid w:val="009050D5"/>
    <w:rsid w:val="00907047"/>
    <w:rsid w:val="00907EEA"/>
    <w:rsid w:val="00912C72"/>
    <w:rsid w:val="00913CB9"/>
    <w:rsid w:val="00915315"/>
    <w:rsid w:val="009170CA"/>
    <w:rsid w:val="0091792C"/>
    <w:rsid w:val="00917DD6"/>
    <w:rsid w:val="00920B18"/>
    <w:rsid w:val="009220A4"/>
    <w:rsid w:val="00923032"/>
    <w:rsid w:val="009240EA"/>
    <w:rsid w:val="00924903"/>
    <w:rsid w:val="009265C3"/>
    <w:rsid w:val="00926BC4"/>
    <w:rsid w:val="00926D40"/>
    <w:rsid w:val="00927A5D"/>
    <w:rsid w:val="00930C9F"/>
    <w:rsid w:val="00931607"/>
    <w:rsid w:val="00931DA1"/>
    <w:rsid w:val="00934175"/>
    <w:rsid w:val="00935B52"/>
    <w:rsid w:val="009415EC"/>
    <w:rsid w:val="009436B9"/>
    <w:rsid w:val="009440C5"/>
    <w:rsid w:val="009442D2"/>
    <w:rsid w:val="00945816"/>
    <w:rsid w:val="00947AE7"/>
    <w:rsid w:val="00947FE7"/>
    <w:rsid w:val="009508DB"/>
    <w:rsid w:val="00950BC2"/>
    <w:rsid w:val="00953A61"/>
    <w:rsid w:val="00953E3B"/>
    <w:rsid w:val="00953F95"/>
    <w:rsid w:val="00957A7C"/>
    <w:rsid w:val="0096166D"/>
    <w:rsid w:val="009618B6"/>
    <w:rsid w:val="009628C1"/>
    <w:rsid w:val="00963CC6"/>
    <w:rsid w:val="00964323"/>
    <w:rsid w:val="00973947"/>
    <w:rsid w:val="0097517D"/>
    <w:rsid w:val="00977352"/>
    <w:rsid w:val="00981081"/>
    <w:rsid w:val="009828BC"/>
    <w:rsid w:val="00982A7D"/>
    <w:rsid w:val="00987209"/>
    <w:rsid w:val="00991159"/>
    <w:rsid w:val="00992A2B"/>
    <w:rsid w:val="009948D8"/>
    <w:rsid w:val="0099586E"/>
    <w:rsid w:val="0099587C"/>
    <w:rsid w:val="00997423"/>
    <w:rsid w:val="009A3733"/>
    <w:rsid w:val="009A5548"/>
    <w:rsid w:val="009A575C"/>
    <w:rsid w:val="009A5C5E"/>
    <w:rsid w:val="009A5DE3"/>
    <w:rsid w:val="009A7690"/>
    <w:rsid w:val="009B1325"/>
    <w:rsid w:val="009B1A1B"/>
    <w:rsid w:val="009B1B0F"/>
    <w:rsid w:val="009B1E0D"/>
    <w:rsid w:val="009B2EB8"/>
    <w:rsid w:val="009B4649"/>
    <w:rsid w:val="009B6DD7"/>
    <w:rsid w:val="009B7C43"/>
    <w:rsid w:val="009C0604"/>
    <w:rsid w:val="009C0636"/>
    <w:rsid w:val="009C2E9F"/>
    <w:rsid w:val="009C3A50"/>
    <w:rsid w:val="009C7060"/>
    <w:rsid w:val="009D155D"/>
    <w:rsid w:val="009D1D09"/>
    <w:rsid w:val="009D2762"/>
    <w:rsid w:val="009D6BF0"/>
    <w:rsid w:val="009D7034"/>
    <w:rsid w:val="009E00C8"/>
    <w:rsid w:val="009E14A0"/>
    <w:rsid w:val="009E47BE"/>
    <w:rsid w:val="009F0C40"/>
    <w:rsid w:val="009F1D10"/>
    <w:rsid w:val="009F3E88"/>
    <w:rsid w:val="009F4BA5"/>
    <w:rsid w:val="009F575C"/>
    <w:rsid w:val="009F6087"/>
    <w:rsid w:val="00A00C2D"/>
    <w:rsid w:val="00A10332"/>
    <w:rsid w:val="00A10434"/>
    <w:rsid w:val="00A13242"/>
    <w:rsid w:val="00A14A96"/>
    <w:rsid w:val="00A14E35"/>
    <w:rsid w:val="00A14F9B"/>
    <w:rsid w:val="00A166C9"/>
    <w:rsid w:val="00A20F9E"/>
    <w:rsid w:val="00A25419"/>
    <w:rsid w:val="00A30EE3"/>
    <w:rsid w:val="00A313E0"/>
    <w:rsid w:val="00A33B84"/>
    <w:rsid w:val="00A3731B"/>
    <w:rsid w:val="00A41EA1"/>
    <w:rsid w:val="00A44FBA"/>
    <w:rsid w:val="00A451E2"/>
    <w:rsid w:val="00A476D5"/>
    <w:rsid w:val="00A50D3D"/>
    <w:rsid w:val="00A52CAC"/>
    <w:rsid w:val="00A55223"/>
    <w:rsid w:val="00A56A06"/>
    <w:rsid w:val="00A578F6"/>
    <w:rsid w:val="00A57F9E"/>
    <w:rsid w:val="00A61C7D"/>
    <w:rsid w:val="00A643BA"/>
    <w:rsid w:val="00A707AC"/>
    <w:rsid w:val="00A72BAE"/>
    <w:rsid w:val="00A736A2"/>
    <w:rsid w:val="00A73AC9"/>
    <w:rsid w:val="00A73ECE"/>
    <w:rsid w:val="00A73F99"/>
    <w:rsid w:val="00A7669A"/>
    <w:rsid w:val="00A805B4"/>
    <w:rsid w:val="00A82EA9"/>
    <w:rsid w:val="00A837C1"/>
    <w:rsid w:val="00A839E6"/>
    <w:rsid w:val="00A873C9"/>
    <w:rsid w:val="00A92D22"/>
    <w:rsid w:val="00A936BA"/>
    <w:rsid w:val="00A93799"/>
    <w:rsid w:val="00A94B91"/>
    <w:rsid w:val="00A9650D"/>
    <w:rsid w:val="00AA0116"/>
    <w:rsid w:val="00AA10EF"/>
    <w:rsid w:val="00AA2F07"/>
    <w:rsid w:val="00AA44D8"/>
    <w:rsid w:val="00AB0246"/>
    <w:rsid w:val="00AB0B7B"/>
    <w:rsid w:val="00AB46E2"/>
    <w:rsid w:val="00AB5B5F"/>
    <w:rsid w:val="00AB5CFC"/>
    <w:rsid w:val="00AC095A"/>
    <w:rsid w:val="00AC1174"/>
    <w:rsid w:val="00AC34C0"/>
    <w:rsid w:val="00AC7A9E"/>
    <w:rsid w:val="00AD00E4"/>
    <w:rsid w:val="00AD02A4"/>
    <w:rsid w:val="00AD1BBE"/>
    <w:rsid w:val="00AD316C"/>
    <w:rsid w:val="00AE0D2E"/>
    <w:rsid w:val="00AE2DFD"/>
    <w:rsid w:val="00AE39C4"/>
    <w:rsid w:val="00AE7A0B"/>
    <w:rsid w:val="00AF22C1"/>
    <w:rsid w:val="00AF33CA"/>
    <w:rsid w:val="00AF516B"/>
    <w:rsid w:val="00AF6E42"/>
    <w:rsid w:val="00B0483B"/>
    <w:rsid w:val="00B066A5"/>
    <w:rsid w:val="00B06830"/>
    <w:rsid w:val="00B120BF"/>
    <w:rsid w:val="00B13B37"/>
    <w:rsid w:val="00B14276"/>
    <w:rsid w:val="00B150BB"/>
    <w:rsid w:val="00B15231"/>
    <w:rsid w:val="00B15F99"/>
    <w:rsid w:val="00B21C3C"/>
    <w:rsid w:val="00B23354"/>
    <w:rsid w:val="00B2377C"/>
    <w:rsid w:val="00B24720"/>
    <w:rsid w:val="00B25339"/>
    <w:rsid w:val="00B26EDF"/>
    <w:rsid w:val="00B30EE4"/>
    <w:rsid w:val="00B32660"/>
    <w:rsid w:val="00B342EE"/>
    <w:rsid w:val="00B34C08"/>
    <w:rsid w:val="00B36E87"/>
    <w:rsid w:val="00B41227"/>
    <w:rsid w:val="00B45FA7"/>
    <w:rsid w:val="00B464A6"/>
    <w:rsid w:val="00B517A6"/>
    <w:rsid w:val="00B51870"/>
    <w:rsid w:val="00B52505"/>
    <w:rsid w:val="00B5265B"/>
    <w:rsid w:val="00B568BB"/>
    <w:rsid w:val="00B57A32"/>
    <w:rsid w:val="00B61378"/>
    <w:rsid w:val="00B61B0A"/>
    <w:rsid w:val="00B62392"/>
    <w:rsid w:val="00B66208"/>
    <w:rsid w:val="00B66461"/>
    <w:rsid w:val="00B67AEE"/>
    <w:rsid w:val="00B728AA"/>
    <w:rsid w:val="00B72F5F"/>
    <w:rsid w:val="00B759EA"/>
    <w:rsid w:val="00B8197C"/>
    <w:rsid w:val="00B825A3"/>
    <w:rsid w:val="00B82A76"/>
    <w:rsid w:val="00B847CC"/>
    <w:rsid w:val="00B84B84"/>
    <w:rsid w:val="00B85F2E"/>
    <w:rsid w:val="00B86110"/>
    <w:rsid w:val="00B91C0C"/>
    <w:rsid w:val="00B929C0"/>
    <w:rsid w:val="00B92AF6"/>
    <w:rsid w:val="00B92C66"/>
    <w:rsid w:val="00B9658D"/>
    <w:rsid w:val="00B965BD"/>
    <w:rsid w:val="00BA4894"/>
    <w:rsid w:val="00BA4DB7"/>
    <w:rsid w:val="00BA7892"/>
    <w:rsid w:val="00BB06A6"/>
    <w:rsid w:val="00BB1EAA"/>
    <w:rsid w:val="00BB7905"/>
    <w:rsid w:val="00BB7B4D"/>
    <w:rsid w:val="00BC311B"/>
    <w:rsid w:val="00BC51F9"/>
    <w:rsid w:val="00BC6201"/>
    <w:rsid w:val="00BC7799"/>
    <w:rsid w:val="00BD08BA"/>
    <w:rsid w:val="00BD141A"/>
    <w:rsid w:val="00BD2252"/>
    <w:rsid w:val="00BD5179"/>
    <w:rsid w:val="00BD5540"/>
    <w:rsid w:val="00BE1A8E"/>
    <w:rsid w:val="00BE1B67"/>
    <w:rsid w:val="00BF1677"/>
    <w:rsid w:val="00C05297"/>
    <w:rsid w:val="00C06886"/>
    <w:rsid w:val="00C10810"/>
    <w:rsid w:val="00C1547F"/>
    <w:rsid w:val="00C17CE8"/>
    <w:rsid w:val="00C215BF"/>
    <w:rsid w:val="00C21C99"/>
    <w:rsid w:val="00C231DA"/>
    <w:rsid w:val="00C24952"/>
    <w:rsid w:val="00C25036"/>
    <w:rsid w:val="00C26AA3"/>
    <w:rsid w:val="00C31054"/>
    <w:rsid w:val="00C313EA"/>
    <w:rsid w:val="00C34A27"/>
    <w:rsid w:val="00C34AF9"/>
    <w:rsid w:val="00C356B0"/>
    <w:rsid w:val="00C365F8"/>
    <w:rsid w:val="00C41B87"/>
    <w:rsid w:val="00C42875"/>
    <w:rsid w:val="00C42E8B"/>
    <w:rsid w:val="00C441AC"/>
    <w:rsid w:val="00C4566F"/>
    <w:rsid w:val="00C45CC7"/>
    <w:rsid w:val="00C559EA"/>
    <w:rsid w:val="00C6252D"/>
    <w:rsid w:val="00C62538"/>
    <w:rsid w:val="00C65561"/>
    <w:rsid w:val="00C662CD"/>
    <w:rsid w:val="00C7071B"/>
    <w:rsid w:val="00C77AD6"/>
    <w:rsid w:val="00C77B07"/>
    <w:rsid w:val="00C77E27"/>
    <w:rsid w:val="00C802E6"/>
    <w:rsid w:val="00C82259"/>
    <w:rsid w:val="00C83071"/>
    <w:rsid w:val="00C839E3"/>
    <w:rsid w:val="00C84F77"/>
    <w:rsid w:val="00C87BA6"/>
    <w:rsid w:val="00C919F5"/>
    <w:rsid w:val="00C91ACF"/>
    <w:rsid w:val="00C92421"/>
    <w:rsid w:val="00C94372"/>
    <w:rsid w:val="00C94679"/>
    <w:rsid w:val="00C95CDD"/>
    <w:rsid w:val="00C964E7"/>
    <w:rsid w:val="00C97A2D"/>
    <w:rsid w:val="00CA49C1"/>
    <w:rsid w:val="00CA5179"/>
    <w:rsid w:val="00CA57E3"/>
    <w:rsid w:val="00CA706B"/>
    <w:rsid w:val="00CB0361"/>
    <w:rsid w:val="00CB052C"/>
    <w:rsid w:val="00CB3185"/>
    <w:rsid w:val="00CB7117"/>
    <w:rsid w:val="00CC36AE"/>
    <w:rsid w:val="00CC5E9F"/>
    <w:rsid w:val="00CC6185"/>
    <w:rsid w:val="00CC645E"/>
    <w:rsid w:val="00CC6945"/>
    <w:rsid w:val="00CC6CEF"/>
    <w:rsid w:val="00CD0628"/>
    <w:rsid w:val="00CD1306"/>
    <w:rsid w:val="00CD2034"/>
    <w:rsid w:val="00CD2BCB"/>
    <w:rsid w:val="00CD41D3"/>
    <w:rsid w:val="00CD53D5"/>
    <w:rsid w:val="00CD5726"/>
    <w:rsid w:val="00CD76D8"/>
    <w:rsid w:val="00CE2908"/>
    <w:rsid w:val="00CE2EC6"/>
    <w:rsid w:val="00CE30C9"/>
    <w:rsid w:val="00CE53C5"/>
    <w:rsid w:val="00CE5647"/>
    <w:rsid w:val="00CE58C1"/>
    <w:rsid w:val="00CE6FA3"/>
    <w:rsid w:val="00CF1E1B"/>
    <w:rsid w:val="00CF2FAC"/>
    <w:rsid w:val="00CF3CE5"/>
    <w:rsid w:val="00CF74BC"/>
    <w:rsid w:val="00D00E88"/>
    <w:rsid w:val="00D0380E"/>
    <w:rsid w:val="00D05E1B"/>
    <w:rsid w:val="00D06376"/>
    <w:rsid w:val="00D10ADA"/>
    <w:rsid w:val="00D10D44"/>
    <w:rsid w:val="00D1194F"/>
    <w:rsid w:val="00D12C22"/>
    <w:rsid w:val="00D132C7"/>
    <w:rsid w:val="00D14533"/>
    <w:rsid w:val="00D147CA"/>
    <w:rsid w:val="00D179E2"/>
    <w:rsid w:val="00D24BDC"/>
    <w:rsid w:val="00D25E5F"/>
    <w:rsid w:val="00D27331"/>
    <w:rsid w:val="00D32A49"/>
    <w:rsid w:val="00D4382E"/>
    <w:rsid w:val="00D4683E"/>
    <w:rsid w:val="00D473DB"/>
    <w:rsid w:val="00D479C2"/>
    <w:rsid w:val="00D47EF5"/>
    <w:rsid w:val="00D50268"/>
    <w:rsid w:val="00D50748"/>
    <w:rsid w:val="00D634A9"/>
    <w:rsid w:val="00D63B89"/>
    <w:rsid w:val="00D64240"/>
    <w:rsid w:val="00D6597D"/>
    <w:rsid w:val="00D67A1C"/>
    <w:rsid w:val="00D70C30"/>
    <w:rsid w:val="00D717C6"/>
    <w:rsid w:val="00D73476"/>
    <w:rsid w:val="00D8016E"/>
    <w:rsid w:val="00D8420A"/>
    <w:rsid w:val="00D858CF"/>
    <w:rsid w:val="00D86C0E"/>
    <w:rsid w:val="00D91AA4"/>
    <w:rsid w:val="00D91CF7"/>
    <w:rsid w:val="00D94231"/>
    <w:rsid w:val="00D96BAA"/>
    <w:rsid w:val="00D979DD"/>
    <w:rsid w:val="00DA1130"/>
    <w:rsid w:val="00DA147F"/>
    <w:rsid w:val="00DA67A2"/>
    <w:rsid w:val="00DB178B"/>
    <w:rsid w:val="00DB3F46"/>
    <w:rsid w:val="00DB4CB2"/>
    <w:rsid w:val="00DB569A"/>
    <w:rsid w:val="00DB6F8C"/>
    <w:rsid w:val="00DC0225"/>
    <w:rsid w:val="00DC0E38"/>
    <w:rsid w:val="00DC19FA"/>
    <w:rsid w:val="00DD17FA"/>
    <w:rsid w:val="00DD5958"/>
    <w:rsid w:val="00DD6780"/>
    <w:rsid w:val="00DD73DA"/>
    <w:rsid w:val="00DD75C6"/>
    <w:rsid w:val="00DE04AA"/>
    <w:rsid w:val="00DE05C3"/>
    <w:rsid w:val="00DE41CF"/>
    <w:rsid w:val="00DE665A"/>
    <w:rsid w:val="00DE6F46"/>
    <w:rsid w:val="00DE7699"/>
    <w:rsid w:val="00DF197B"/>
    <w:rsid w:val="00DF20EB"/>
    <w:rsid w:val="00DF4773"/>
    <w:rsid w:val="00DF5F0B"/>
    <w:rsid w:val="00DF5FD5"/>
    <w:rsid w:val="00E05A19"/>
    <w:rsid w:val="00E069DF"/>
    <w:rsid w:val="00E06A59"/>
    <w:rsid w:val="00E10424"/>
    <w:rsid w:val="00E115A2"/>
    <w:rsid w:val="00E12AEE"/>
    <w:rsid w:val="00E157A2"/>
    <w:rsid w:val="00E20D2B"/>
    <w:rsid w:val="00E214E6"/>
    <w:rsid w:val="00E21BF6"/>
    <w:rsid w:val="00E234C3"/>
    <w:rsid w:val="00E23D50"/>
    <w:rsid w:val="00E2452F"/>
    <w:rsid w:val="00E3153C"/>
    <w:rsid w:val="00E31CFF"/>
    <w:rsid w:val="00E33453"/>
    <w:rsid w:val="00E33D9D"/>
    <w:rsid w:val="00E41D52"/>
    <w:rsid w:val="00E440BA"/>
    <w:rsid w:val="00E46112"/>
    <w:rsid w:val="00E46475"/>
    <w:rsid w:val="00E46960"/>
    <w:rsid w:val="00E50D65"/>
    <w:rsid w:val="00E52F25"/>
    <w:rsid w:val="00E5389B"/>
    <w:rsid w:val="00E53B9C"/>
    <w:rsid w:val="00E54407"/>
    <w:rsid w:val="00E54C2E"/>
    <w:rsid w:val="00E56268"/>
    <w:rsid w:val="00E6054F"/>
    <w:rsid w:val="00E60C10"/>
    <w:rsid w:val="00E63493"/>
    <w:rsid w:val="00E6395F"/>
    <w:rsid w:val="00E64225"/>
    <w:rsid w:val="00E7159A"/>
    <w:rsid w:val="00E717AA"/>
    <w:rsid w:val="00E7205D"/>
    <w:rsid w:val="00E73AFC"/>
    <w:rsid w:val="00E83D30"/>
    <w:rsid w:val="00E84CEB"/>
    <w:rsid w:val="00E87051"/>
    <w:rsid w:val="00E87BD8"/>
    <w:rsid w:val="00E87CE1"/>
    <w:rsid w:val="00E95679"/>
    <w:rsid w:val="00E97A59"/>
    <w:rsid w:val="00EA1D66"/>
    <w:rsid w:val="00EA2580"/>
    <w:rsid w:val="00EA3E02"/>
    <w:rsid w:val="00EA69E7"/>
    <w:rsid w:val="00EB3461"/>
    <w:rsid w:val="00EB5507"/>
    <w:rsid w:val="00EB78D0"/>
    <w:rsid w:val="00EC27D4"/>
    <w:rsid w:val="00EC2B25"/>
    <w:rsid w:val="00EC4BAC"/>
    <w:rsid w:val="00EC6CEC"/>
    <w:rsid w:val="00EC76A1"/>
    <w:rsid w:val="00ED0981"/>
    <w:rsid w:val="00ED3320"/>
    <w:rsid w:val="00ED3A06"/>
    <w:rsid w:val="00EE1F4A"/>
    <w:rsid w:val="00EE2D84"/>
    <w:rsid w:val="00EE4279"/>
    <w:rsid w:val="00EE4837"/>
    <w:rsid w:val="00EF40DC"/>
    <w:rsid w:val="00EF56CD"/>
    <w:rsid w:val="00EF7864"/>
    <w:rsid w:val="00EF7FC3"/>
    <w:rsid w:val="00F023D1"/>
    <w:rsid w:val="00F02EC8"/>
    <w:rsid w:val="00F02F56"/>
    <w:rsid w:val="00F034F8"/>
    <w:rsid w:val="00F05B30"/>
    <w:rsid w:val="00F10ED5"/>
    <w:rsid w:val="00F115D1"/>
    <w:rsid w:val="00F149A0"/>
    <w:rsid w:val="00F14F5B"/>
    <w:rsid w:val="00F15F42"/>
    <w:rsid w:val="00F16573"/>
    <w:rsid w:val="00F178B2"/>
    <w:rsid w:val="00F20755"/>
    <w:rsid w:val="00F21604"/>
    <w:rsid w:val="00F2173A"/>
    <w:rsid w:val="00F24AAA"/>
    <w:rsid w:val="00F32D26"/>
    <w:rsid w:val="00F40571"/>
    <w:rsid w:val="00F40851"/>
    <w:rsid w:val="00F41DC2"/>
    <w:rsid w:val="00F4227E"/>
    <w:rsid w:val="00F42A24"/>
    <w:rsid w:val="00F44544"/>
    <w:rsid w:val="00F44C3F"/>
    <w:rsid w:val="00F450A4"/>
    <w:rsid w:val="00F4547F"/>
    <w:rsid w:val="00F50DCA"/>
    <w:rsid w:val="00F52A52"/>
    <w:rsid w:val="00F54954"/>
    <w:rsid w:val="00F56441"/>
    <w:rsid w:val="00F64710"/>
    <w:rsid w:val="00F64D13"/>
    <w:rsid w:val="00F67A63"/>
    <w:rsid w:val="00F71753"/>
    <w:rsid w:val="00F718CF"/>
    <w:rsid w:val="00F72177"/>
    <w:rsid w:val="00F721D1"/>
    <w:rsid w:val="00F72C36"/>
    <w:rsid w:val="00F8056B"/>
    <w:rsid w:val="00F816AE"/>
    <w:rsid w:val="00F839A8"/>
    <w:rsid w:val="00F84F9B"/>
    <w:rsid w:val="00F87459"/>
    <w:rsid w:val="00F87DAC"/>
    <w:rsid w:val="00F91991"/>
    <w:rsid w:val="00F93CA2"/>
    <w:rsid w:val="00F93FB0"/>
    <w:rsid w:val="00F94140"/>
    <w:rsid w:val="00F97D61"/>
    <w:rsid w:val="00FA0F8C"/>
    <w:rsid w:val="00FA1C32"/>
    <w:rsid w:val="00FA418C"/>
    <w:rsid w:val="00FA5308"/>
    <w:rsid w:val="00FA58EC"/>
    <w:rsid w:val="00FA774C"/>
    <w:rsid w:val="00FB0B43"/>
    <w:rsid w:val="00FB1934"/>
    <w:rsid w:val="00FB1F62"/>
    <w:rsid w:val="00FB26E7"/>
    <w:rsid w:val="00FB4F3D"/>
    <w:rsid w:val="00FB5708"/>
    <w:rsid w:val="00FC29C8"/>
    <w:rsid w:val="00FC547D"/>
    <w:rsid w:val="00FC601E"/>
    <w:rsid w:val="00FC669A"/>
    <w:rsid w:val="00FC762A"/>
    <w:rsid w:val="00FD70B3"/>
    <w:rsid w:val="00FD76A1"/>
    <w:rsid w:val="00FE03AD"/>
    <w:rsid w:val="00FE34F6"/>
    <w:rsid w:val="00FE4913"/>
    <w:rsid w:val="00FE67C1"/>
    <w:rsid w:val="00FF37A6"/>
    <w:rsid w:val="00FF458E"/>
    <w:rsid w:val="00FF70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C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/>
    <o:shapelayout v:ext="edit">
      <o:idmap v:ext="edit" data="1"/>
    </o:shapelayout>
  </w:shapeDefaults>
  <w:decimalSymbol w:val=","/>
  <w:listSeparator w:val=";"/>
  <w14:docId w14:val="3B02A8FA"/>
  <w15:docId w15:val="{02313AE8-B191-423F-B4CD-B88A978359F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Times New Roman"/>
        <w:lang w:val="fr-CH" w:eastAsia="fr-CH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00C2D"/>
    <w:rPr>
      <w:rFonts w:ascii="Arial" w:eastAsia="Times New Roman" w:hAnsi="Arial"/>
      <w:szCs w:val="22"/>
    </w:rPr>
  </w:style>
  <w:style w:type="paragraph" w:styleId="Titre1">
    <w:name w:val="heading 1"/>
    <w:basedOn w:val="Normal"/>
    <w:next w:val="Normal"/>
    <w:link w:val="Titre1Car"/>
    <w:qFormat/>
    <w:rsid w:val="00030AEF"/>
    <w:pPr>
      <w:keepNext/>
      <w:numPr>
        <w:numId w:val="2"/>
      </w:numPr>
      <w:shd w:val="clear" w:color="auto" w:fill="DC005C"/>
      <w:jc w:val="both"/>
      <w:outlineLvl w:val="0"/>
    </w:pPr>
    <w:rPr>
      <w:b/>
      <w:color w:val="FFFFFF"/>
      <w:sz w:val="26"/>
      <w:szCs w:val="20"/>
      <w:lang w:eastAsia="fr-FR"/>
    </w:rPr>
  </w:style>
  <w:style w:type="paragraph" w:styleId="Titre2">
    <w:name w:val="heading 2"/>
    <w:basedOn w:val="Normal"/>
    <w:next w:val="Normal"/>
    <w:link w:val="Titre2Car"/>
    <w:qFormat/>
    <w:rsid w:val="006F6EFF"/>
    <w:pPr>
      <w:keepNext/>
      <w:numPr>
        <w:ilvl w:val="1"/>
        <w:numId w:val="2"/>
      </w:numPr>
      <w:shd w:val="clear" w:color="auto" w:fill="E6E6E6" w:themeFill="background1" w:themeFillShade="E6"/>
      <w:jc w:val="both"/>
      <w:outlineLvl w:val="1"/>
    </w:pPr>
    <w:rPr>
      <w:b/>
      <w:sz w:val="22"/>
      <w:szCs w:val="20"/>
      <w:lang w:eastAsia="fr-FR"/>
    </w:rPr>
  </w:style>
  <w:style w:type="paragraph" w:styleId="Titre3">
    <w:name w:val="heading 3"/>
    <w:basedOn w:val="Normal"/>
    <w:next w:val="Normal"/>
    <w:link w:val="Titre3Car"/>
    <w:qFormat/>
    <w:rsid w:val="000C11F2"/>
    <w:pPr>
      <w:keepNext/>
      <w:numPr>
        <w:ilvl w:val="2"/>
        <w:numId w:val="2"/>
      </w:numPr>
      <w:spacing w:after="120"/>
      <w:outlineLvl w:val="2"/>
    </w:pPr>
    <w:rPr>
      <w:b/>
      <w:sz w:val="22"/>
      <w:szCs w:val="20"/>
      <w:lang w:eastAsia="fr-FR"/>
    </w:rPr>
  </w:style>
  <w:style w:type="paragraph" w:styleId="Titre4">
    <w:name w:val="heading 4"/>
    <w:basedOn w:val="Normal"/>
    <w:next w:val="Normal"/>
    <w:link w:val="Titre4Car"/>
    <w:qFormat/>
    <w:rsid w:val="006D5DBF"/>
    <w:pPr>
      <w:keepNext/>
      <w:numPr>
        <w:ilvl w:val="3"/>
        <w:numId w:val="2"/>
      </w:numPr>
      <w:jc w:val="center"/>
      <w:outlineLvl w:val="3"/>
    </w:pPr>
    <w:rPr>
      <w:rFonts w:ascii="Tahoma" w:hAnsi="Tahoma"/>
      <w:b/>
      <w:sz w:val="40"/>
      <w:szCs w:val="20"/>
      <w:lang w:eastAsia="fr-FR"/>
    </w:rPr>
  </w:style>
  <w:style w:type="paragraph" w:styleId="Titre5">
    <w:name w:val="heading 5"/>
    <w:basedOn w:val="Normal"/>
    <w:next w:val="Normal"/>
    <w:link w:val="Titre5Car"/>
    <w:qFormat/>
    <w:rsid w:val="006D5DBF"/>
    <w:pPr>
      <w:keepNext/>
      <w:numPr>
        <w:ilvl w:val="4"/>
        <w:numId w:val="2"/>
      </w:numPr>
      <w:jc w:val="center"/>
      <w:outlineLvl w:val="4"/>
    </w:pPr>
    <w:rPr>
      <w:rFonts w:ascii="Tahoma" w:hAnsi="Tahoma"/>
      <w:b/>
      <w:sz w:val="32"/>
      <w:szCs w:val="20"/>
      <w:lang w:eastAsia="fr-FR"/>
    </w:rPr>
  </w:style>
  <w:style w:type="paragraph" w:styleId="Titre6">
    <w:name w:val="heading 6"/>
    <w:basedOn w:val="Normal"/>
    <w:next w:val="Normal"/>
    <w:link w:val="Titre6Car"/>
    <w:qFormat/>
    <w:rsid w:val="006D5DBF"/>
    <w:pPr>
      <w:keepNext/>
      <w:numPr>
        <w:ilvl w:val="5"/>
        <w:numId w:val="2"/>
      </w:numPr>
      <w:jc w:val="center"/>
      <w:outlineLvl w:val="5"/>
    </w:pPr>
    <w:rPr>
      <w:rFonts w:ascii="Tahoma" w:hAnsi="Tahoma"/>
      <w:b/>
      <w:szCs w:val="20"/>
      <w:lang w:eastAsia="fr-FR"/>
    </w:rPr>
  </w:style>
  <w:style w:type="paragraph" w:styleId="Titre7">
    <w:name w:val="heading 7"/>
    <w:basedOn w:val="Normal"/>
    <w:next w:val="Normal"/>
    <w:link w:val="Titre7Car"/>
    <w:qFormat/>
    <w:rsid w:val="006D5DBF"/>
    <w:pPr>
      <w:keepNext/>
      <w:numPr>
        <w:ilvl w:val="6"/>
        <w:numId w:val="2"/>
      </w:numPr>
      <w:jc w:val="center"/>
      <w:outlineLvl w:val="6"/>
    </w:pPr>
    <w:rPr>
      <w:rFonts w:ascii="Tahoma" w:hAnsi="Tahoma"/>
      <w:b/>
      <w:sz w:val="16"/>
      <w:szCs w:val="20"/>
      <w:lang w:eastAsia="fr-FR"/>
    </w:rPr>
  </w:style>
  <w:style w:type="paragraph" w:styleId="Titre8">
    <w:name w:val="heading 8"/>
    <w:basedOn w:val="Normal"/>
    <w:next w:val="Normal"/>
    <w:link w:val="Titre8Car"/>
    <w:qFormat/>
    <w:rsid w:val="006D5DBF"/>
    <w:pPr>
      <w:keepNext/>
      <w:numPr>
        <w:ilvl w:val="7"/>
        <w:numId w:val="2"/>
      </w:numPr>
      <w:jc w:val="center"/>
      <w:outlineLvl w:val="7"/>
    </w:pPr>
    <w:rPr>
      <w:rFonts w:ascii="Tahoma" w:hAnsi="Tahoma"/>
      <w:sz w:val="40"/>
      <w:szCs w:val="20"/>
      <w:lang w:eastAsia="fr-FR"/>
    </w:rPr>
  </w:style>
  <w:style w:type="paragraph" w:styleId="Titre9">
    <w:name w:val="heading 9"/>
    <w:basedOn w:val="Normal"/>
    <w:next w:val="Normal"/>
    <w:link w:val="Titre9Car"/>
    <w:qFormat/>
    <w:rsid w:val="006D5DBF"/>
    <w:pPr>
      <w:keepNext/>
      <w:numPr>
        <w:ilvl w:val="8"/>
        <w:numId w:val="2"/>
      </w:numPr>
      <w:jc w:val="center"/>
      <w:outlineLvl w:val="8"/>
    </w:pPr>
    <w:rPr>
      <w:rFonts w:ascii="Tahoma" w:hAnsi="Tahoma"/>
      <w:b/>
      <w:color w:val="FFFFFF"/>
      <w:sz w:val="40"/>
      <w:szCs w:val="20"/>
      <w:lang w:eastAsia="fr-FR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En-tte">
    <w:name w:val="header"/>
    <w:basedOn w:val="Normal"/>
    <w:link w:val="En-tteCar"/>
    <w:uiPriority w:val="99"/>
    <w:unhideWhenUsed/>
    <w:rsid w:val="008D0E12"/>
    <w:pPr>
      <w:tabs>
        <w:tab w:val="center" w:pos="4536"/>
        <w:tab w:val="right" w:pos="9072"/>
      </w:tabs>
    </w:pPr>
  </w:style>
  <w:style w:type="character" w:customStyle="1" w:styleId="En-tteCar">
    <w:name w:val="En-tête Car"/>
    <w:basedOn w:val="Policepardfaut"/>
    <w:link w:val="En-tte"/>
    <w:uiPriority w:val="99"/>
    <w:rsid w:val="008D0E12"/>
  </w:style>
  <w:style w:type="paragraph" w:styleId="Pieddepage">
    <w:name w:val="footer"/>
    <w:basedOn w:val="Normal"/>
    <w:link w:val="PieddepageCar"/>
    <w:uiPriority w:val="99"/>
    <w:unhideWhenUsed/>
    <w:rsid w:val="008D0E12"/>
    <w:pPr>
      <w:tabs>
        <w:tab w:val="center" w:pos="4536"/>
        <w:tab w:val="right" w:pos="9072"/>
      </w:tabs>
    </w:pPr>
  </w:style>
  <w:style w:type="character" w:customStyle="1" w:styleId="PieddepageCar">
    <w:name w:val="Pied de page Car"/>
    <w:basedOn w:val="Policepardfaut"/>
    <w:link w:val="Pieddepage"/>
    <w:uiPriority w:val="99"/>
    <w:rsid w:val="008D0E12"/>
  </w:style>
  <w:style w:type="character" w:styleId="Numrodepage">
    <w:name w:val="page number"/>
    <w:rsid w:val="008A5A3A"/>
    <w:rPr>
      <w:rFonts w:ascii="Tahoma" w:hAnsi="Tahoma" w:cs="Tahoma"/>
      <w:sz w:val="20"/>
    </w:rPr>
  </w:style>
  <w:style w:type="paragraph" w:styleId="Textedebulles">
    <w:name w:val="Balloon Text"/>
    <w:basedOn w:val="Normal"/>
    <w:link w:val="TextedebullesCar"/>
    <w:uiPriority w:val="99"/>
    <w:semiHidden/>
    <w:unhideWhenUsed/>
    <w:rsid w:val="00186ED1"/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link w:val="Textedebulles"/>
    <w:uiPriority w:val="99"/>
    <w:semiHidden/>
    <w:rsid w:val="00186ED1"/>
    <w:rPr>
      <w:rFonts w:ascii="Tahoma" w:hAnsi="Tahoma" w:cs="Tahoma"/>
      <w:sz w:val="16"/>
      <w:szCs w:val="16"/>
    </w:rPr>
  </w:style>
  <w:style w:type="character" w:styleId="Lienhypertexte">
    <w:name w:val="Hyperlink"/>
    <w:uiPriority w:val="99"/>
    <w:unhideWhenUsed/>
    <w:rsid w:val="00186ED1"/>
    <w:rPr>
      <w:color w:val="0000FF"/>
      <w:u w:val="single"/>
    </w:rPr>
  </w:style>
  <w:style w:type="paragraph" w:styleId="Paragraphedeliste">
    <w:name w:val="List Paragraph"/>
    <w:basedOn w:val="Normal"/>
    <w:uiPriority w:val="34"/>
    <w:qFormat/>
    <w:rsid w:val="005E4941"/>
    <w:pPr>
      <w:ind w:left="720"/>
      <w:contextualSpacing/>
    </w:pPr>
  </w:style>
  <w:style w:type="character" w:styleId="Lienhypertextesuivivisit">
    <w:name w:val="FollowedHyperlink"/>
    <w:uiPriority w:val="99"/>
    <w:semiHidden/>
    <w:unhideWhenUsed/>
    <w:rsid w:val="00646DDD"/>
    <w:rPr>
      <w:color w:val="800080"/>
      <w:u w:val="single"/>
    </w:rPr>
  </w:style>
  <w:style w:type="character" w:customStyle="1" w:styleId="Titre1Car">
    <w:name w:val="Titre 1 Car"/>
    <w:link w:val="Titre1"/>
    <w:rsid w:val="00030AEF"/>
    <w:rPr>
      <w:rFonts w:ascii="Arial" w:eastAsia="Times New Roman" w:hAnsi="Arial"/>
      <w:b/>
      <w:color w:val="FFFFFF"/>
      <w:sz w:val="26"/>
      <w:shd w:val="clear" w:color="auto" w:fill="DC005C"/>
      <w:lang w:eastAsia="fr-FR"/>
    </w:rPr>
  </w:style>
  <w:style w:type="character" w:customStyle="1" w:styleId="Titre2Car">
    <w:name w:val="Titre 2 Car"/>
    <w:link w:val="Titre2"/>
    <w:rsid w:val="006F6EFF"/>
    <w:rPr>
      <w:rFonts w:ascii="Arial" w:eastAsia="Times New Roman" w:hAnsi="Arial"/>
      <w:b/>
      <w:sz w:val="22"/>
      <w:shd w:val="clear" w:color="auto" w:fill="E6E6E6" w:themeFill="background1" w:themeFillShade="E6"/>
      <w:lang w:eastAsia="fr-FR"/>
    </w:rPr>
  </w:style>
  <w:style w:type="character" w:customStyle="1" w:styleId="Titre3Car">
    <w:name w:val="Titre 3 Car"/>
    <w:link w:val="Titre3"/>
    <w:rsid w:val="000C11F2"/>
    <w:rPr>
      <w:rFonts w:ascii="Arial" w:eastAsia="Times New Roman" w:hAnsi="Arial"/>
      <w:b/>
      <w:sz w:val="22"/>
      <w:lang w:eastAsia="fr-FR"/>
    </w:rPr>
  </w:style>
  <w:style w:type="character" w:customStyle="1" w:styleId="Titre4Car">
    <w:name w:val="Titre 4 Car"/>
    <w:link w:val="Titre4"/>
    <w:rsid w:val="006D5DBF"/>
    <w:rPr>
      <w:rFonts w:ascii="Tahoma" w:eastAsia="Times New Roman" w:hAnsi="Tahoma"/>
      <w:b/>
      <w:sz w:val="40"/>
      <w:lang w:eastAsia="fr-FR"/>
    </w:rPr>
  </w:style>
  <w:style w:type="character" w:customStyle="1" w:styleId="Titre5Car">
    <w:name w:val="Titre 5 Car"/>
    <w:link w:val="Titre5"/>
    <w:rsid w:val="006D5DBF"/>
    <w:rPr>
      <w:rFonts w:ascii="Tahoma" w:eastAsia="Times New Roman" w:hAnsi="Tahoma"/>
      <w:b/>
      <w:sz w:val="32"/>
      <w:lang w:eastAsia="fr-FR"/>
    </w:rPr>
  </w:style>
  <w:style w:type="character" w:customStyle="1" w:styleId="Titre6Car">
    <w:name w:val="Titre 6 Car"/>
    <w:link w:val="Titre6"/>
    <w:rsid w:val="006D5DBF"/>
    <w:rPr>
      <w:rFonts w:ascii="Tahoma" w:eastAsia="Times New Roman" w:hAnsi="Tahoma"/>
      <w:b/>
      <w:sz w:val="22"/>
      <w:lang w:eastAsia="fr-FR"/>
    </w:rPr>
  </w:style>
  <w:style w:type="character" w:customStyle="1" w:styleId="Titre7Car">
    <w:name w:val="Titre 7 Car"/>
    <w:link w:val="Titre7"/>
    <w:rsid w:val="006D5DBF"/>
    <w:rPr>
      <w:rFonts w:ascii="Tahoma" w:eastAsia="Times New Roman" w:hAnsi="Tahoma"/>
      <w:b/>
      <w:sz w:val="16"/>
      <w:lang w:eastAsia="fr-FR"/>
    </w:rPr>
  </w:style>
  <w:style w:type="character" w:customStyle="1" w:styleId="Titre8Car">
    <w:name w:val="Titre 8 Car"/>
    <w:link w:val="Titre8"/>
    <w:rsid w:val="006D5DBF"/>
    <w:rPr>
      <w:rFonts w:ascii="Tahoma" w:eastAsia="Times New Roman" w:hAnsi="Tahoma"/>
      <w:sz w:val="40"/>
      <w:lang w:eastAsia="fr-FR"/>
    </w:rPr>
  </w:style>
  <w:style w:type="character" w:customStyle="1" w:styleId="Titre9Car">
    <w:name w:val="Titre 9 Car"/>
    <w:link w:val="Titre9"/>
    <w:rsid w:val="006D5DBF"/>
    <w:rPr>
      <w:rFonts w:ascii="Tahoma" w:eastAsia="Times New Roman" w:hAnsi="Tahoma"/>
      <w:b/>
      <w:color w:val="FFFFFF"/>
      <w:sz w:val="40"/>
      <w:lang w:eastAsia="fr-FR"/>
    </w:rPr>
  </w:style>
  <w:style w:type="table" w:styleId="Grilledutableau">
    <w:name w:val="Table Grid"/>
    <w:basedOn w:val="TableauNormal"/>
    <w:rsid w:val="00A44FBA"/>
    <w:rPr>
      <w:rFonts w:ascii="Times New Roman" w:eastAsia="Times New Roman" w:hAnsi="Times New Roma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Sansinterligne">
    <w:name w:val="No Spacing"/>
    <w:uiPriority w:val="1"/>
    <w:qFormat/>
    <w:rsid w:val="00A44FBA"/>
    <w:pPr>
      <w:tabs>
        <w:tab w:val="left" w:pos="1440"/>
        <w:tab w:val="left" w:pos="1800"/>
        <w:tab w:val="left" w:leader="underscore" w:pos="3600"/>
        <w:tab w:val="left" w:pos="5640"/>
        <w:tab w:val="left" w:pos="6480"/>
        <w:tab w:val="left" w:pos="6840"/>
        <w:tab w:val="left" w:leader="underscore" w:pos="9000"/>
      </w:tabs>
      <w:jc w:val="both"/>
    </w:pPr>
    <w:rPr>
      <w:rFonts w:ascii="Arial" w:eastAsia="Times New Roman" w:hAnsi="Arial"/>
      <w:sz w:val="24"/>
      <w:szCs w:val="24"/>
      <w:lang w:val="fr-FR" w:eastAsia="fr-FR"/>
    </w:rPr>
  </w:style>
  <w:style w:type="paragraph" w:styleId="TM1">
    <w:name w:val="toc 1"/>
    <w:basedOn w:val="Normal"/>
    <w:next w:val="Normal"/>
    <w:autoRedefine/>
    <w:uiPriority w:val="39"/>
    <w:unhideWhenUsed/>
    <w:rsid w:val="00677C98"/>
    <w:pPr>
      <w:spacing w:before="120"/>
    </w:pPr>
    <w:rPr>
      <w:rFonts w:asciiTheme="minorHAnsi" w:hAnsiTheme="minorHAnsi"/>
      <w:b/>
      <w:bCs/>
      <w:i/>
      <w:iCs/>
      <w:sz w:val="24"/>
      <w:szCs w:val="24"/>
    </w:rPr>
  </w:style>
  <w:style w:type="paragraph" w:styleId="TM2">
    <w:name w:val="toc 2"/>
    <w:basedOn w:val="Normal"/>
    <w:next w:val="Normal"/>
    <w:autoRedefine/>
    <w:uiPriority w:val="39"/>
    <w:unhideWhenUsed/>
    <w:rsid w:val="00677C98"/>
    <w:pPr>
      <w:spacing w:before="120"/>
      <w:ind w:left="200"/>
    </w:pPr>
    <w:rPr>
      <w:rFonts w:asciiTheme="minorHAnsi" w:hAnsiTheme="minorHAnsi"/>
      <w:b/>
      <w:bCs/>
      <w:sz w:val="22"/>
    </w:rPr>
  </w:style>
  <w:style w:type="paragraph" w:styleId="TM3">
    <w:name w:val="toc 3"/>
    <w:basedOn w:val="Normal"/>
    <w:next w:val="Normal"/>
    <w:autoRedefine/>
    <w:uiPriority w:val="39"/>
    <w:unhideWhenUsed/>
    <w:rsid w:val="00677C98"/>
    <w:pPr>
      <w:ind w:left="400"/>
    </w:pPr>
    <w:rPr>
      <w:rFonts w:asciiTheme="minorHAnsi" w:hAnsiTheme="minorHAnsi"/>
      <w:szCs w:val="20"/>
    </w:rPr>
  </w:style>
  <w:style w:type="paragraph" w:styleId="TM4">
    <w:name w:val="toc 4"/>
    <w:basedOn w:val="Normal"/>
    <w:next w:val="Normal"/>
    <w:autoRedefine/>
    <w:uiPriority w:val="39"/>
    <w:unhideWhenUsed/>
    <w:rsid w:val="00677C98"/>
    <w:pPr>
      <w:ind w:left="600"/>
    </w:pPr>
    <w:rPr>
      <w:rFonts w:asciiTheme="minorHAnsi" w:hAnsiTheme="minorHAnsi"/>
      <w:szCs w:val="20"/>
    </w:rPr>
  </w:style>
  <w:style w:type="paragraph" w:styleId="TM5">
    <w:name w:val="toc 5"/>
    <w:basedOn w:val="Normal"/>
    <w:next w:val="Normal"/>
    <w:autoRedefine/>
    <w:uiPriority w:val="39"/>
    <w:unhideWhenUsed/>
    <w:rsid w:val="00677C98"/>
    <w:pPr>
      <w:ind w:left="800"/>
    </w:pPr>
    <w:rPr>
      <w:rFonts w:asciiTheme="minorHAnsi" w:hAnsiTheme="minorHAnsi"/>
      <w:szCs w:val="20"/>
    </w:rPr>
  </w:style>
  <w:style w:type="paragraph" w:styleId="TM6">
    <w:name w:val="toc 6"/>
    <w:basedOn w:val="Normal"/>
    <w:next w:val="Normal"/>
    <w:autoRedefine/>
    <w:uiPriority w:val="39"/>
    <w:unhideWhenUsed/>
    <w:rsid w:val="00677C98"/>
    <w:pPr>
      <w:ind w:left="1000"/>
    </w:pPr>
    <w:rPr>
      <w:rFonts w:asciiTheme="minorHAnsi" w:hAnsiTheme="minorHAnsi"/>
      <w:szCs w:val="20"/>
    </w:rPr>
  </w:style>
  <w:style w:type="paragraph" w:styleId="TM7">
    <w:name w:val="toc 7"/>
    <w:basedOn w:val="Normal"/>
    <w:next w:val="Normal"/>
    <w:autoRedefine/>
    <w:uiPriority w:val="39"/>
    <w:unhideWhenUsed/>
    <w:rsid w:val="00677C98"/>
    <w:pPr>
      <w:ind w:left="1200"/>
    </w:pPr>
    <w:rPr>
      <w:rFonts w:asciiTheme="minorHAnsi" w:hAnsiTheme="minorHAnsi"/>
      <w:szCs w:val="20"/>
    </w:rPr>
  </w:style>
  <w:style w:type="paragraph" w:styleId="TM8">
    <w:name w:val="toc 8"/>
    <w:basedOn w:val="Normal"/>
    <w:next w:val="Normal"/>
    <w:autoRedefine/>
    <w:uiPriority w:val="39"/>
    <w:unhideWhenUsed/>
    <w:rsid w:val="00677C98"/>
    <w:pPr>
      <w:ind w:left="1400"/>
    </w:pPr>
    <w:rPr>
      <w:rFonts w:asciiTheme="minorHAnsi" w:hAnsiTheme="minorHAnsi"/>
      <w:szCs w:val="20"/>
    </w:rPr>
  </w:style>
  <w:style w:type="paragraph" w:styleId="TM9">
    <w:name w:val="toc 9"/>
    <w:basedOn w:val="Normal"/>
    <w:next w:val="Normal"/>
    <w:autoRedefine/>
    <w:uiPriority w:val="39"/>
    <w:unhideWhenUsed/>
    <w:rsid w:val="00677C98"/>
    <w:pPr>
      <w:ind w:left="1600"/>
    </w:pPr>
    <w:rPr>
      <w:rFonts w:asciiTheme="minorHAnsi" w:hAnsiTheme="minorHAnsi"/>
      <w:szCs w:val="20"/>
    </w:rPr>
  </w:style>
  <w:style w:type="paragraph" w:styleId="Notedebasdepage">
    <w:name w:val="footnote text"/>
    <w:basedOn w:val="Normal"/>
    <w:link w:val="NotedebasdepageCar"/>
    <w:uiPriority w:val="99"/>
    <w:semiHidden/>
    <w:unhideWhenUsed/>
    <w:rsid w:val="007733D8"/>
    <w:rPr>
      <w:szCs w:val="20"/>
    </w:rPr>
  </w:style>
  <w:style w:type="character" w:customStyle="1" w:styleId="NotedebasdepageCar">
    <w:name w:val="Note de bas de page Car"/>
    <w:basedOn w:val="Policepardfaut"/>
    <w:link w:val="Notedebasdepage"/>
    <w:uiPriority w:val="99"/>
    <w:semiHidden/>
    <w:rsid w:val="007733D8"/>
    <w:rPr>
      <w:rFonts w:ascii="Arial" w:eastAsia="Times New Roman" w:hAnsi="Arial"/>
    </w:rPr>
  </w:style>
  <w:style w:type="character" w:styleId="Appelnotedebasdep">
    <w:name w:val="footnote reference"/>
    <w:basedOn w:val="Policepardfaut"/>
    <w:uiPriority w:val="99"/>
    <w:semiHidden/>
    <w:unhideWhenUsed/>
    <w:rsid w:val="007733D8"/>
    <w:rPr>
      <w:vertAlign w:val="superscript"/>
    </w:rPr>
  </w:style>
  <w:style w:type="paragraph" w:styleId="En-ttedetabledesmatires">
    <w:name w:val="TOC Heading"/>
    <w:basedOn w:val="Titre1"/>
    <w:next w:val="Normal"/>
    <w:uiPriority w:val="39"/>
    <w:unhideWhenUsed/>
    <w:qFormat/>
    <w:rsid w:val="00F94140"/>
    <w:pPr>
      <w:keepLines/>
      <w:numPr>
        <w:numId w:val="0"/>
      </w:numPr>
      <w:shd w:val="clear" w:color="auto" w:fill="auto"/>
      <w:spacing w:before="240" w:line="259" w:lineRule="auto"/>
      <w:jc w:val="left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sz w:val="32"/>
      <w:szCs w:val="32"/>
      <w:lang w:eastAsia="fr-CH"/>
    </w:rPr>
  </w:style>
  <w:style w:type="paragraph" w:styleId="Rvision">
    <w:name w:val="Revision"/>
    <w:hidden/>
    <w:uiPriority w:val="99"/>
    <w:semiHidden/>
    <w:rsid w:val="00FF70E0"/>
    <w:rPr>
      <w:rFonts w:ascii="Arial" w:eastAsia="Times New Roman" w:hAnsi="Arial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0996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54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851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061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9715772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9024472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6836309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0473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115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080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561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36993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06057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8469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204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7030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306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14266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93557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127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055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247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4853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376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05928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71886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952957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733732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882992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4791164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9078976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94473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package" Target="embeddings/Microsoft_Visio_Drawing.vsdx"/><Relationship Id="rId18" Type="http://schemas.openxmlformats.org/officeDocument/2006/relationships/footer" Target="footer1.xml"/><Relationship Id="rId3" Type="http://schemas.openxmlformats.org/officeDocument/2006/relationships/customXml" Target="../customXml/item3.xml"/><Relationship Id="rId21" Type="http://schemas.openxmlformats.org/officeDocument/2006/relationships/theme" Target="theme/theme1.xml"/><Relationship Id="rId7" Type="http://schemas.openxmlformats.org/officeDocument/2006/relationships/settings" Target="settings.xml"/><Relationship Id="rId12" Type="http://schemas.openxmlformats.org/officeDocument/2006/relationships/image" Target="media/image2.emf"/><Relationship Id="rId17" Type="http://schemas.openxmlformats.org/officeDocument/2006/relationships/package" Target="embeddings/Microsoft_Excel_Worksheet.xlsx"/><Relationship Id="rId2" Type="http://schemas.openxmlformats.org/officeDocument/2006/relationships/customXml" Target="../customXml/item2.xml"/><Relationship Id="rId16" Type="http://schemas.openxmlformats.org/officeDocument/2006/relationships/image" Target="media/image4.emf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5" Type="http://schemas.openxmlformats.org/officeDocument/2006/relationships/numbering" Target="numbering.xml"/><Relationship Id="rId15" Type="http://schemas.openxmlformats.org/officeDocument/2006/relationships/package" Target="embeddings/Microsoft_Visio_Drawing1.vsdx"/><Relationship Id="rId10" Type="http://schemas.openxmlformats.org/officeDocument/2006/relationships/endnotes" Target="endnotes.xml"/><Relationship Id="rId19" Type="http://schemas.openxmlformats.org/officeDocument/2006/relationships/footer" Target="footer2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3.emf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charyan\OneDrive%20-%20DIVTEC\Atelier\99-Portes%20ouvertes%202019\PIGS%20Two%20Kingdoms\EMT-INF-Mod&#232;le.dotx" TargetMode="Externa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37C2515CC08CA04A8D2D45910E17992D" ma:contentTypeVersion="5" ma:contentTypeDescription="Crée un document." ma:contentTypeScope="" ma:versionID="e3190a74ef16f5cf86b0578fbe0ba2eb">
  <xsd:schema xmlns:xsd="http://www.w3.org/2001/XMLSchema" xmlns:xs="http://www.w3.org/2001/XMLSchema" xmlns:p="http://schemas.microsoft.com/office/2006/metadata/properties" xmlns:ns2="fd1a2d91-861a-4583-a369-5433303ca436" targetNamespace="http://schemas.microsoft.com/office/2006/metadata/properties" ma:root="true" ma:fieldsID="08c5e0d03d37d89e8d7d8c1ae81b13ef" ns2:_="">
    <xsd:import namespace="fd1a2d91-861a-4583-a369-5433303ca436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Tags" minOccurs="0"/>
                <xsd:element ref="ns2:MediaServiceGenerationTime" minOccurs="0"/>
                <xsd:element ref="ns2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d1a2d91-861a-4583-a369-5433303ca436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GenerationTime" ma:index="11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ype de contenu"/>
        <xsd:element ref="dc:title" minOccurs="0" maxOccurs="1" ma:index="4" ma:displayName="Titr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41528900-4EEB-4BAD-AC63-5F09660AFB77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5E2C8ABE-1B8E-43CB-BF84-DA2FFC01B9E4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fd1a2d91-861a-4583-a369-5433303ca436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BF5D5097-31C4-4D21-B1FB-C69E7672D363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B57E2553-CF91-449E-8DBE-34D3373E18CF}">
  <ds:schemaRefs>
    <ds:schemaRef ds:uri="fd1a2d91-861a-4583-a369-5433303ca436"/>
    <ds:schemaRef ds:uri="http://purl.org/dc/elements/1.1/"/>
    <ds:schemaRef ds:uri="http://schemas.microsoft.com/office/2006/documentManagement/types"/>
    <ds:schemaRef ds:uri="http://schemas.openxmlformats.org/package/2006/metadata/core-properties"/>
    <ds:schemaRef ds:uri="http://purl.org/dc/terms/"/>
    <ds:schemaRef ds:uri="http://schemas.microsoft.com/office/infopath/2007/PartnerControls"/>
    <ds:schemaRef ds:uri="http://schemas.microsoft.com/office/2006/metadata/properties"/>
    <ds:schemaRef ds:uri="http://www.w3.org/XML/1998/namespace"/>
    <ds:schemaRef ds:uri="http://purl.org/dc/dcmitype/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EMT-INF-Modèle.dotx</Template>
  <TotalTime>765</TotalTime>
  <Pages>6</Pages>
  <Words>769</Words>
  <Characters>4235</Characters>
  <Application>Microsoft Office Word</Application>
  <DocSecurity>0</DocSecurity>
  <Lines>35</Lines>
  <Paragraphs>9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>DivTec</Company>
  <LinksUpToDate>false</LinksUpToDate>
  <CharactersWithSpaces>4995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Charalambidis Yannis</dc:creator>
  <cp:keywords/>
  <dc:description/>
  <cp:lastModifiedBy>Béchir Alexis</cp:lastModifiedBy>
  <cp:revision>368</cp:revision>
  <cp:lastPrinted>2018-01-11T13:57:00Z</cp:lastPrinted>
  <dcterms:created xsi:type="dcterms:W3CDTF">2019-03-25T07:18:00Z</dcterms:created>
  <dcterms:modified xsi:type="dcterms:W3CDTF">2021-04-30T08:20:00Z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0x01010037C2515CC08CA04A8D2D45910E17992D</vt:lpwstr>
  </property>
</Properties>
</file>